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0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43"/>
        <w:gridCol w:w="6804"/>
        <w:gridCol w:w="1985"/>
        <w:gridCol w:w="1276"/>
        <w:gridCol w:w="1843"/>
      </w:tblGrid>
      <w:tr w:rsidR="00DF0C50" w:rsidRPr="00584AC3" w14:paraId="6A461859" w14:textId="77777777" w:rsidTr="00A64553">
        <w:trPr>
          <w:cantSplit/>
          <w:tblHeader/>
        </w:trPr>
        <w:tc>
          <w:tcPr>
            <w:tcW w:w="1346" w:type="dxa"/>
            <w:shd w:val="pct10" w:color="000000" w:fill="FFFFFF"/>
          </w:tcPr>
          <w:p w14:paraId="60A7BCDF" w14:textId="77777777" w:rsidR="00DF0C50" w:rsidRPr="00584AC3" w:rsidRDefault="004A667F" w:rsidP="00A64553">
            <w:pPr>
              <w:pStyle w:val="berschrift3"/>
              <w:jc w:val="left"/>
            </w:pPr>
            <w:r>
              <w:t>Abend</w:t>
            </w:r>
          </w:p>
        </w:tc>
        <w:tc>
          <w:tcPr>
            <w:tcW w:w="1843" w:type="dxa"/>
            <w:shd w:val="pct10" w:color="000000" w:fill="FFFFFF"/>
          </w:tcPr>
          <w:p w14:paraId="1E058ED4" w14:textId="77777777" w:rsidR="00DF0C50" w:rsidRPr="00584AC3" w:rsidRDefault="00DF0C50" w:rsidP="00A64553">
            <w:pPr>
              <w:spacing w:before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Lernziel</w:t>
            </w:r>
          </w:p>
        </w:tc>
        <w:tc>
          <w:tcPr>
            <w:tcW w:w="6804" w:type="dxa"/>
            <w:shd w:val="pct10" w:color="000000" w:fill="FFFFFF"/>
          </w:tcPr>
          <w:p w14:paraId="5645305C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Thema / Inhalt</w:t>
            </w:r>
          </w:p>
        </w:tc>
        <w:tc>
          <w:tcPr>
            <w:tcW w:w="1985" w:type="dxa"/>
            <w:shd w:val="pct10" w:color="000000" w:fill="FFFFFF"/>
          </w:tcPr>
          <w:p w14:paraId="375D0EFE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Methode</w:t>
            </w:r>
          </w:p>
        </w:tc>
        <w:tc>
          <w:tcPr>
            <w:tcW w:w="1276" w:type="dxa"/>
            <w:shd w:val="pct10" w:color="000000" w:fill="FFFFFF"/>
          </w:tcPr>
          <w:p w14:paraId="0814EA63" w14:textId="77777777" w:rsidR="00DF0C50" w:rsidRPr="00584AC3" w:rsidRDefault="00DF0C50" w:rsidP="00A64553">
            <w:pPr>
              <w:spacing w:before="120" w:after="120"/>
              <w:ind w:left="-70" w:firstLine="7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Zeitbedarf</w:t>
            </w:r>
          </w:p>
        </w:tc>
        <w:tc>
          <w:tcPr>
            <w:tcW w:w="1843" w:type="dxa"/>
            <w:shd w:val="pct10" w:color="000000" w:fill="FFFFFF"/>
          </w:tcPr>
          <w:p w14:paraId="25708FB7" w14:textId="77777777" w:rsidR="00DF0C50" w:rsidRPr="00584AC3" w:rsidRDefault="00DF0C50" w:rsidP="00A64553">
            <w:pPr>
              <w:spacing w:before="120" w:after="120"/>
              <w:jc w:val="left"/>
              <w:rPr>
                <w:b/>
                <w:lang w:val="de-CH"/>
              </w:rPr>
            </w:pPr>
            <w:r w:rsidRPr="00584AC3">
              <w:rPr>
                <w:b/>
                <w:lang w:val="de-CH"/>
              </w:rPr>
              <w:t>Hausaufgaben</w:t>
            </w:r>
          </w:p>
        </w:tc>
      </w:tr>
      <w:tr w:rsidR="00DF0C50" w:rsidRPr="00584AC3" w14:paraId="62C9F76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E21095E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1. Abend</w:t>
            </w:r>
          </w:p>
        </w:tc>
        <w:tc>
          <w:tcPr>
            <w:tcW w:w="1843" w:type="dxa"/>
            <w:shd w:val="clear" w:color="auto" w:fill="FFFFFF"/>
          </w:tcPr>
          <w:p w14:paraId="7471185D" w14:textId="77777777" w:rsidR="004E30D6" w:rsidRDefault="00BB5428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Konzept Objektorientiertes programmieren anhand von G-Blocks verstehen und eine einfache Steuerung implementieren</w:t>
            </w:r>
          </w:p>
          <w:p w14:paraId="31C090FC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4386EE49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2A703F16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2F30FD4B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0571F8F9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006909F4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58AF9088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6248A8C4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187F5CFE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691F446D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6F9106BA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29BBF473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2A9DA264" w14:textId="77777777" w:rsidR="004E30D6" w:rsidRPr="004E30D6" w:rsidRDefault="004E30D6" w:rsidP="004E30D6">
            <w:pPr>
              <w:rPr>
                <w:lang w:val="de-CH"/>
              </w:rPr>
            </w:pPr>
          </w:p>
          <w:p w14:paraId="7C6B9C28" w14:textId="77777777" w:rsidR="00DF0C50" w:rsidRPr="004E30D6" w:rsidRDefault="00DF0C50" w:rsidP="004E30D6">
            <w:pPr>
              <w:rPr>
                <w:lang w:val="de-CH"/>
              </w:rPr>
            </w:pPr>
          </w:p>
        </w:tc>
        <w:tc>
          <w:tcPr>
            <w:tcW w:w="6804" w:type="dxa"/>
            <w:shd w:val="clear" w:color="auto" w:fill="FFFFFF"/>
          </w:tcPr>
          <w:p w14:paraId="4752B5D3" w14:textId="77777777" w:rsidR="00853BF8" w:rsidRPr="00E70F77" w:rsidRDefault="00853BF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Vorstellung</w:t>
            </w:r>
            <w:r w:rsidR="00741C12">
              <w:rPr>
                <w:b/>
                <w:lang w:val="de-CH"/>
              </w:rPr>
              <w:t xml:space="preserve"> (Wer bin ich? Problem-</w:t>
            </w:r>
            <w:proofErr w:type="spellStart"/>
            <w:r w:rsidR="00741C12">
              <w:rPr>
                <w:b/>
                <w:lang w:val="de-CH"/>
              </w:rPr>
              <w:t>Based</w:t>
            </w:r>
            <w:proofErr w:type="spellEnd"/>
            <w:r w:rsidR="00741C12">
              <w:rPr>
                <w:b/>
                <w:lang w:val="de-CH"/>
              </w:rPr>
              <w:t xml:space="preserve"> Learning)</w:t>
            </w:r>
          </w:p>
          <w:p w14:paraId="4B162CE7" w14:textId="77777777" w:rsidR="007060FA" w:rsidRPr="00E70F77" w:rsidRDefault="00741C12" w:rsidP="007060F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EVA – Prinzip (Sensoren – Verarbeitung – Aktoren)</w:t>
            </w:r>
          </w:p>
          <w:p w14:paraId="2CC57E2C" w14:textId="77777777" w:rsidR="00825698" w:rsidRDefault="00825698" w:rsidP="00A64553">
            <w:pPr>
              <w:spacing w:before="120"/>
              <w:jc w:val="left"/>
              <w:rPr>
                <w:b/>
                <w:lang w:val="de-CH"/>
              </w:rPr>
            </w:pPr>
            <w:r w:rsidRPr="00E70F77">
              <w:rPr>
                <w:b/>
                <w:lang w:val="de-CH"/>
              </w:rPr>
              <w:t>Installieren der Entwicklungsumgebung</w:t>
            </w:r>
          </w:p>
          <w:p w14:paraId="2F86392C" w14:textId="77777777" w:rsidR="00A64553" w:rsidRPr="00E70F77" w:rsidRDefault="00741C12" w:rsidP="00A64553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1</w:t>
            </w:r>
            <w:r w:rsidR="00825698">
              <w:rPr>
                <w:b/>
                <w:lang w:val="de-CH"/>
              </w:rPr>
              <w:t xml:space="preserve"> (</w:t>
            </w:r>
            <w:proofErr w:type="spellStart"/>
            <w:r w:rsidR="009E1CEF">
              <w:rPr>
                <w:b/>
                <w:lang w:val="de-CH"/>
              </w:rPr>
              <w:t>GoAndReturn</w:t>
            </w:r>
            <w:proofErr w:type="spellEnd"/>
            <w:r w:rsidR="00825698">
              <w:rPr>
                <w:b/>
                <w:lang w:val="de-CH"/>
              </w:rPr>
              <w:t>)</w:t>
            </w:r>
          </w:p>
          <w:p w14:paraId="4B4C28FF" w14:textId="77777777" w:rsidR="002354DD" w:rsidRPr="00E70F77" w:rsidRDefault="00825698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2s gerade aus</w:t>
            </w:r>
          </w:p>
          <w:p w14:paraId="43CD9A93" w14:textId="77777777" w:rsidR="00DF0C50" w:rsidRPr="00E70F77" w:rsidRDefault="00825698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Sound abspielen</w:t>
            </w:r>
          </w:p>
          <w:p w14:paraId="41AFCE5F" w14:textId="77777777" w:rsidR="00A64553" w:rsidRPr="00E70F77" w:rsidRDefault="00825698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Pixelgrafik anzeigen</w:t>
            </w:r>
            <w:r w:rsidR="003E2E9F">
              <w:rPr>
                <w:lang w:val="de-CH"/>
              </w:rPr>
              <w:t xml:space="preserve"> (Bild-</w:t>
            </w:r>
          </w:p>
          <w:p w14:paraId="108CEB9B" w14:textId="77777777" w:rsidR="00A64553" w:rsidRPr="00E70F77" w:rsidRDefault="00825698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180° kehren</w:t>
            </w:r>
          </w:p>
          <w:p w14:paraId="09374BAA" w14:textId="77777777" w:rsidR="00853BF8" w:rsidRDefault="00825698" w:rsidP="00C77228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2s zurück</w:t>
            </w:r>
          </w:p>
          <w:p w14:paraId="295E6EA2" w14:textId="77777777" w:rsidR="003E2E9F" w:rsidRDefault="003E2E9F" w:rsidP="003E2E9F">
            <w:pPr>
              <w:jc w:val="left"/>
              <w:rPr>
                <w:lang w:val="de-CH"/>
              </w:rPr>
            </w:pPr>
          </w:p>
          <w:p w14:paraId="26C70755" w14:textId="77777777" w:rsidR="003E2E9F" w:rsidRPr="003E2E9F" w:rsidRDefault="003E2E9F" w:rsidP="003E2E9F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3C71107C" w14:textId="77777777" w:rsidR="009E1CEF" w:rsidRDefault="009E1CE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9E1CEF">
              <w:rPr>
                <w:i/>
                <w:sz w:val="20"/>
                <w:lang w:val="de-CH"/>
              </w:rPr>
              <w:t xml:space="preserve">Sequenz von Objekten, statische Properties </w:t>
            </w:r>
          </w:p>
          <w:p w14:paraId="58923F42" w14:textId="77777777" w:rsidR="003E2E9F" w:rsidRPr="003E2E9F" w:rsidRDefault="003E2E9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Die 4 verschiedenen Motorklassen und ihre Properties</w:t>
            </w:r>
          </w:p>
          <w:p w14:paraId="7D91BB7D" w14:textId="77777777" w:rsidR="003E2E9F" w:rsidRPr="003E2E9F" w:rsidRDefault="003E2E9F" w:rsidP="003E2E9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Bildschirm-Klasse (</w:t>
            </w:r>
            <w:r w:rsidR="009D7F2A">
              <w:rPr>
                <w:i/>
                <w:sz w:val="20"/>
                <w:lang w:val="de-CH"/>
              </w:rPr>
              <w:t xml:space="preserve">Bild-Bearbeiten, </w:t>
            </w:r>
            <w:r w:rsidRPr="003E2E9F">
              <w:rPr>
                <w:i/>
                <w:sz w:val="20"/>
                <w:lang w:val="de-CH"/>
              </w:rPr>
              <w:t>Pixelgrafik)</w:t>
            </w:r>
          </w:p>
          <w:p w14:paraId="5AD2958E" w14:textId="77777777" w:rsidR="003E2E9F" w:rsidRPr="003E2E9F" w:rsidRDefault="003E2E9F" w:rsidP="003E2E9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Sound-Klasse</w:t>
            </w:r>
            <w:r w:rsidR="009D7F2A">
              <w:rPr>
                <w:i/>
                <w:sz w:val="20"/>
                <w:lang w:val="de-CH"/>
              </w:rPr>
              <w:t xml:space="preserve"> (Ton-Bearbeiten, MP3 konvertieren)</w:t>
            </w:r>
          </w:p>
          <w:p w14:paraId="5BC05F32" w14:textId="77777777" w:rsidR="00C02E1B" w:rsidRPr="003E2E9F" w:rsidRDefault="003E2E9F" w:rsidP="00825698">
            <w:pPr>
              <w:pStyle w:val="Listenabsatz"/>
              <w:numPr>
                <w:ilvl w:val="0"/>
                <w:numId w:val="21"/>
              </w:numPr>
              <w:jc w:val="left"/>
              <w:rPr>
                <w:lang w:val="de-CH"/>
              </w:rPr>
            </w:pPr>
            <w:proofErr w:type="spellStart"/>
            <w:r w:rsidRPr="003E2E9F">
              <w:rPr>
                <w:i/>
                <w:sz w:val="20"/>
                <w:lang w:val="de-CH"/>
              </w:rPr>
              <w:t>Timer</w:t>
            </w:r>
            <w:proofErr w:type="spellEnd"/>
            <w:r w:rsidRPr="003E2E9F">
              <w:rPr>
                <w:i/>
                <w:sz w:val="20"/>
                <w:lang w:val="de-CH"/>
              </w:rPr>
              <w:t>-Klasse</w:t>
            </w:r>
          </w:p>
        </w:tc>
        <w:tc>
          <w:tcPr>
            <w:tcW w:w="1985" w:type="dxa"/>
            <w:shd w:val="clear" w:color="auto" w:fill="FFFFFF"/>
          </w:tcPr>
          <w:p w14:paraId="7E10EF9B" w14:textId="77777777" w:rsidR="00853BF8" w:rsidRPr="00E70F77" w:rsidRDefault="00853BF8" w:rsidP="00A64553">
            <w:pPr>
              <w:spacing w:before="120"/>
              <w:jc w:val="left"/>
              <w:rPr>
                <w:lang w:val="de-CH"/>
              </w:rPr>
            </w:pPr>
          </w:p>
          <w:p w14:paraId="6AC50378" w14:textId="77777777" w:rsidR="00853BF8" w:rsidRPr="00E70F77" w:rsidRDefault="00E16F39" w:rsidP="00A64553">
            <w:pPr>
              <w:spacing w:before="120"/>
              <w:jc w:val="left"/>
              <w:rPr>
                <w:lang w:val="de-CH"/>
              </w:rPr>
            </w:pPr>
            <w:r w:rsidRPr="00E70F77">
              <w:rPr>
                <w:lang w:val="de-CH"/>
              </w:rPr>
              <w:t>Vortrag</w:t>
            </w:r>
          </w:p>
          <w:p w14:paraId="2322FDAB" w14:textId="77777777" w:rsidR="007060FA" w:rsidRPr="00E70F77" w:rsidRDefault="007060FA" w:rsidP="00A64553">
            <w:pPr>
              <w:spacing w:before="120"/>
              <w:jc w:val="left"/>
              <w:rPr>
                <w:lang w:val="de-CH"/>
              </w:rPr>
            </w:pPr>
          </w:p>
          <w:p w14:paraId="106A5254" w14:textId="77777777" w:rsidR="009E1CEF" w:rsidRDefault="009E1CEF" w:rsidP="009E1CE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59E525C0" w14:textId="77777777" w:rsidR="003E2E9F" w:rsidRDefault="003E2E9F" w:rsidP="00283DB1">
            <w:pPr>
              <w:spacing w:before="120"/>
              <w:jc w:val="left"/>
              <w:rPr>
                <w:lang w:val="de-CH"/>
              </w:rPr>
            </w:pPr>
          </w:p>
          <w:p w14:paraId="46E60A4C" w14:textId="77777777" w:rsidR="00C02E1B" w:rsidRDefault="003E2E9F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Verschiedene </w:t>
            </w:r>
            <w:r w:rsidR="00341791">
              <w:rPr>
                <w:lang w:val="de-CH"/>
              </w:rPr>
              <w:t>Varianten</w:t>
            </w:r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selber</w:t>
            </w:r>
            <w:proofErr w:type="gramEnd"/>
            <w:r>
              <w:rPr>
                <w:lang w:val="de-CH"/>
              </w:rPr>
              <w:t xml:space="preserve"> austesten</w:t>
            </w:r>
          </w:p>
          <w:p w14:paraId="0225CD65" w14:textId="77777777" w:rsidR="00B11844" w:rsidRPr="00E70F77" w:rsidRDefault="00B11844" w:rsidP="003E2E9F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7F454F9D" w14:textId="77777777" w:rsidR="00DF0C50" w:rsidRPr="00584AC3" w:rsidRDefault="00B11844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3E2E9F">
              <w:rPr>
                <w:lang w:val="de-CH"/>
              </w:rPr>
              <w:t>0‘</w:t>
            </w:r>
          </w:p>
          <w:p w14:paraId="210C3586" w14:textId="77777777" w:rsidR="00853BF8" w:rsidRDefault="003E2E9F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15‘</w:t>
            </w:r>
          </w:p>
          <w:p w14:paraId="6C6E070E" w14:textId="77777777" w:rsidR="007060FA" w:rsidRPr="00584AC3" w:rsidRDefault="00E70F77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3E2E9F">
              <w:rPr>
                <w:lang w:val="de-CH"/>
              </w:rPr>
              <w:t>5‘</w:t>
            </w:r>
          </w:p>
          <w:p w14:paraId="541198D3" w14:textId="77777777" w:rsidR="00B11844" w:rsidRPr="00584AC3" w:rsidRDefault="003E2E9F" w:rsidP="00283DB1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120‘</w:t>
            </w:r>
          </w:p>
        </w:tc>
        <w:tc>
          <w:tcPr>
            <w:tcW w:w="1843" w:type="dxa"/>
            <w:shd w:val="clear" w:color="auto" w:fill="FFFFFF"/>
          </w:tcPr>
          <w:p w14:paraId="4220B07E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7B1FA371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07CE25CF" w14:textId="77777777" w:rsidR="00CB6F11" w:rsidRDefault="00CB6F11" w:rsidP="000E7B3C">
            <w:pPr>
              <w:spacing w:before="120"/>
              <w:jc w:val="left"/>
              <w:rPr>
                <w:lang w:val="de-CH"/>
              </w:rPr>
            </w:pPr>
          </w:p>
          <w:p w14:paraId="0A8D1E24" w14:textId="77777777" w:rsidR="00B11844" w:rsidRPr="00584AC3" w:rsidRDefault="00CB6F11" w:rsidP="003E2E9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</w:tc>
      </w:tr>
      <w:tr w:rsidR="00DF0C50" w:rsidRPr="00584AC3" w14:paraId="716F3156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79264B8A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2. Abend</w:t>
            </w:r>
          </w:p>
        </w:tc>
        <w:tc>
          <w:tcPr>
            <w:tcW w:w="1843" w:type="dxa"/>
            <w:shd w:val="clear" w:color="auto" w:fill="FFFFFF"/>
          </w:tcPr>
          <w:p w14:paraId="4D2CF4C1" w14:textId="77777777" w:rsidR="00DF0C50" w:rsidRPr="00584AC3" w:rsidRDefault="003E2E9F" w:rsidP="00E70F77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Ablaufstrukturen im Programm gezielt und richtig verwenden</w:t>
            </w:r>
          </w:p>
        </w:tc>
        <w:tc>
          <w:tcPr>
            <w:tcW w:w="6804" w:type="dxa"/>
            <w:shd w:val="clear" w:color="auto" w:fill="FFFFFF"/>
          </w:tcPr>
          <w:p w14:paraId="50B66143" w14:textId="77777777" w:rsidR="00566A9D" w:rsidRPr="00584AC3" w:rsidRDefault="009E1CEF" w:rsidP="00566A9D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2 (Sirene)</w:t>
            </w:r>
          </w:p>
          <w:p w14:paraId="7FBE1650" w14:textId="77777777" w:rsidR="00566A9D" w:rsidRDefault="009E1CEF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Wechsel zwischen C# and G# (0.5s Intervall)</w:t>
            </w:r>
          </w:p>
          <w:p w14:paraId="3A6AE623" w14:textId="77777777" w:rsidR="009E1CEF" w:rsidRDefault="009E1CEF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Synchrones Blinken (rot) mit dem Tonwechsel</w:t>
            </w:r>
          </w:p>
          <w:p w14:paraId="320B95EC" w14:textId="77777777" w:rsidR="009E1CEF" w:rsidRDefault="009E1CEF" w:rsidP="00566A9D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Solange Taster gedrückt ON sonst OFF</w:t>
            </w:r>
          </w:p>
          <w:p w14:paraId="018343F9" w14:textId="77777777" w:rsidR="009E1CEF" w:rsidRPr="00584AC3" w:rsidRDefault="009E1CEF" w:rsidP="009E1CEF">
            <w:pPr>
              <w:jc w:val="left"/>
              <w:rPr>
                <w:lang w:val="de-CH"/>
              </w:rPr>
            </w:pPr>
          </w:p>
          <w:p w14:paraId="23D354A4" w14:textId="77777777" w:rsidR="009E1CEF" w:rsidRPr="003E2E9F" w:rsidRDefault="009E1CEF" w:rsidP="009E1CEF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7D62DF5B" w14:textId="77777777" w:rsidR="009E1CEF" w:rsidRDefault="009E1CE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 xml:space="preserve">Sound-Klasse (Ton </w:t>
            </w:r>
            <w:proofErr w:type="spellStart"/>
            <w:r>
              <w:rPr>
                <w:i/>
                <w:sz w:val="20"/>
                <w:lang w:val="de-CH"/>
              </w:rPr>
              <w:t>abspeilen</w:t>
            </w:r>
            <w:proofErr w:type="spellEnd"/>
            <w:r>
              <w:rPr>
                <w:i/>
                <w:sz w:val="20"/>
                <w:lang w:val="de-CH"/>
              </w:rPr>
              <w:t>)</w:t>
            </w:r>
          </w:p>
          <w:p w14:paraId="551FB236" w14:textId="77777777" w:rsidR="009E1CEF" w:rsidRDefault="009E1CE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LED-Klasse</w:t>
            </w:r>
          </w:p>
          <w:p w14:paraId="3C04A57F" w14:textId="77777777" w:rsidR="009E1CEF" w:rsidRDefault="009E1CE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Timer</w:t>
            </w:r>
            <w:proofErr w:type="spellEnd"/>
            <w:r>
              <w:rPr>
                <w:i/>
                <w:sz w:val="20"/>
                <w:lang w:val="de-CH"/>
              </w:rPr>
              <w:t>-Klasse mit Taster Event</w:t>
            </w:r>
          </w:p>
          <w:p w14:paraId="194DD7D9" w14:textId="77777777" w:rsidR="00BB0769" w:rsidRDefault="009E1CE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Loop Block</w:t>
            </w:r>
          </w:p>
          <w:p w14:paraId="5A5E6A16" w14:textId="77777777" w:rsidR="009E1CEF" w:rsidRDefault="009E1CEF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Multithreading</w:t>
            </w:r>
          </w:p>
          <w:p w14:paraId="7318A80E" w14:textId="77777777" w:rsidR="009E1CEF" w:rsidRDefault="009E1CEF" w:rsidP="009E1CEF">
            <w:pPr>
              <w:jc w:val="left"/>
              <w:rPr>
                <w:i/>
                <w:sz w:val="20"/>
                <w:lang w:val="de-CH"/>
              </w:rPr>
            </w:pPr>
          </w:p>
          <w:p w14:paraId="13F407AA" w14:textId="77777777" w:rsidR="009E1CEF" w:rsidRPr="00584AC3" w:rsidRDefault="009E1CEF" w:rsidP="009E1CEF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9D7F2A">
              <w:rPr>
                <w:b/>
                <w:lang w:val="de-CH"/>
              </w:rPr>
              <w:t>3</w:t>
            </w:r>
            <w:r>
              <w:rPr>
                <w:b/>
                <w:lang w:val="de-CH"/>
              </w:rPr>
              <w:t xml:space="preserve"> (Staubsauger Roboter)</w:t>
            </w:r>
          </w:p>
          <w:p w14:paraId="13D6D1DD" w14:textId="77777777" w:rsidR="009E1CEF" w:rsidRDefault="009E1CEF" w:rsidP="009E1CEF">
            <w:pPr>
              <w:numPr>
                <w:ilvl w:val="0"/>
                <w:numId w:val="20"/>
              </w:numPr>
              <w:ind w:left="284" w:hanging="284"/>
              <w:jc w:val="left"/>
              <w:rPr>
                <w:lang w:val="de-CH"/>
              </w:rPr>
            </w:pPr>
            <w:r>
              <w:rPr>
                <w:lang w:val="de-CH"/>
              </w:rPr>
              <w:t>Fahrzeug so programmieren, dass es Hindernissen ausweicht</w:t>
            </w:r>
          </w:p>
          <w:p w14:paraId="333DBB3E" w14:textId="77777777" w:rsidR="00435127" w:rsidRDefault="00435127" w:rsidP="00435127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Smiley traurig, wenn Taster gedrückt sonst lachend</w:t>
            </w:r>
          </w:p>
          <w:p w14:paraId="6244F697" w14:textId="77777777" w:rsidR="00435127" w:rsidRDefault="00435127" w:rsidP="00435127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Wenn Smiley traurig, </w:t>
            </w:r>
            <w:proofErr w:type="spellStart"/>
            <w:r w:rsidR="007772D7">
              <w:rPr>
                <w:lang w:val="de-CH"/>
              </w:rPr>
              <w:t>Fz</w:t>
            </w:r>
            <w:proofErr w:type="spellEnd"/>
            <w:r w:rsidR="007772D7">
              <w:rPr>
                <w:lang w:val="de-CH"/>
              </w:rPr>
              <w:t xml:space="preserve"> gerade aus, sonst Motoren stopp</w:t>
            </w:r>
          </w:p>
          <w:p w14:paraId="0AB4DA1F" w14:textId="77777777" w:rsidR="007772D7" w:rsidRDefault="007772D7" w:rsidP="00435127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Anstelle Taster, Distanz-Sensor verwenden</w:t>
            </w:r>
          </w:p>
          <w:p w14:paraId="572093E1" w14:textId="77777777" w:rsidR="007772D7" w:rsidRDefault="007772D7" w:rsidP="00435127">
            <w:pPr>
              <w:pStyle w:val="Listenabsatz"/>
              <w:numPr>
                <w:ilvl w:val="0"/>
                <w:numId w:val="22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Anstelle stoppen, ausweichen</w:t>
            </w:r>
          </w:p>
          <w:p w14:paraId="17D5F68F" w14:textId="77777777" w:rsidR="007772D7" w:rsidRPr="00435127" w:rsidRDefault="007772D7" w:rsidP="007772D7">
            <w:pPr>
              <w:pStyle w:val="Listenabsatz"/>
              <w:numPr>
                <w:ilvl w:val="0"/>
                <w:numId w:val="23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Wettkampf in Arena</w:t>
            </w:r>
          </w:p>
          <w:p w14:paraId="06607AEF" w14:textId="77777777" w:rsidR="009E1CEF" w:rsidRPr="00584AC3" w:rsidRDefault="009E1CEF" w:rsidP="009E1CEF">
            <w:pPr>
              <w:jc w:val="left"/>
              <w:rPr>
                <w:lang w:val="de-CH"/>
              </w:rPr>
            </w:pPr>
          </w:p>
          <w:p w14:paraId="3E58D208" w14:textId="77777777" w:rsidR="009E1CEF" w:rsidRPr="003E2E9F" w:rsidRDefault="009E1CEF" w:rsidP="009E1CEF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707E4103" w14:textId="77777777" w:rsidR="009E1CEF" w:rsidRDefault="007772D7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Verzweigung innerhalb Infinit-Loop (Grundstruktur für Steuerung)</w:t>
            </w:r>
          </w:p>
          <w:p w14:paraId="36911490" w14:textId="77777777" w:rsidR="009E1CEF" w:rsidRDefault="007772D7" w:rsidP="009E1CEF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Verzweigung durch Touch- und Distanz-Sensor steuern</w:t>
            </w:r>
          </w:p>
          <w:p w14:paraId="76CEB78B" w14:textId="77777777" w:rsidR="009E1CEF" w:rsidRPr="009E1CEF" w:rsidRDefault="009E1CEF" w:rsidP="007772D7">
            <w:pPr>
              <w:pStyle w:val="Listenabsatz"/>
              <w:ind w:left="360"/>
              <w:jc w:val="left"/>
              <w:rPr>
                <w:i/>
                <w:sz w:val="20"/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73644A87" w14:textId="77777777" w:rsidR="009E1CEF" w:rsidRDefault="009E1CEF" w:rsidP="009E1CEF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698C00C5" w14:textId="77777777" w:rsidR="00566A9D" w:rsidRPr="00584AC3" w:rsidRDefault="00566A9D" w:rsidP="00566A9D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B067CC7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02EDB7C3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74AF62AB" w14:textId="77777777" w:rsidR="00BB0769" w:rsidRPr="00584AC3" w:rsidRDefault="001249F0" w:rsidP="000E7B3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1276" w:type="dxa"/>
            <w:shd w:val="clear" w:color="auto" w:fill="FFFFFF"/>
          </w:tcPr>
          <w:p w14:paraId="0769281F" w14:textId="77777777" w:rsidR="00BB0769" w:rsidRDefault="001249F0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  <w:r w:rsidR="0093693D">
              <w:rPr>
                <w:lang w:val="de-CH"/>
              </w:rPr>
              <w:br/>
            </w:r>
          </w:p>
          <w:p w14:paraId="6834EA53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510E73C7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327C7C46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6CB8613E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7877833A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1BF24414" w14:textId="77777777" w:rsidR="001249F0" w:rsidRDefault="001249F0" w:rsidP="001249F0">
            <w:pPr>
              <w:spacing w:before="120"/>
              <w:jc w:val="left"/>
              <w:rPr>
                <w:lang w:val="de-CH"/>
              </w:rPr>
            </w:pPr>
          </w:p>
          <w:p w14:paraId="382A7E6B" w14:textId="77777777" w:rsidR="001249F0" w:rsidRPr="00584AC3" w:rsidRDefault="001249F0" w:rsidP="001249F0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1843" w:type="dxa"/>
            <w:shd w:val="clear" w:color="auto" w:fill="FFFFFF"/>
          </w:tcPr>
          <w:p w14:paraId="5140AFD4" w14:textId="77777777" w:rsidR="00CB6F11" w:rsidRDefault="00283DB1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</w:p>
          <w:p w14:paraId="39A63381" w14:textId="77777777" w:rsidR="00566A9D" w:rsidRDefault="00566A9D" w:rsidP="00E16F3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  <w:r>
              <w:rPr>
                <w:lang w:val="de-CH"/>
              </w:rPr>
              <w:br/>
            </w:r>
          </w:p>
          <w:p w14:paraId="3812AD63" w14:textId="77777777" w:rsidR="00BB0769" w:rsidRDefault="00BB0769" w:rsidP="00E16F39">
            <w:pPr>
              <w:spacing w:before="120"/>
              <w:jc w:val="left"/>
              <w:rPr>
                <w:lang w:val="de-CH"/>
              </w:rPr>
            </w:pPr>
          </w:p>
          <w:p w14:paraId="3F927A6B" w14:textId="77777777" w:rsidR="00A64553" w:rsidRPr="00584AC3" w:rsidRDefault="00A64553" w:rsidP="00E16F39">
            <w:pPr>
              <w:spacing w:before="120"/>
              <w:jc w:val="left"/>
              <w:rPr>
                <w:lang w:val="de-CH"/>
              </w:rPr>
            </w:pPr>
          </w:p>
        </w:tc>
      </w:tr>
      <w:tr w:rsidR="00DF0C50" w:rsidRPr="00584AC3" w14:paraId="4B25FDD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1C4A19C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3. Abend</w:t>
            </w:r>
          </w:p>
        </w:tc>
        <w:tc>
          <w:tcPr>
            <w:tcW w:w="1843" w:type="dxa"/>
            <w:shd w:val="clear" w:color="auto" w:fill="FFFFFF"/>
          </w:tcPr>
          <w:p w14:paraId="7F78B0C4" w14:textId="77777777" w:rsidR="00DF0C50" w:rsidRPr="00584AC3" w:rsidRDefault="001249F0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Property-Binding </w:t>
            </w:r>
            <w:r w:rsidR="009D7F2A">
              <w:rPr>
                <w:lang w:val="de-CH"/>
              </w:rPr>
              <w:t>richtig anwenden</w:t>
            </w:r>
          </w:p>
        </w:tc>
        <w:tc>
          <w:tcPr>
            <w:tcW w:w="6804" w:type="dxa"/>
            <w:shd w:val="clear" w:color="auto" w:fill="FFFFFF"/>
          </w:tcPr>
          <w:p w14:paraId="542239E6" w14:textId="77777777" w:rsidR="009D7F2A" w:rsidRPr="00584AC3" w:rsidRDefault="009D7F2A" w:rsidP="009D7F2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B24F50">
              <w:rPr>
                <w:b/>
                <w:lang w:val="de-CH"/>
              </w:rPr>
              <w:t>4</w:t>
            </w:r>
            <w:r>
              <w:rPr>
                <w:b/>
                <w:lang w:val="de-CH"/>
              </w:rPr>
              <w:t xml:space="preserve"> (</w:t>
            </w:r>
            <w:r w:rsidR="00B24F50">
              <w:rPr>
                <w:b/>
                <w:lang w:val="de-CH"/>
              </w:rPr>
              <w:t>Bremskurve</w:t>
            </w:r>
            <w:r>
              <w:rPr>
                <w:b/>
                <w:lang w:val="de-CH"/>
              </w:rPr>
              <w:t>)</w:t>
            </w:r>
          </w:p>
          <w:p w14:paraId="40141F92" w14:textId="77777777" w:rsidR="00E16F39" w:rsidRDefault="009D7F2A" w:rsidP="00B24F50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Fahrzeug so programmieren, dass es </w:t>
            </w:r>
            <w:r w:rsidR="00B24F50">
              <w:rPr>
                <w:lang w:val="de-CH"/>
              </w:rPr>
              <w:t xml:space="preserve">mit 100% Leistung gerade aus </w:t>
            </w:r>
            <w:proofErr w:type="gramStart"/>
            <w:r w:rsidR="00B24F50">
              <w:rPr>
                <w:lang w:val="de-CH"/>
              </w:rPr>
              <w:t>fährt</w:t>
            </w:r>
            <w:proofErr w:type="gramEnd"/>
            <w:r w:rsidR="00B24F50">
              <w:rPr>
                <w:lang w:val="de-CH"/>
              </w:rPr>
              <w:t xml:space="preserve"> bis ein Hindernis näher als 50cm auftaucht. Dann abbremsen, so dass das </w:t>
            </w:r>
            <w:proofErr w:type="spellStart"/>
            <w:r w:rsidR="00B24F50">
              <w:rPr>
                <w:lang w:val="de-CH"/>
              </w:rPr>
              <w:t>Fz</w:t>
            </w:r>
            <w:proofErr w:type="spellEnd"/>
            <w:r w:rsidR="00B24F50">
              <w:rPr>
                <w:lang w:val="de-CH"/>
              </w:rPr>
              <w:t xml:space="preserve"> 30cm vor dem Hindernis stehen bleibt.</w:t>
            </w:r>
          </w:p>
          <w:p w14:paraId="5F0BF6E8" w14:textId="77777777" w:rsidR="00B24F50" w:rsidRDefault="00B24F50" w:rsidP="00B24F50">
            <w:pPr>
              <w:jc w:val="left"/>
              <w:rPr>
                <w:lang w:val="de-CH"/>
              </w:rPr>
            </w:pPr>
          </w:p>
          <w:p w14:paraId="690C1E6F" w14:textId="77777777" w:rsidR="00B24F50" w:rsidRDefault="00B24F50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 w:rsidRPr="00B24F50">
              <w:rPr>
                <w:lang w:val="de-CH"/>
              </w:rPr>
              <w:t xml:space="preserve">Lösungsversuch mit verschachtelten </w:t>
            </w:r>
            <w:proofErr w:type="spellStart"/>
            <w:r w:rsidRPr="00B24F50">
              <w:rPr>
                <w:lang w:val="de-CH"/>
              </w:rPr>
              <w:t>if-then-else</w:t>
            </w:r>
            <w:proofErr w:type="spellEnd"/>
            <w:r w:rsidR="00F40055">
              <w:rPr>
                <w:lang w:val="de-CH"/>
              </w:rPr>
              <w:br/>
            </w:r>
            <w:r w:rsidR="00F40055">
              <w:rPr>
                <w:lang w:val="de-CH"/>
              </w:rPr>
              <w:br/>
            </w:r>
            <w:r w:rsidR="00F40055">
              <w:rPr>
                <w:lang w:val="de-CH"/>
              </w:rPr>
              <w:br/>
            </w:r>
          </w:p>
          <w:p w14:paraId="10F887B5" w14:textId="77777777" w:rsidR="00F40055" w:rsidRDefault="00F40055" w:rsidP="00B24F50">
            <w:pPr>
              <w:pStyle w:val="Listenabsatz"/>
              <w:numPr>
                <w:ilvl w:val="0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Lösung mit linearer Bremskurve</w:t>
            </w:r>
          </w:p>
          <w:p w14:paraId="297AD624" w14:textId="77777777" w:rsidR="00226197" w:rsidRDefault="00226197" w:rsidP="00226197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Mathematische Herleitung der Distanz-Leistungskurve</w:t>
            </w:r>
          </w:p>
          <w:p w14:paraId="6875DD12" w14:textId="77777777" w:rsidR="00226197" w:rsidRDefault="00226197" w:rsidP="00226197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Implementation </w:t>
            </w:r>
            <w:proofErr w:type="gramStart"/>
            <w:r>
              <w:rPr>
                <w:lang w:val="de-CH"/>
              </w:rPr>
              <w:t>des mathematischen Modell</w:t>
            </w:r>
            <w:proofErr w:type="gramEnd"/>
          </w:p>
          <w:p w14:paraId="0CAEEC03" w14:textId="77777777" w:rsidR="00226197" w:rsidRDefault="00226197" w:rsidP="00226197">
            <w:pPr>
              <w:pStyle w:val="Listenabsatz"/>
              <w:numPr>
                <w:ilvl w:val="1"/>
                <w:numId w:val="24"/>
              </w:numPr>
              <w:jc w:val="left"/>
              <w:rPr>
                <w:lang w:val="de-CH"/>
              </w:rPr>
            </w:pPr>
            <w:r>
              <w:rPr>
                <w:lang w:val="de-CH"/>
              </w:rPr>
              <w:t>Testen der Lösung</w:t>
            </w:r>
          </w:p>
          <w:p w14:paraId="2DA0D4DB" w14:textId="77777777" w:rsidR="00226197" w:rsidRDefault="00226197" w:rsidP="00226197">
            <w:pPr>
              <w:jc w:val="left"/>
              <w:rPr>
                <w:lang w:val="de-CH"/>
              </w:rPr>
            </w:pPr>
          </w:p>
          <w:p w14:paraId="0E129E05" w14:textId="77777777" w:rsidR="00226197" w:rsidRPr="003E2E9F" w:rsidRDefault="00226197" w:rsidP="00226197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7B44CBBA" w14:textId="77777777" w:rsidR="00226197" w:rsidRDefault="00226197" w:rsidP="00226197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Mathe-Klasse</w:t>
            </w:r>
          </w:p>
          <w:p w14:paraId="19489B54" w14:textId="77777777" w:rsidR="00226197" w:rsidRDefault="00226197" w:rsidP="00226197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Datentypes</w:t>
            </w:r>
            <w:proofErr w:type="spellEnd"/>
          </w:p>
          <w:p w14:paraId="117BA9A1" w14:textId="77777777" w:rsidR="00226197" w:rsidRPr="00D223A4" w:rsidRDefault="00D223A4" w:rsidP="00D223A4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Lineare Funktion (Math. Herleitung)</w:t>
            </w:r>
          </w:p>
          <w:p w14:paraId="50273D3C" w14:textId="77777777" w:rsidR="00226197" w:rsidRPr="00226197" w:rsidRDefault="00226197" w:rsidP="00226197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0C650609" w14:textId="77777777" w:rsidR="001D346D" w:rsidRDefault="001D346D" w:rsidP="001D346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1AA53594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4F052BFB" w14:textId="77777777" w:rsidR="00E16F39" w:rsidRDefault="00E16F39" w:rsidP="00B11844">
            <w:pPr>
              <w:spacing w:before="120"/>
              <w:jc w:val="left"/>
              <w:rPr>
                <w:lang w:val="de-CH"/>
              </w:rPr>
            </w:pPr>
          </w:p>
          <w:p w14:paraId="14752563" w14:textId="77777777" w:rsidR="001D346D" w:rsidRDefault="001D346D" w:rsidP="00B11844">
            <w:pPr>
              <w:spacing w:before="120"/>
              <w:jc w:val="left"/>
              <w:rPr>
                <w:lang w:val="de-CH"/>
              </w:rPr>
            </w:pPr>
          </w:p>
          <w:p w14:paraId="6D27FB56" w14:textId="77777777" w:rsidR="001D346D" w:rsidRDefault="001D346D" w:rsidP="00B11844">
            <w:pPr>
              <w:spacing w:before="120"/>
              <w:jc w:val="left"/>
              <w:rPr>
                <w:lang w:val="de-CH"/>
              </w:rPr>
            </w:pPr>
          </w:p>
          <w:p w14:paraId="31E2112C" w14:textId="77777777" w:rsidR="001D346D" w:rsidRDefault="001D346D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48B9936F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1259E9FC" w14:textId="77777777" w:rsidR="00D223A4" w:rsidRDefault="00D223A4" w:rsidP="00B11844">
            <w:pPr>
              <w:spacing w:before="120"/>
              <w:jc w:val="left"/>
              <w:rPr>
                <w:lang w:val="de-CH"/>
              </w:rPr>
            </w:pPr>
          </w:p>
          <w:p w14:paraId="1E72282A" w14:textId="77777777" w:rsidR="00D223A4" w:rsidRPr="00584AC3" w:rsidRDefault="00D223A4" w:rsidP="00B1184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140‘</w:t>
            </w:r>
          </w:p>
        </w:tc>
        <w:tc>
          <w:tcPr>
            <w:tcW w:w="1843" w:type="dxa"/>
            <w:shd w:val="clear" w:color="auto" w:fill="FFFFFF"/>
          </w:tcPr>
          <w:p w14:paraId="1C7B8EE7" w14:textId="77777777" w:rsidR="00DF0C50" w:rsidRPr="00584AC3" w:rsidRDefault="001D346D" w:rsidP="009863B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Übungen lineare Funktion</w:t>
            </w:r>
          </w:p>
        </w:tc>
      </w:tr>
      <w:tr w:rsidR="00DF0C50" w:rsidRPr="00584AC3" w14:paraId="213336D7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0B893892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4. Abend</w:t>
            </w:r>
          </w:p>
        </w:tc>
        <w:tc>
          <w:tcPr>
            <w:tcW w:w="1843" w:type="dxa"/>
            <w:shd w:val="clear" w:color="auto" w:fill="FFFFFF"/>
          </w:tcPr>
          <w:p w14:paraId="2A4BE360" w14:textId="77777777" w:rsidR="00DF0C50" w:rsidRPr="00584AC3" w:rsidRDefault="00D223A4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Eigener Block (Klasse) kreieren</w:t>
            </w:r>
          </w:p>
        </w:tc>
        <w:tc>
          <w:tcPr>
            <w:tcW w:w="6804" w:type="dxa"/>
            <w:shd w:val="clear" w:color="auto" w:fill="FFFFFF"/>
          </w:tcPr>
          <w:p w14:paraId="3C5EA567" w14:textId="77777777" w:rsidR="00D223A4" w:rsidRDefault="00D223A4" w:rsidP="00D223A4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4</w:t>
            </w:r>
            <w:r w:rsidR="00CE574C">
              <w:rPr>
                <w:b/>
                <w:lang w:val="de-CH"/>
              </w:rPr>
              <w:t>a</w:t>
            </w:r>
            <w:r>
              <w:rPr>
                <w:b/>
                <w:lang w:val="de-CH"/>
              </w:rPr>
              <w:t xml:space="preserve"> (Bremskurve, C</w:t>
            </w:r>
            <w:r w:rsidR="00CE574C">
              <w:rPr>
                <w:b/>
                <w:lang w:val="de-CH"/>
              </w:rPr>
              <w:t>H</w:t>
            </w:r>
            <w:r>
              <w:rPr>
                <w:b/>
                <w:lang w:val="de-CH"/>
              </w:rPr>
              <w:t>IP-tuning)</w:t>
            </w:r>
          </w:p>
          <w:p w14:paraId="15FC3DDB" w14:textId="77777777" w:rsidR="00CE574C" w:rsidRDefault="00CE574C" w:rsidP="00D223A4">
            <w:pPr>
              <w:spacing w:before="120"/>
              <w:jc w:val="left"/>
              <w:rPr>
                <w:lang w:val="de-CH"/>
              </w:rPr>
            </w:pPr>
            <w:r w:rsidRPr="00CE574C">
              <w:rPr>
                <w:lang w:val="de-CH"/>
              </w:rPr>
              <w:t xml:space="preserve">Das Programm </w:t>
            </w:r>
            <w:r w:rsidR="00CD423D">
              <w:rPr>
                <w:lang w:val="de-CH"/>
              </w:rPr>
              <w:t xml:space="preserve">so erweitern, dass die Parameter (Steigung, y-Achsenabschnitt) aus den beiden Stützpunkten </w:t>
            </w:r>
            <w:r w:rsidR="008F13F7">
              <w:rPr>
                <w:lang w:val="de-CH"/>
              </w:rPr>
              <w:t>vom Steuerungsprogramm berechnet werden.</w:t>
            </w:r>
          </w:p>
          <w:p w14:paraId="08DDC172" w14:textId="77777777" w:rsidR="008F13F7" w:rsidRDefault="008F13F7" w:rsidP="00D223A4">
            <w:pPr>
              <w:spacing w:before="120"/>
              <w:jc w:val="left"/>
              <w:rPr>
                <w:lang w:val="de-CH"/>
              </w:rPr>
            </w:pPr>
          </w:p>
          <w:p w14:paraId="3E52DF72" w14:textId="77777777" w:rsidR="00846B7C" w:rsidRDefault="00846B7C" w:rsidP="00D223A4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Eigener Block </w:t>
            </w:r>
            <w:proofErr w:type="spellStart"/>
            <w:r w:rsidRPr="00846B7C">
              <w:rPr>
                <w:b/>
                <w:lang w:val="de-CH"/>
              </w:rPr>
              <w:t>LineareFunktion</w:t>
            </w:r>
            <w:proofErr w:type="spellEnd"/>
            <w:r>
              <w:rPr>
                <w:lang w:val="de-CH"/>
              </w:rPr>
              <w:t xml:space="preserve"> kreieren und in Applikation verwenden und testen</w:t>
            </w:r>
          </w:p>
          <w:p w14:paraId="0C52F8A0" w14:textId="77777777" w:rsidR="00846B7C" w:rsidRDefault="00846B7C" w:rsidP="00D223A4">
            <w:pPr>
              <w:spacing w:before="120"/>
              <w:jc w:val="left"/>
              <w:rPr>
                <w:lang w:val="de-CH"/>
              </w:rPr>
            </w:pPr>
          </w:p>
          <w:p w14:paraId="6618CE4A" w14:textId="77777777" w:rsidR="008F13F7" w:rsidRPr="003E2E9F" w:rsidRDefault="008F13F7" w:rsidP="008F13F7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60AEE79D" w14:textId="77777777" w:rsidR="008F13F7" w:rsidRDefault="008F13F7" w:rsidP="008F13F7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 xml:space="preserve">Variablen </w:t>
            </w:r>
            <w:r w:rsidR="00846B7C">
              <w:rPr>
                <w:i/>
                <w:sz w:val="20"/>
                <w:lang w:val="de-CH"/>
              </w:rPr>
              <w:t xml:space="preserve">definieren / </w:t>
            </w:r>
            <w:r>
              <w:rPr>
                <w:i/>
                <w:sz w:val="20"/>
                <w:lang w:val="de-CH"/>
              </w:rPr>
              <w:t xml:space="preserve">schreiben </w:t>
            </w:r>
            <w:proofErr w:type="gramStart"/>
            <w:r>
              <w:rPr>
                <w:i/>
                <w:sz w:val="20"/>
                <w:lang w:val="de-CH"/>
              </w:rPr>
              <w:t xml:space="preserve">/ </w:t>
            </w:r>
            <w:r w:rsidR="00846B7C">
              <w:rPr>
                <w:i/>
                <w:sz w:val="20"/>
                <w:lang w:val="de-CH"/>
              </w:rPr>
              <w:t xml:space="preserve"> lesen</w:t>
            </w:r>
            <w:proofErr w:type="gramEnd"/>
          </w:p>
          <w:p w14:paraId="30F8601B" w14:textId="77777777" w:rsidR="008F13F7" w:rsidRDefault="008F13F7" w:rsidP="008F13F7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Datentypes</w:t>
            </w:r>
            <w:proofErr w:type="spellEnd"/>
          </w:p>
          <w:p w14:paraId="438BBF21" w14:textId="77777777" w:rsidR="008F13F7" w:rsidRDefault="00846B7C" w:rsidP="008F13F7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Eigeneblocks</w:t>
            </w:r>
          </w:p>
          <w:p w14:paraId="63302E3A" w14:textId="77777777" w:rsidR="00846B7C" w:rsidRDefault="00846B7C" w:rsidP="00846B7C">
            <w:pPr>
              <w:pStyle w:val="Listenabsatz"/>
              <w:numPr>
                <w:ilvl w:val="1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Interface design</w:t>
            </w:r>
          </w:p>
          <w:p w14:paraId="4A6A4DB9" w14:textId="77777777" w:rsidR="00846B7C" w:rsidRPr="008F13F7" w:rsidRDefault="00846B7C" w:rsidP="00846B7C">
            <w:pPr>
              <w:pStyle w:val="Listenabsatz"/>
              <w:numPr>
                <w:ilvl w:val="1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Implementation</w:t>
            </w:r>
          </w:p>
          <w:p w14:paraId="6B348633" w14:textId="77777777" w:rsidR="00DF0C50" w:rsidRPr="00584AC3" w:rsidRDefault="00DF0C50" w:rsidP="00D223A4">
            <w:pPr>
              <w:jc w:val="left"/>
              <w:rPr>
                <w:lang w:val="de-CH"/>
              </w:rPr>
            </w:pPr>
          </w:p>
        </w:tc>
        <w:tc>
          <w:tcPr>
            <w:tcW w:w="1985" w:type="dxa"/>
            <w:shd w:val="clear" w:color="auto" w:fill="FFFFFF"/>
          </w:tcPr>
          <w:p w14:paraId="590D441E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6CFB1AD2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7840E804" w14:textId="77777777" w:rsidR="00DF0C50" w:rsidRDefault="00846B7C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9</w:t>
            </w:r>
            <w:r w:rsidR="00E16F39" w:rsidRPr="00584AC3">
              <w:rPr>
                <w:lang w:val="de-CH"/>
              </w:rPr>
              <w:t>0</w:t>
            </w:r>
            <w:r>
              <w:rPr>
                <w:lang w:val="de-CH"/>
              </w:rPr>
              <w:t>‘</w:t>
            </w:r>
          </w:p>
          <w:p w14:paraId="6D11D9DC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60DFC93A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04379D1A" w14:textId="77777777" w:rsidR="00846B7C" w:rsidRDefault="00846B7C" w:rsidP="00846B7C">
            <w:pPr>
              <w:spacing w:before="120"/>
              <w:jc w:val="left"/>
              <w:rPr>
                <w:lang w:val="de-CH"/>
              </w:rPr>
            </w:pPr>
          </w:p>
          <w:p w14:paraId="6492988E" w14:textId="77777777" w:rsidR="00846B7C" w:rsidRPr="00584AC3" w:rsidRDefault="00846B7C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110‘</w:t>
            </w:r>
          </w:p>
        </w:tc>
        <w:tc>
          <w:tcPr>
            <w:tcW w:w="1843" w:type="dxa"/>
            <w:shd w:val="clear" w:color="auto" w:fill="FFFFFF"/>
          </w:tcPr>
          <w:p w14:paraId="66F35C92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DF0C50" w:rsidRPr="00584AC3" w14:paraId="419320F9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4CB9BDD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5. Abend</w:t>
            </w:r>
          </w:p>
        </w:tc>
        <w:tc>
          <w:tcPr>
            <w:tcW w:w="1843" w:type="dxa"/>
            <w:shd w:val="clear" w:color="auto" w:fill="FFFFFF"/>
          </w:tcPr>
          <w:p w14:paraId="52274B3F" w14:textId="77777777" w:rsidR="00DF0C50" w:rsidRPr="00584AC3" w:rsidRDefault="00846B7C" w:rsidP="00846B7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Re-Use des eigenen Blocks</w:t>
            </w:r>
          </w:p>
        </w:tc>
        <w:tc>
          <w:tcPr>
            <w:tcW w:w="6804" w:type="dxa"/>
            <w:shd w:val="clear" w:color="auto" w:fill="FFFFFF"/>
          </w:tcPr>
          <w:p w14:paraId="487E812F" w14:textId="77777777" w:rsidR="0069459A" w:rsidRDefault="0069459A" w:rsidP="0069459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5 (Gaspedal und Lenkrad)</w:t>
            </w:r>
          </w:p>
          <w:p w14:paraId="382EC4FC" w14:textId="77777777" w:rsidR="0069459A" w:rsidRDefault="0069459A" w:rsidP="0069459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Das Fahrzeug über eine kabelgebundene RC steuern. Dabei werden zwei Drehregler verwendet. Die jeweiligen Drehwinkel werden mit </w:t>
            </w:r>
            <w:proofErr w:type="spellStart"/>
            <w:r>
              <w:rPr>
                <w:lang w:val="de-CH"/>
              </w:rPr>
              <w:t>LinearenFunktion</w:t>
            </w:r>
            <w:proofErr w:type="spellEnd"/>
            <w:r>
              <w:rPr>
                <w:lang w:val="de-CH"/>
              </w:rPr>
              <w:t xml:space="preserve">-Objekten in </w:t>
            </w:r>
            <w:r w:rsidRPr="00B459EC">
              <w:rPr>
                <w:b/>
                <w:lang w:val="de-CH"/>
              </w:rPr>
              <w:t>Steuerung</w:t>
            </w:r>
            <w:r>
              <w:rPr>
                <w:lang w:val="de-CH"/>
              </w:rPr>
              <w:t xml:space="preserve"> und </w:t>
            </w:r>
            <w:r w:rsidRPr="00B459EC">
              <w:rPr>
                <w:b/>
                <w:lang w:val="de-CH"/>
              </w:rPr>
              <w:t>Leistung</w:t>
            </w:r>
            <w:r>
              <w:rPr>
                <w:lang w:val="de-CH"/>
              </w:rPr>
              <w:t xml:space="preserve"> umgerechnet</w:t>
            </w:r>
            <w:r w:rsidR="00B459EC">
              <w:rPr>
                <w:lang w:val="de-CH"/>
              </w:rPr>
              <w:t>. Mit Mittlerer-Taste kann Not-</w:t>
            </w:r>
            <w:proofErr w:type="spellStart"/>
            <w:r w:rsidR="00B459EC">
              <w:rPr>
                <w:lang w:val="de-CH"/>
              </w:rPr>
              <w:t>Stop</w:t>
            </w:r>
            <w:proofErr w:type="spellEnd"/>
            <w:r w:rsidR="00B459EC">
              <w:rPr>
                <w:lang w:val="de-CH"/>
              </w:rPr>
              <w:t xml:space="preserve"> (Leistung und Steuerung 0%) gemacht werden.</w:t>
            </w:r>
            <w:r w:rsidR="00EE4B8A">
              <w:rPr>
                <w:lang w:val="de-CH"/>
              </w:rPr>
              <w:t xml:space="preserve"> Weiter sollen die Parameter auf der Anzeige angezeigt werden.</w:t>
            </w:r>
            <w:r w:rsidR="00AC5A28">
              <w:rPr>
                <w:lang w:val="de-CH"/>
              </w:rPr>
              <w:t xml:space="preserve"> Falls Rüc</w:t>
            </w:r>
            <w:r w:rsidR="00726C3E">
              <w:rPr>
                <w:lang w:val="de-CH"/>
              </w:rPr>
              <w:t xml:space="preserve">kwärts gefahren wird, </w:t>
            </w:r>
            <w:proofErr w:type="spellStart"/>
            <w:r w:rsidR="00726C3E">
              <w:rPr>
                <w:lang w:val="de-CH"/>
              </w:rPr>
              <w:t>Warnhupe</w:t>
            </w:r>
            <w:proofErr w:type="spellEnd"/>
            <w:r w:rsidR="00726C3E">
              <w:rPr>
                <w:lang w:val="de-CH"/>
              </w:rPr>
              <w:t xml:space="preserve"> und Warnblinker</w:t>
            </w:r>
            <w:r w:rsidR="00AC5A28">
              <w:rPr>
                <w:lang w:val="de-CH"/>
              </w:rPr>
              <w:t xml:space="preserve"> ON</w:t>
            </w:r>
          </w:p>
          <w:p w14:paraId="7547DA60" w14:textId="77777777" w:rsidR="0069459A" w:rsidRDefault="0069459A" w:rsidP="0069459A">
            <w:pPr>
              <w:spacing w:before="120"/>
              <w:jc w:val="left"/>
              <w:rPr>
                <w:lang w:val="de-CH"/>
              </w:rPr>
            </w:pPr>
          </w:p>
          <w:p w14:paraId="6091851E" w14:textId="77777777" w:rsidR="0069459A" w:rsidRPr="003E2E9F" w:rsidRDefault="0069459A" w:rsidP="0069459A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49ACADA2" w14:textId="77777777" w:rsidR="0069459A" w:rsidRDefault="00B459EC" w:rsidP="0069459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Motoren als Drehregler</w:t>
            </w:r>
          </w:p>
          <w:p w14:paraId="008E029C" w14:textId="77777777" w:rsidR="00DF0C50" w:rsidRDefault="00EE4B8A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Stein-Tasten Klasse</w:t>
            </w:r>
          </w:p>
          <w:p w14:paraId="6306DD95" w14:textId="77777777" w:rsidR="00EE4B8A" w:rsidRDefault="00EE4B8A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Text-Ausgabe</w:t>
            </w:r>
          </w:p>
          <w:p w14:paraId="196F7ED7" w14:textId="77777777" w:rsidR="00341791" w:rsidRPr="00EE4B8A" w:rsidRDefault="00341791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String-</w:t>
            </w:r>
            <w:proofErr w:type="spellStart"/>
            <w:r>
              <w:rPr>
                <w:i/>
                <w:sz w:val="20"/>
                <w:lang w:val="de-CH"/>
              </w:rPr>
              <w:t>Conncationation</w:t>
            </w:r>
            <w:proofErr w:type="spellEnd"/>
          </w:p>
        </w:tc>
        <w:tc>
          <w:tcPr>
            <w:tcW w:w="1985" w:type="dxa"/>
            <w:shd w:val="clear" w:color="auto" w:fill="FFFFFF"/>
          </w:tcPr>
          <w:p w14:paraId="6561B7A6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70CF4853" w14:textId="77777777" w:rsidR="00DF0C50" w:rsidRPr="00584AC3" w:rsidRDefault="00DF0C50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B167D01" w14:textId="77777777" w:rsidR="00DF0C50" w:rsidRPr="00584AC3" w:rsidRDefault="00566A9D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</w:t>
            </w:r>
            <w:r w:rsidR="00E70F77" w:rsidRPr="00584AC3">
              <w:rPr>
                <w:lang w:val="de-CH"/>
              </w:rPr>
              <w:t>0</w:t>
            </w:r>
            <w:r w:rsidR="00846B7C"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08C67C17" w14:textId="77777777" w:rsidR="00DF0C50" w:rsidRPr="00584AC3" w:rsidRDefault="00DF0C50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03D06838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4464C726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6. Abend</w:t>
            </w:r>
          </w:p>
        </w:tc>
        <w:tc>
          <w:tcPr>
            <w:tcW w:w="1843" w:type="dxa"/>
            <w:shd w:val="clear" w:color="auto" w:fill="FFFFFF"/>
          </w:tcPr>
          <w:p w14:paraId="6938DCB6" w14:textId="77777777" w:rsidR="009B7AFF" w:rsidRPr="00584AC3" w:rsidRDefault="00EE4B8A" w:rsidP="00E764D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Bluetooth (BT) Nachrichten senden (aufbereiten) und empfangen (verarbeiten) können</w:t>
            </w:r>
          </w:p>
        </w:tc>
        <w:tc>
          <w:tcPr>
            <w:tcW w:w="6804" w:type="dxa"/>
            <w:shd w:val="clear" w:color="auto" w:fill="FFFFFF"/>
          </w:tcPr>
          <w:p w14:paraId="45781F23" w14:textId="77777777" w:rsidR="00EE4B8A" w:rsidRDefault="00EE4B8A" w:rsidP="00EE4B8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6 (</w:t>
            </w:r>
            <w:proofErr w:type="gramStart"/>
            <w:r w:rsidR="00ED4777">
              <w:rPr>
                <w:b/>
                <w:lang w:val="de-CH"/>
              </w:rPr>
              <w:t>BT Connection</w:t>
            </w:r>
            <w:proofErr w:type="gramEnd"/>
            <w:r>
              <w:rPr>
                <w:b/>
                <w:lang w:val="de-CH"/>
              </w:rPr>
              <w:t>)</w:t>
            </w:r>
          </w:p>
          <w:p w14:paraId="2C4F6692" w14:textId="77777777" w:rsidR="00EE4B8A" w:rsidRDefault="00ED4777" w:rsidP="00EE4B8A">
            <w:p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Pairen</w:t>
            </w:r>
            <w:proofErr w:type="spellEnd"/>
            <w:r>
              <w:rPr>
                <w:lang w:val="de-CH"/>
              </w:rPr>
              <w:t xml:space="preserve"> Sie zwei EV3 und senden die verschiedenen Stein-Tasten als String zum Empfänger. Der Empfänger zeigt die Strings an.</w:t>
            </w:r>
          </w:p>
          <w:p w14:paraId="7D1EB53E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</w:p>
          <w:p w14:paraId="1E1C134C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Erweitern Sie das Programm, so dass auch UP, </w:t>
            </w:r>
            <w:proofErr w:type="gramStart"/>
            <w:r>
              <w:rPr>
                <w:lang w:val="de-CH"/>
              </w:rPr>
              <w:t>DOWN,…</w:t>
            </w:r>
            <w:proofErr w:type="gramEnd"/>
            <w:r>
              <w:rPr>
                <w:lang w:val="de-CH"/>
              </w:rPr>
              <w:t>. vom Empfänger gesagt wird.</w:t>
            </w:r>
          </w:p>
          <w:p w14:paraId="361D032E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</w:p>
          <w:p w14:paraId="120FDADF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Senden Sie einen Zahlenwert (vom Drehregler, </w:t>
            </w:r>
            <w:proofErr w:type="gramStart"/>
            <w:r>
              <w:rPr>
                <w:lang w:val="de-CH"/>
              </w:rPr>
              <w:t>Lagesensor,…</w:t>
            </w:r>
            <w:proofErr w:type="gramEnd"/>
            <w:r>
              <w:rPr>
                <w:lang w:val="de-CH"/>
              </w:rPr>
              <w:t>) und zeigen Sie diesen Wert auf der Empfangsseite an.</w:t>
            </w:r>
          </w:p>
          <w:p w14:paraId="054C6AB7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</w:p>
          <w:p w14:paraId="5FA6AFD1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das Programm so, dass 2 Zahlenwerte und die Steintaste gesendet werden können und auf der Empfängerseite angezeigt werden.</w:t>
            </w:r>
          </w:p>
          <w:p w14:paraId="18B3CDC1" w14:textId="77777777" w:rsidR="00EE4B8A" w:rsidRDefault="00EE4B8A" w:rsidP="00EE4B8A">
            <w:pPr>
              <w:spacing w:before="120"/>
              <w:jc w:val="left"/>
              <w:rPr>
                <w:lang w:val="de-CH"/>
              </w:rPr>
            </w:pPr>
          </w:p>
          <w:p w14:paraId="44E91D03" w14:textId="77777777" w:rsidR="00EE4B8A" w:rsidRPr="003E2E9F" w:rsidRDefault="00EE4B8A" w:rsidP="00EE4B8A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3E0AC2E6" w14:textId="77777777" w:rsidR="00E16F39" w:rsidRDefault="00EE4B8A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Bluetooth Meldungen senden und empfangen</w:t>
            </w:r>
          </w:p>
          <w:p w14:paraId="3DE3BDFB" w14:textId="77777777" w:rsidR="00341791" w:rsidRPr="00EE4B8A" w:rsidRDefault="00341791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Case-Switch Statement</w:t>
            </w:r>
          </w:p>
        </w:tc>
        <w:tc>
          <w:tcPr>
            <w:tcW w:w="1985" w:type="dxa"/>
            <w:shd w:val="clear" w:color="auto" w:fill="FFFFFF"/>
          </w:tcPr>
          <w:p w14:paraId="64FC2A83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38F7C5BF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146A0848" w14:textId="77777777" w:rsidR="009B7AFF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</w:t>
            </w:r>
            <w:r w:rsidR="00EE4B8A">
              <w:rPr>
                <w:lang w:val="de-CH"/>
              </w:rPr>
              <w:t>‘</w:t>
            </w:r>
          </w:p>
          <w:p w14:paraId="42CC681B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36C2A542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644A9976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1CEE1E75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76133921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A83A3E4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40‘</w:t>
            </w:r>
          </w:p>
          <w:p w14:paraId="07335A3E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819AC07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6BE96886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60‘</w:t>
            </w:r>
          </w:p>
          <w:p w14:paraId="745BD0AA" w14:textId="77777777" w:rsidR="00726C3E" w:rsidRPr="00584AC3" w:rsidRDefault="00726C3E" w:rsidP="00726C3E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843" w:type="dxa"/>
            <w:shd w:val="clear" w:color="auto" w:fill="FFFFFF"/>
          </w:tcPr>
          <w:p w14:paraId="016110DC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54B901F6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6D3AEAD5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7. Abend</w:t>
            </w:r>
          </w:p>
        </w:tc>
        <w:tc>
          <w:tcPr>
            <w:tcW w:w="1843" w:type="dxa"/>
            <w:shd w:val="clear" w:color="auto" w:fill="FFFFFF"/>
          </w:tcPr>
          <w:p w14:paraId="084FE573" w14:textId="77777777" w:rsidR="009B7AFF" w:rsidRPr="00584AC3" w:rsidRDefault="00A103CB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Anwendung im Team (Schnittstellen) entwickeln können</w:t>
            </w:r>
          </w:p>
        </w:tc>
        <w:tc>
          <w:tcPr>
            <w:tcW w:w="6804" w:type="dxa"/>
            <w:shd w:val="clear" w:color="auto" w:fill="FFFFFF"/>
          </w:tcPr>
          <w:p w14:paraId="7C222EF0" w14:textId="77777777" w:rsidR="00EE4B8A" w:rsidRDefault="00EE4B8A" w:rsidP="00EE4B8A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Aufgabe </w:t>
            </w:r>
            <w:r w:rsidR="00341791">
              <w:rPr>
                <w:b/>
                <w:lang w:val="de-CH"/>
              </w:rPr>
              <w:t>7</w:t>
            </w:r>
            <w:r>
              <w:rPr>
                <w:b/>
                <w:lang w:val="de-CH"/>
              </w:rPr>
              <w:t xml:space="preserve"> (</w:t>
            </w:r>
            <w:r w:rsidR="00341791">
              <w:rPr>
                <w:b/>
                <w:lang w:val="de-CH"/>
              </w:rPr>
              <w:t>RC-Car</w:t>
            </w:r>
            <w:r>
              <w:rPr>
                <w:b/>
                <w:lang w:val="de-CH"/>
              </w:rPr>
              <w:t>)</w:t>
            </w:r>
          </w:p>
          <w:p w14:paraId="466F95F0" w14:textId="77777777" w:rsidR="00341791" w:rsidRDefault="00341791" w:rsidP="00EE4B8A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Splitten Sie das Programm von Aufgabe 5 in zwei Teile:</w:t>
            </w:r>
          </w:p>
          <w:p w14:paraId="41D7EFA1" w14:textId="77777777" w:rsidR="00341791" w:rsidRDefault="00341791" w:rsidP="00341791">
            <w:pPr>
              <w:pStyle w:val="Listenabsatz"/>
              <w:numPr>
                <w:ilvl w:val="0"/>
                <w:numId w:val="25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empfängt Lenkung und Leistung über BT</w:t>
            </w:r>
          </w:p>
          <w:p w14:paraId="1410CC5B" w14:textId="77777777" w:rsidR="00A103CB" w:rsidRPr="00726C3E" w:rsidRDefault="00A103CB" w:rsidP="00A103CB">
            <w:pPr>
              <w:pStyle w:val="Listenabsatz"/>
              <w:numPr>
                <w:ilvl w:val="0"/>
                <w:numId w:val="25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Eine Remote-</w:t>
            </w:r>
            <w:proofErr w:type="spellStart"/>
            <w:r>
              <w:rPr>
                <w:lang w:val="de-CH"/>
              </w:rPr>
              <w:t>Conrol</w:t>
            </w:r>
            <w:proofErr w:type="spellEnd"/>
            <w:r>
              <w:rPr>
                <w:lang w:val="de-CH"/>
              </w:rPr>
              <w:t xml:space="preserve"> (RC) sendet </w:t>
            </w:r>
            <w:r w:rsidR="00341791" w:rsidRPr="00341791">
              <w:rPr>
                <w:lang w:val="de-CH"/>
              </w:rPr>
              <w:t xml:space="preserve">die Leistung und Lenkungsdaten via </w:t>
            </w:r>
            <w:r>
              <w:rPr>
                <w:lang w:val="de-CH"/>
              </w:rPr>
              <w:t>BT</w:t>
            </w:r>
            <w:r w:rsidR="00341791" w:rsidRPr="00341791">
              <w:rPr>
                <w:lang w:val="de-CH"/>
              </w:rPr>
              <w:t xml:space="preserve"> </w:t>
            </w:r>
            <w:r>
              <w:rPr>
                <w:lang w:val="de-CH"/>
              </w:rPr>
              <w:t xml:space="preserve">an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. Die Parameter werden über zwei Drehregler an der RC berechnet (mit lin. Funktion für die Empfindlichkeit). Die </w:t>
            </w:r>
            <w:proofErr w:type="spellStart"/>
            <w:r>
              <w:rPr>
                <w:lang w:val="de-CH"/>
              </w:rPr>
              <w:t>Lekung</w:t>
            </w:r>
            <w:proofErr w:type="spellEnd"/>
            <w:r>
              <w:rPr>
                <w:lang w:val="de-CH"/>
              </w:rPr>
              <w:t xml:space="preserve"> und Leistungsdaten werden auf dem Display der RC angezeigt.</w:t>
            </w:r>
          </w:p>
          <w:p w14:paraId="637C82DE" w14:textId="77777777" w:rsidR="00A103CB" w:rsidRDefault="00A103CB" w:rsidP="00A103C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Testen und </w:t>
            </w:r>
            <w:proofErr w:type="spellStart"/>
            <w:r>
              <w:rPr>
                <w:lang w:val="de-CH"/>
              </w:rPr>
              <w:t>Debugen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Cleancode</w:t>
            </w:r>
            <w:proofErr w:type="spellEnd"/>
          </w:p>
          <w:p w14:paraId="3AB56740" w14:textId="77777777" w:rsidR="00A103CB" w:rsidRDefault="00A103CB" w:rsidP="00A103CB">
            <w:pPr>
              <w:spacing w:before="120"/>
              <w:jc w:val="left"/>
              <w:rPr>
                <w:lang w:val="de-CH"/>
              </w:rPr>
            </w:pPr>
          </w:p>
          <w:p w14:paraId="5C46CB9A" w14:textId="77777777" w:rsidR="00A103CB" w:rsidRDefault="00A103CB" w:rsidP="00A103CB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Erweitern Sie beide Teile wie folgt:</w:t>
            </w:r>
          </w:p>
          <w:p w14:paraId="22FDCC7B" w14:textId="77777777" w:rsidR="00A103CB" w:rsidRDefault="00A103CB" w:rsidP="00A103CB">
            <w:pPr>
              <w:pStyle w:val="Listenabsatz"/>
              <w:numPr>
                <w:ilvl w:val="0"/>
                <w:numId w:val="26"/>
              </w:numPr>
              <w:spacing w:before="120"/>
              <w:jc w:val="left"/>
              <w:rPr>
                <w:lang w:val="de-CH"/>
              </w:rPr>
            </w:pP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verhindert </w:t>
            </w:r>
            <w:proofErr w:type="gramStart"/>
            <w:r>
              <w:rPr>
                <w:lang w:val="de-CH"/>
              </w:rPr>
              <w:t>selbst</w:t>
            </w:r>
            <w:proofErr w:type="gramEnd"/>
            <w:r>
              <w:rPr>
                <w:lang w:val="de-CH"/>
              </w:rPr>
              <w:t xml:space="preserve"> dass es irgendwo nach vorne einschiessen kann. </w:t>
            </w:r>
          </w:p>
          <w:p w14:paraId="7D9A55FC" w14:textId="77777777" w:rsidR="00A103CB" w:rsidRPr="00A103CB" w:rsidRDefault="00A103CB" w:rsidP="00A103CB">
            <w:pPr>
              <w:pStyle w:val="Listenabsatz"/>
              <w:numPr>
                <w:ilvl w:val="0"/>
                <w:numId w:val="26"/>
              </w:num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RC kann die Parameter ebenfalls über Lagesensoren berechnen und senden. Die Schnittstelle darf nicht ändern (Das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merkt nicht, von welchen Sensoren die Lenkung und Leistung kommen)</w:t>
            </w:r>
          </w:p>
          <w:p w14:paraId="24E19371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Testen und </w:t>
            </w:r>
            <w:proofErr w:type="spellStart"/>
            <w:r>
              <w:rPr>
                <w:lang w:val="de-CH"/>
              </w:rPr>
              <w:t>Debugen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Refactoring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Cleancode</w:t>
            </w:r>
            <w:proofErr w:type="spellEnd"/>
          </w:p>
          <w:p w14:paraId="7CE2294B" w14:textId="77777777" w:rsidR="00EE4B8A" w:rsidRDefault="00EE4B8A" w:rsidP="00EE4B8A">
            <w:pPr>
              <w:spacing w:before="120"/>
              <w:jc w:val="left"/>
              <w:rPr>
                <w:lang w:val="de-CH"/>
              </w:rPr>
            </w:pPr>
          </w:p>
          <w:p w14:paraId="0B571AE2" w14:textId="77777777" w:rsidR="00EE4B8A" w:rsidRPr="003E2E9F" w:rsidRDefault="00EE4B8A" w:rsidP="00EE4B8A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27AF14AA" w14:textId="77777777" w:rsidR="00202458" w:rsidRDefault="00A103CB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 xml:space="preserve">Test-Driven </w:t>
            </w:r>
            <w:proofErr w:type="spellStart"/>
            <w:r>
              <w:rPr>
                <w:i/>
                <w:sz w:val="20"/>
                <w:lang w:val="de-CH"/>
              </w:rPr>
              <w:t>approach</w:t>
            </w:r>
            <w:proofErr w:type="spellEnd"/>
          </w:p>
          <w:p w14:paraId="02B878F5" w14:textId="77777777" w:rsidR="00A103CB" w:rsidRDefault="00A103CB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Cleancode</w:t>
            </w:r>
            <w:proofErr w:type="spellEnd"/>
            <w:r>
              <w:rPr>
                <w:i/>
                <w:sz w:val="20"/>
                <w:lang w:val="de-CH"/>
              </w:rPr>
              <w:t xml:space="preserve"> Regeln</w:t>
            </w:r>
          </w:p>
          <w:p w14:paraId="7A04EF25" w14:textId="77777777" w:rsidR="00A103CB" w:rsidRDefault="00A103CB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Schnittstellenvertrag</w:t>
            </w:r>
          </w:p>
          <w:p w14:paraId="2A575BBA" w14:textId="77777777" w:rsidR="00A103CB" w:rsidRPr="00A103CB" w:rsidRDefault="00A103CB" w:rsidP="00EE4B8A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gramStart"/>
            <w:r>
              <w:rPr>
                <w:i/>
                <w:sz w:val="20"/>
                <w:lang w:val="de-CH"/>
              </w:rPr>
              <w:t>SW Entwicklung</w:t>
            </w:r>
            <w:proofErr w:type="gramEnd"/>
            <w:r>
              <w:rPr>
                <w:i/>
                <w:sz w:val="20"/>
                <w:lang w:val="de-CH"/>
              </w:rPr>
              <w:t xml:space="preserve"> im Team</w:t>
            </w:r>
          </w:p>
        </w:tc>
        <w:tc>
          <w:tcPr>
            <w:tcW w:w="1985" w:type="dxa"/>
            <w:shd w:val="clear" w:color="auto" w:fill="FFFFFF"/>
          </w:tcPr>
          <w:p w14:paraId="7466ADBB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  <w:p w14:paraId="2223E3DC" w14:textId="77777777" w:rsidR="00E56DBA" w:rsidRPr="00584AC3" w:rsidRDefault="00E56DBA" w:rsidP="0069454F">
            <w:pPr>
              <w:spacing w:before="120"/>
              <w:jc w:val="left"/>
              <w:rPr>
                <w:lang w:val="de-CH"/>
              </w:rPr>
            </w:pPr>
          </w:p>
        </w:tc>
        <w:tc>
          <w:tcPr>
            <w:tcW w:w="1276" w:type="dxa"/>
            <w:shd w:val="clear" w:color="auto" w:fill="FFFFFF"/>
          </w:tcPr>
          <w:p w14:paraId="55E92B63" w14:textId="77777777" w:rsidR="00E56DBA" w:rsidRDefault="00726C3E" w:rsidP="002354D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</w:t>
            </w:r>
            <w:r w:rsidR="00EE4B8A">
              <w:rPr>
                <w:lang w:val="de-CH"/>
              </w:rPr>
              <w:t>0‘</w:t>
            </w:r>
          </w:p>
          <w:p w14:paraId="6D326534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41617FD7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54723000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3BA8421F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40FD7C19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578EA6F1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16A75FEB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2E177138" w14:textId="77777777" w:rsidR="00726C3E" w:rsidRDefault="00726C3E" w:rsidP="002354DD">
            <w:pPr>
              <w:spacing w:before="120"/>
              <w:jc w:val="left"/>
              <w:rPr>
                <w:lang w:val="de-CH"/>
              </w:rPr>
            </w:pPr>
          </w:p>
          <w:p w14:paraId="545F49AF" w14:textId="77777777" w:rsidR="00726C3E" w:rsidRPr="00584AC3" w:rsidRDefault="00726C3E" w:rsidP="002354D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100‘</w:t>
            </w:r>
          </w:p>
        </w:tc>
        <w:tc>
          <w:tcPr>
            <w:tcW w:w="1843" w:type="dxa"/>
            <w:shd w:val="clear" w:color="auto" w:fill="FFFFFF"/>
          </w:tcPr>
          <w:p w14:paraId="669A9E55" w14:textId="77777777" w:rsidR="00202458" w:rsidRPr="00584AC3" w:rsidRDefault="00202458" w:rsidP="00202458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20CA8375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588D2776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lastRenderedPageBreak/>
              <w:t>8. Abend</w:t>
            </w:r>
          </w:p>
        </w:tc>
        <w:tc>
          <w:tcPr>
            <w:tcW w:w="1843" w:type="dxa"/>
            <w:shd w:val="clear" w:color="auto" w:fill="FFFFFF"/>
          </w:tcPr>
          <w:p w14:paraId="3A2FC5B1" w14:textId="77777777" w:rsidR="009B7AFF" w:rsidRPr="00584AC3" w:rsidRDefault="00726C3E" w:rsidP="003075E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Anwendung im Team (Schnittstellen) entwickeln können</w:t>
            </w:r>
          </w:p>
        </w:tc>
        <w:tc>
          <w:tcPr>
            <w:tcW w:w="6804" w:type="dxa"/>
            <w:shd w:val="clear" w:color="auto" w:fill="FFFFFF"/>
          </w:tcPr>
          <w:p w14:paraId="55BFD963" w14:textId="77777777" w:rsidR="00726C3E" w:rsidRDefault="00726C3E" w:rsidP="00726C3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8 (</w:t>
            </w:r>
            <w:proofErr w:type="spellStart"/>
            <w:r>
              <w:rPr>
                <w:b/>
                <w:lang w:val="de-CH"/>
              </w:rPr>
              <w:t>Linienfolger</w:t>
            </w:r>
            <w:proofErr w:type="spellEnd"/>
            <w:r>
              <w:rPr>
                <w:b/>
                <w:lang w:val="de-CH"/>
              </w:rPr>
              <w:t xml:space="preserve"> digital)</w:t>
            </w:r>
          </w:p>
          <w:p w14:paraId="3C038CBF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Programmieren Sie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so, dass es einer </w:t>
            </w:r>
            <w:r w:rsidRPr="007F3D9C">
              <w:rPr>
                <w:b/>
                <w:lang w:val="de-CH"/>
              </w:rPr>
              <w:t>zweifarbigen</w:t>
            </w:r>
            <w:r>
              <w:rPr>
                <w:lang w:val="de-CH"/>
              </w:rPr>
              <w:t xml:space="preserve"> Linie (F1-Strecke Monza) folgen kann. Sobald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die Startlinie überfährt, beginnt die Zeit zu laufen</w:t>
            </w:r>
            <w:r w:rsidR="007F3D9C">
              <w:rPr>
                <w:lang w:val="de-CH"/>
              </w:rPr>
              <w:t xml:space="preserve"> (wird angezeigt auf dem Display) und stoppet sobald die Ziellinie überfahren wird.</w:t>
            </w:r>
          </w:p>
          <w:p w14:paraId="6F3B56CC" w14:textId="77777777" w:rsidR="00726C3E" w:rsidRDefault="00726C3E" w:rsidP="00726C3E">
            <w:pPr>
              <w:spacing w:before="120"/>
              <w:jc w:val="left"/>
              <w:rPr>
                <w:lang w:val="de-CH"/>
              </w:rPr>
            </w:pPr>
          </w:p>
          <w:p w14:paraId="527DC107" w14:textId="77777777" w:rsidR="00726C3E" w:rsidRPr="003E2E9F" w:rsidRDefault="00726C3E" w:rsidP="00726C3E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3D62F931" w14:textId="77777777" w:rsidR="00726C3E" w:rsidRDefault="00726C3E" w:rsidP="00726C3E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Farb-Sensor</w:t>
            </w:r>
          </w:p>
          <w:p w14:paraId="18FEA9DD" w14:textId="77777777" w:rsidR="00B10AC9" w:rsidRPr="007F3D9C" w:rsidRDefault="00726C3E" w:rsidP="007F3D9C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proofErr w:type="spellStart"/>
            <w:r>
              <w:rPr>
                <w:i/>
                <w:sz w:val="20"/>
                <w:lang w:val="de-CH"/>
              </w:rPr>
              <w:t>Timer</w:t>
            </w:r>
            <w:proofErr w:type="spellEnd"/>
            <w:r>
              <w:rPr>
                <w:i/>
                <w:sz w:val="20"/>
                <w:lang w:val="de-CH"/>
              </w:rPr>
              <w:t>-Block (</w:t>
            </w:r>
            <w:proofErr w:type="spellStart"/>
            <w:r>
              <w:rPr>
                <w:i/>
                <w:sz w:val="20"/>
                <w:lang w:val="de-CH"/>
              </w:rPr>
              <w:t>Stop</w:t>
            </w:r>
            <w:proofErr w:type="spellEnd"/>
            <w:r>
              <w:rPr>
                <w:i/>
                <w:sz w:val="20"/>
                <w:lang w:val="de-CH"/>
              </w:rPr>
              <w:t>-Uhr)</w:t>
            </w:r>
          </w:p>
        </w:tc>
        <w:tc>
          <w:tcPr>
            <w:tcW w:w="1985" w:type="dxa"/>
            <w:shd w:val="clear" w:color="auto" w:fill="FFFFFF"/>
          </w:tcPr>
          <w:p w14:paraId="7CC74DB0" w14:textId="77777777" w:rsidR="00B10AC9" w:rsidRPr="00584AC3" w:rsidRDefault="00726C3E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1276" w:type="dxa"/>
            <w:shd w:val="clear" w:color="auto" w:fill="FFFFFF"/>
          </w:tcPr>
          <w:p w14:paraId="04FC40F1" w14:textId="77777777" w:rsidR="00B10AC9" w:rsidRPr="00584AC3" w:rsidRDefault="00726C3E" w:rsidP="00B10AC9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200‘</w:t>
            </w:r>
          </w:p>
        </w:tc>
        <w:tc>
          <w:tcPr>
            <w:tcW w:w="1843" w:type="dxa"/>
            <w:shd w:val="clear" w:color="auto" w:fill="FFFFFF"/>
          </w:tcPr>
          <w:p w14:paraId="5C541585" w14:textId="77777777" w:rsidR="009863B4" w:rsidRPr="00584AC3" w:rsidRDefault="009863B4" w:rsidP="00210BEC">
            <w:pPr>
              <w:spacing w:before="120"/>
              <w:jc w:val="left"/>
              <w:rPr>
                <w:lang w:val="de-CH"/>
              </w:rPr>
            </w:pPr>
          </w:p>
        </w:tc>
      </w:tr>
      <w:tr w:rsidR="009B7AFF" w:rsidRPr="00584AC3" w14:paraId="36E7D34F" w14:textId="77777777" w:rsidTr="00A64553">
        <w:trPr>
          <w:cantSplit/>
        </w:trPr>
        <w:tc>
          <w:tcPr>
            <w:tcW w:w="1346" w:type="dxa"/>
            <w:shd w:val="clear" w:color="auto" w:fill="FFFFFF"/>
          </w:tcPr>
          <w:p w14:paraId="1421E7D0" w14:textId="77777777" w:rsidR="009B7AFF" w:rsidRPr="00584AC3" w:rsidRDefault="009B7AFF" w:rsidP="00A64553">
            <w:pPr>
              <w:spacing w:before="120"/>
              <w:jc w:val="left"/>
              <w:rPr>
                <w:lang w:val="de-CH"/>
              </w:rPr>
            </w:pPr>
            <w:r w:rsidRPr="00584AC3">
              <w:rPr>
                <w:lang w:val="de-CH"/>
              </w:rPr>
              <w:t>9. Abend</w:t>
            </w:r>
          </w:p>
        </w:tc>
        <w:tc>
          <w:tcPr>
            <w:tcW w:w="1843" w:type="dxa"/>
            <w:shd w:val="clear" w:color="auto" w:fill="FFFFFF"/>
          </w:tcPr>
          <w:p w14:paraId="73C6D4E6" w14:textId="77777777" w:rsidR="009B7AFF" w:rsidRPr="00584AC3" w:rsidRDefault="00726C3E" w:rsidP="00A64553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Anwendung im Team (Schnittstellen) entwickeln können</w:t>
            </w:r>
          </w:p>
        </w:tc>
        <w:tc>
          <w:tcPr>
            <w:tcW w:w="6804" w:type="dxa"/>
            <w:shd w:val="clear" w:color="auto" w:fill="FFFFFF"/>
          </w:tcPr>
          <w:p w14:paraId="2DE2808E" w14:textId="77777777" w:rsidR="00726C3E" w:rsidRDefault="00726C3E" w:rsidP="00726C3E">
            <w:pPr>
              <w:spacing w:before="120"/>
              <w:jc w:val="left"/>
              <w:rPr>
                <w:b/>
                <w:lang w:val="de-CH"/>
              </w:rPr>
            </w:pPr>
            <w:r>
              <w:rPr>
                <w:b/>
                <w:lang w:val="de-CH"/>
              </w:rPr>
              <w:t>Aufgabe 9 (</w:t>
            </w:r>
            <w:proofErr w:type="spellStart"/>
            <w:r>
              <w:rPr>
                <w:b/>
                <w:lang w:val="de-CH"/>
              </w:rPr>
              <w:t>Linienfolger</w:t>
            </w:r>
            <w:proofErr w:type="spellEnd"/>
            <w:r>
              <w:rPr>
                <w:b/>
                <w:lang w:val="de-CH"/>
              </w:rPr>
              <w:t xml:space="preserve"> analog)</w:t>
            </w:r>
          </w:p>
          <w:p w14:paraId="656A8AF2" w14:textId="77777777" w:rsidR="007F3D9C" w:rsidRDefault="007F3D9C" w:rsidP="007F3D9C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 xml:space="preserve">Programmieren Sie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so, dass es einer </w:t>
            </w:r>
            <w:r w:rsidRPr="007F3D9C">
              <w:rPr>
                <w:b/>
                <w:lang w:val="de-CH"/>
              </w:rPr>
              <w:t>einfarbigen</w:t>
            </w:r>
            <w:r>
              <w:rPr>
                <w:lang w:val="de-CH"/>
              </w:rPr>
              <w:t xml:space="preserve"> Linie (F1-Strecke Monza) folgen kann. Sobald das </w:t>
            </w:r>
            <w:proofErr w:type="spellStart"/>
            <w:r>
              <w:rPr>
                <w:lang w:val="de-CH"/>
              </w:rPr>
              <w:t>Fz</w:t>
            </w:r>
            <w:proofErr w:type="spellEnd"/>
            <w:r>
              <w:rPr>
                <w:lang w:val="de-CH"/>
              </w:rPr>
              <w:t xml:space="preserve"> die Startlinie überfährt, beginnt die Zeit zu laufen (wird angezeigt auf dem Display) und stoppet sobald die Ziellinie überfahren wird.</w:t>
            </w:r>
          </w:p>
          <w:p w14:paraId="43614B11" w14:textId="77777777" w:rsidR="007F3D9C" w:rsidRDefault="007F3D9C" w:rsidP="007F3D9C">
            <w:pPr>
              <w:spacing w:before="120"/>
              <w:jc w:val="left"/>
              <w:rPr>
                <w:lang w:val="de-CH"/>
              </w:rPr>
            </w:pPr>
          </w:p>
          <w:p w14:paraId="0689AD43" w14:textId="77777777" w:rsidR="007F3D9C" w:rsidRPr="003E2E9F" w:rsidRDefault="007F3D9C" w:rsidP="007F3D9C">
            <w:pPr>
              <w:jc w:val="left"/>
              <w:rPr>
                <w:i/>
                <w:sz w:val="20"/>
                <w:lang w:val="de-CH"/>
              </w:rPr>
            </w:pPr>
            <w:r w:rsidRPr="003E2E9F">
              <w:rPr>
                <w:i/>
                <w:sz w:val="20"/>
                <w:lang w:val="de-CH"/>
              </w:rPr>
              <w:t>Verwendetes Material:</w:t>
            </w:r>
          </w:p>
          <w:p w14:paraId="6AC88DE6" w14:textId="77777777" w:rsidR="00AF6293" w:rsidRPr="007F3D9C" w:rsidRDefault="007F3D9C" w:rsidP="007F3D9C">
            <w:pPr>
              <w:pStyle w:val="Listenabsatz"/>
              <w:numPr>
                <w:ilvl w:val="0"/>
                <w:numId w:val="21"/>
              </w:numPr>
              <w:jc w:val="left"/>
              <w:rPr>
                <w:i/>
                <w:sz w:val="20"/>
                <w:lang w:val="de-CH"/>
              </w:rPr>
            </w:pPr>
            <w:r>
              <w:rPr>
                <w:i/>
                <w:sz w:val="20"/>
                <w:lang w:val="de-CH"/>
              </w:rPr>
              <w:t>Helligkeits-Sensor</w:t>
            </w:r>
          </w:p>
        </w:tc>
        <w:tc>
          <w:tcPr>
            <w:tcW w:w="1985" w:type="dxa"/>
            <w:shd w:val="clear" w:color="auto" w:fill="FFFFFF"/>
          </w:tcPr>
          <w:p w14:paraId="2AF890FD" w14:textId="77777777" w:rsidR="00AF6293" w:rsidRPr="00584AC3" w:rsidRDefault="00726C3E" w:rsidP="00A1288D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Probieren, Vormachen, Nachmachen mit theoretischen kurzen Einschüben</w:t>
            </w:r>
          </w:p>
        </w:tc>
        <w:tc>
          <w:tcPr>
            <w:tcW w:w="1276" w:type="dxa"/>
            <w:shd w:val="clear" w:color="auto" w:fill="FFFFFF"/>
          </w:tcPr>
          <w:p w14:paraId="1CDF0B0F" w14:textId="77777777" w:rsidR="009839AE" w:rsidRPr="00584AC3" w:rsidRDefault="00BB0769" w:rsidP="00726C3E">
            <w:pPr>
              <w:spacing w:before="120"/>
              <w:jc w:val="left"/>
              <w:rPr>
                <w:lang w:val="de-CH"/>
              </w:rPr>
            </w:pPr>
            <w:r>
              <w:rPr>
                <w:lang w:val="de-CH"/>
              </w:rPr>
              <w:t>20</w:t>
            </w:r>
            <w:r w:rsidR="00726C3E">
              <w:rPr>
                <w:lang w:val="de-CH"/>
              </w:rPr>
              <w:t>0‘</w:t>
            </w:r>
          </w:p>
        </w:tc>
        <w:tc>
          <w:tcPr>
            <w:tcW w:w="1843" w:type="dxa"/>
            <w:shd w:val="clear" w:color="auto" w:fill="FFFFFF"/>
          </w:tcPr>
          <w:p w14:paraId="33B80D6D" w14:textId="77777777" w:rsidR="009B7AFF" w:rsidRPr="00584AC3" w:rsidRDefault="009B7AFF" w:rsidP="00A1288D">
            <w:pPr>
              <w:spacing w:before="120"/>
              <w:jc w:val="left"/>
              <w:rPr>
                <w:lang w:val="de-CH"/>
              </w:rPr>
            </w:pPr>
          </w:p>
        </w:tc>
      </w:tr>
    </w:tbl>
    <w:p w14:paraId="76A246D4" w14:textId="77777777" w:rsidR="00DF0C50" w:rsidRPr="00584AC3" w:rsidRDefault="00DF0C50">
      <w:pPr>
        <w:rPr>
          <w:lang w:val="de-CH"/>
        </w:rPr>
      </w:pPr>
    </w:p>
    <w:tbl>
      <w:tblPr>
        <w:tblW w:w="150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3183"/>
      </w:tblGrid>
      <w:tr w:rsidR="00DF0C50" w:rsidRPr="00584AC3" w14:paraId="730392C7" w14:textId="77777777">
        <w:tc>
          <w:tcPr>
            <w:tcW w:w="1913" w:type="dxa"/>
          </w:tcPr>
          <w:p w14:paraId="4A8417A5" w14:textId="77777777" w:rsidR="00DF0C50" w:rsidRPr="00584AC3" w:rsidRDefault="00DF0C50">
            <w:pPr>
              <w:rPr>
                <w:b/>
                <w:bCs/>
                <w:lang w:val="de-CH"/>
              </w:rPr>
            </w:pPr>
            <w:r w:rsidRPr="00584AC3">
              <w:rPr>
                <w:b/>
                <w:bCs/>
                <w:lang w:val="de-CH"/>
              </w:rPr>
              <w:t>Bemerkungen:</w:t>
            </w:r>
          </w:p>
        </w:tc>
        <w:tc>
          <w:tcPr>
            <w:tcW w:w="13183" w:type="dxa"/>
          </w:tcPr>
          <w:p w14:paraId="488BECAF" w14:textId="77777777" w:rsidR="00196E9F" w:rsidRDefault="00926D5E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Jeder Abend dauert 4</w:t>
            </w:r>
            <w:r w:rsidR="00196E9F" w:rsidRPr="00584AC3">
              <w:rPr>
                <w:lang w:val="de-CH"/>
              </w:rPr>
              <w:t xml:space="preserve"> Lektionen.</w:t>
            </w:r>
          </w:p>
          <w:p w14:paraId="3B03C3F3" w14:textId="77777777" w:rsidR="007F3D9C" w:rsidRDefault="007F3D9C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 w:rsidRPr="00584AC3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Unterrichts</w:t>
            </w:r>
            <w:r w:rsidRPr="00584AC3">
              <w:rPr>
                <w:lang w:val="de-CH"/>
              </w:rPr>
              <w:t>plan kann bei Bedarf dem vorhandenen Wissen der Klasse angepasst werden.</w:t>
            </w:r>
          </w:p>
          <w:p w14:paraId="1A811AF8" w14:textId="77777777" w:rsidR="003A1F00" w:rsidRDefault="003A1F00" w:rsidP="00A64553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Die Stud</w:t>
            </w:r>
            <w:r w:rsidR="006B190E">
              <w:rPr>
                <w:lang w:val="de-CH"/>
              </w:rPr>
              <w:t>ierenden</w:t>
            </w:r>
            <w:r>
              <w:rPr>
                <w:lang w:val="de-CH"/>
              </w:rPr>
              <w:t xml:space="preserve"> lösen die Übungen auf ihren privaten </w:t>
            </w:r>
            <w:r w:rsidR="00926D5E">
              <w:rPr>
                <w:lang w:val="de-CH"/>
              </w:rPr>
              <w:t>Notebooks</w:t>
            </w:r>
            <w:r w:rsidR="007F3D9C">
              <w:rPr>
                <w:lang w:val="de-CH"/>
              </w:rPr>
              <w:t xml:space="preserve"> (Entwicklungsumgebung für Windows wird zur Verfügung gestellt).</w:t>
            </w:r>
          </w:p>
          <w:p w14:paraId="65F45FD4" w14:textId="77777777" w:rsidR="00DF0C50" w:rsidRDefault="007F3D9C" w:rsidP="007F3D9C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>Aufgabe 7 wird im 2-er Team bearbeitet und als Leistungsnachweis abgegeben. Darüber wird mit dem Dozenten ein Fachgespräch geführt und bewertet (Erfahrungsnote).</w:t>
            </w:r>
          </w:p>
          <w:p w14:paraId="6B0D29A5" w14:textId="77777777" w:rsidR="007F3D9C" w:rsidRPr="007F3D9C" w:rsidRDefault="007F3D9C" w:rsidP="007F3D9C">
            <w:pPr>
              <w:numPr>
                <w:ilvl w:val="0"/>
                <w:numId w:val="19"/>
              </w:numPr>
              <w:ind w:left="284" w:hanging="284"/>
              <w:rPr>
                <w:lang w:val="de-CH"/>
              </w:rPr>
            </w:pPr>
            <w:r>
              <w:rPr>
                <w:lang w:val="de-CH"/>
              </w:rPr>
              <w:t xml:space="preserve">Die Modullernzielkontrolle (MLZ) findet am 8.Abend in Form einer Moodle Prüfung (Open Books) </w:t>
            </w:r>
            <w:r w:rsidR="005328CF">
              <w:rPr>
                <w:lang w:val="de-CH"/>
              </w:rPr>
              <w:t>statt.</w:t>
            </w:r>
          </w:p>
        </w:tc>
      </w:tr>
    </w:tbl>
    <w:p w14:paraId="6B22D599" w14:textId="77777777" w:rsidR="000731B4" w:rsidRPr="00584AC3" w:rsidRDefault="000731B4" w:rsidP="000731B4">
      <w:pPr>
        <w:rPr>
          <w:sz w:val="6"/>
          <w:lang w:val="de-CH"/>
        </w:rPr>
      </w:pPr>
    </w:p>
    <w:sectPr w:rsidR="000731B4" w:rsidRPr="00584AC3" w:rsidSect="00872396">
      <w:headerReference w:type="default" r:id="rId7"/>
      <w:footerReference w:type="default" r:id="rId8"/>
      <w:pgSz w:w="16840" w:h="11907" w:orient="landscape" w:code="9"/>
      <w:pgMar w:top="1418" w:right="822" w:bottom="1134" w:left="1021" w:header="720" w:footer="2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65A6E" w14:textId="77777777" w:rsidR="00281DE7" w:rsidRDefault="00281DE7">
      <w:r>
        <w:separator/>
      </w:r>
    </w:p>
  </w:endnote>
  <w:endnote w:type="continuationSeparator" w:id="0">
    <w:p w14:paraId="3D6BAF95" w14:textId="77777777" w:rsidR="00281DE7" w:rsidRDefault="00281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09"/>
      <w:gridCol w:w="4809"/>
      <w:gridCol w:w="5478"/>
    </w:tblGrid>
    <w:tr w:rsidR="00DF0C50" w14:paraId="30224942" w14:textId="77777777">
      <w:tc>
        <w:tcPr>
          <w:tcW w:w="4809" w:type="dxa"/>
        </w:tcPr>
        <w:p w14:paraId="336B6297" w14:textId="78AB7512" w:rsidR="00DF0C50" w:rsidRDefault="009238AF">
          <w:pPr>
            <w:pStyle w:val="Fuzeile"/>
            <w:spacing w:before="60"/>
            <w:jc w:val="left"/>
            <w:rPr>
              <w:sz w:val="14"/>
              <w:lang w:val="de-CH"/>
            </w:rPr>
          </w:pPr>
          <w:r w:rsidRPr="00981E0F">
            <w:rPr>
              <w:sz w:val="14"/>
              <w:lang w:val="de-CH"/>
            </w:rPr>
            <w:t>S</w:t>
          </w:r>
          <w:r>
            <w:rPr>
              <w:sz w:val="14"/>
              <w:lang w:val="de-CH"/>
            </w:rPr>
            <w:t>C</w:t>
          </w:r>
          <w:r w:rsidRPr="00981E0F">
            <w:rPr>
              <w:sz w:val="14"/>
              <w:lang w:val="de-CH"/>
            </w:rPr>
            <w:t>\</w:t>
          </w:r>
          <w:proofErr w:type="spellStart"/>
          <w:r w:rsidRPr="00981E0F">
            <w:rPr>
              <w:sz w:val="14"/>
              <w:lang w:val="de-CH"/>
            </w:rPr>
            <w:t>SchulungsUnterlagen</w:t>
          </w:r>
          <w:proofErr w:type="spellEnd"/>
          <w:r w:rsidRPr="00981E0F">
            <w:rPr>
              <w:sz w:val="14"/>
              <w:lang w:val="de-CH"/>
            </w:rPr>
            <w:t>\HBU\0</w:t>
          </w:r>
          <w:r>
            <w:rPr>
              <w:sz w:val="14"/>
              <w:lang w:val="de-CH"/>
            </w:rPr>
            <w:t>1</w:t>
          </w:r>
          <w:r w:rsidRPr="00981E0F">
            <w:rPr>
              <w:sz w:val="14"/>
              <w:lang w:val="de-CH"/>
            </w:rPr>
            <w:t>_</w:t>
          </w:r>
          <w:r>
            <w:rPr>
              <w:sz w:val="14"/>
              <w:lang w:val="de-CH"/>
            </w:rPr>
            <w:t>LMS\Unterrichtsplan_HFE_LMS.docx</w:t>
          </w:r>
        </w:p>
      </w:tc>
      <w:tc>
        <w:tcPr>
          <w:tcW w:w="4809" w:type="dxa"/>
        </w:tcPr>
        <w:p w14:paraId="39B212E6" w14:textId="6936FF80" w:rsidR="00DF0C50" w:rsidRDefault="009238AF">
          <w:pPr>
            <w:pStyle w:val="Fuzeile"/>
            <w:spacing w:before="60"/>
            <w:jc w:val="center"/>
            <w:rPr>
              <w:sz w:val="14"/>
            </w:rPr>
          </w:pPr>
          <w:r>
            <w:rPr>
              <w:sz w:val="14"/>
            </w:rPr>
            <w:t>10.11.2023</w:t>
          </w:r>
        </w:p>
      </w:tc>
      <w:tc>
        <w:tcPr>
          <w:tcW w:w="5478" w:type="dxa"/>
        </w:tcPr>
        <w:p w14:paraId="7F8BC570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  <w:r>
            <w:rPr>
              <w:sz w:val="14"/>
            </w:rPr>
            <w:t xml:space="preserve">Seite </w:t>
          </w:r>
          <w:r>
            <w:rPr>
              <w:sz w:val="14"/>
            </w:rPr>
            <w:fldChar w:fldCharType="begin"/>
          </w:r>
          <w:r>
            <w:rPr>
              <w:sz w:val="14"/>
            </w:rPr>
            <w:instrText xml:space="preserve"> PAGE  \* MERGEFORMAT </w:instrText>
          </w:r>
          <w:r>
            <w:rPr>
              <w:sz w:val="14"/>
            </w:rPr>
            <w:fldChar w:fldCharType="separate"/>
          </w:r>
          <w:r w:rsidR="004E30D6">
            <w:rPr>
              <w:noProof/>
              <w:sz w:val="14"/>
            </w:rPr>
            <w:t>8</w:t>
          </w:r>
          <w:r>
            <w:rPr>
              <w:sz w:val="14"/>
            </w:rPr>
            <w:fldChar w:fldCharType="end"/>
          </w:r>
          <w:r>
            <w:rPr>
              <w:sz w:val="14"/>
            </w:rPr>
            <w:t xml:space="preserve"> von </w:t>
          </w:r>
          <w:r>
            <w:rPr>
              <w:rStyle w:val="Seitenzahl"/>
              <w:sz w:val="14"/>
            </w:rPr>
            <w:fldChar w:fldCharType="begin"/>
          </w:r>
          <w:r>
            <w:rPr>
              <w:rStyle w:val="Seitenzahl"/>
              <w:sz w:val="14"/>
            </w:rPr>
            <w:instrText xml:space="preserve"> NUMPAGES </w:instrText>
          </w:r>
          <w:r>
            <w:rPr>
              <w:rStyle w:val="Seitenzahl"/>
              <w:sz w:val="14"/>
            </w:rPr>
            <w:fldChar w:fldCharType="separate"/>
          </w:r>
          <w:r w:rsidR="004E30D6">
            <w:rPr>
              <w:rStyle w:val="Seitenzahl"/>
              <w:noProof/>
              <w:sz w:val="14"/>
            </w:rPr>
            <w:t>8</w:t>
          </w:r>
          <w:r>
            <w:rPr>
              <w:rStyle w:val="Seitenzahl"/>
              <w:sz w:val="14"/>
            </w:rPr>
            <w:fldChar w:fldCharType="end"/>
          </w:r>
        </w:p>
      </w:tc>
    </w:tr>
    <w:tr w:rsidR="00DF0C50" w14:paraId="7617F9ED" w14:textId="77777777">
      <w:trPr>
        <w:cantSplit/>
      </w:trPr>
      <w:tc>
        <w:tcPr>
          <w:tcW w:w="9618" w:type="dxa"/>
          <w:gridSpan w:val="2"/>
        </w:tcPr>
        <w:p w14:paraId="2E612E49" w14:textId="75DC6852" w:rsidR="00DF0C50" w:rsidRDefault="00DF0C50">
          <w:pPr>
            <w:pStyle w:val="Fuzeile"/>
            <w:spacing w:before="60"/>
            <w:jc w:val="left"/>
            <w:rPr>
              <w:sz w:val="14"/>
            </w:rPr>
          </w:pPr>
        </w:p>
      </w:tc>
      <w:tc>
        <w:tcPr>
          <w:tcW w:w="5478" w:type="dxa"/>
        </w:tcPr>
        <w:p w14:paraId="61398108" w14:textId="77777777" w:rsidR="00DF0C50" w:rsidRDefault="00DF0C50">
          <w:pPr>
            <w:pStyle w:val="Fuzeile"/>
            <w:spacing w:before="60"/>
            <w:jc w:val="right"/>
            <w:rPr>
              <w:sz w:val="14"/>
            </w:rPr>
          </w:pPr>
        </w:p>
      </w:tc>
    </w:tr>
  </w:tbl>
  <w:p w14:paraId="10DBFA21" w14:textId="77777777" w:rsidR="00DF0C50" w:rsidRDefault="00DF0C50" w:rsidP="00D20C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E3F3" w14:textId="77777777" w:rsidR="00281DE7" w:rsidRDefault="00281DE7">
      <w:r>
        <w:separator/>
      </w:r>
    </w:p>
  </w:footnote>
  <w:footnote w:type="continuationSeparator" w:id="0">
    <w:p w14:paraId="7F847990" w14:textId="77777777" w:rsidR="00281DE7" w:rsidRDefault="00281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7DAC" w14:textId="77777777" w:rsidR="00DF0C50" w:rsidRDefault="00BF7564" w:rsidP="00872396">
    <w:pPr>
      <w:pStyle w:val="Kopfzeile"/>
      <w:tabs>
        <w:tab w:val="clear" w:pos="9072"/>
        <w:tab w:val="right" w:pos="15026"/>
      </w:tabs>
      <w:rPr>
        <w:b/>
        <w:sz w:val="28"/>
        <w:lang w:val="de-CH"/>
      </w:rPr>
    </w:pPr>
    <w:r>
      <w:rPr>
        <w:b/>
        <w:sz w:val="28"/>
        <w:lang w:val="de-CH"/>
      </w:rPr>
      <w:t>Objektorientiertes Programmieren mit Lego-Mindstorms</w:t>
    </w:r>
    <w:r w:rsidR="00DF0C50">
      <w:rPr>
        <w:b/>
        <w:sz w:val="28"/>
        <w:lang w:val="de-CH"/>
      </w:rPr>
      <w:tab/>
    </w:r>
    <w:r w:rsidR="007463B0">
      <w:rPr>
        <w:noProof/>
        <w:lang w:val="de-CH" w:eastAsia="de-CH"/>
      </w:rPr>
      <w:drawing>
        <wp:inline distT="0" distB="0" distL="0" distR="0" wp14:anchorId="1C88881E" wp14:editId="3CDAB307">
          <wp:extent cx="2133600" cy="400050"/>
          <wp:effectExtent l="0" t="0" r="0" b="0"/>
          <wp:docPr id="1" name="Bild 1" descr="LogoHFU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HFU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68FDA3" w14:textId="77777777" w:rsidR="00DF0C50" w:rsidRDefault="00DF0C50" w:rsidP="00872396">
    <w:pPr>
      <w:pStyle w:val="Kopfzeile"/>
      <w:tabs>
        <w:tab w:val="right" w:pos="14742"/>
      </w:tabs>
      <w:rPr>
        <w:b/>
        <w:sz w:val="28"/>
        <w:lang w:val="de-CH"/>
      </w:rPr>
    </w:pPr>
  </w:p>
  <w:p w14:paraId="39D71B00" w14:textId="77777777" w:rsidR="00DF0C50" w:rsidRDefault="00E66111" w:rsidP="00872396">
    <w:pPr>
      <w:pStyle w:val="Kopfzeile"/>
      <w:tabs>
        <w:tab w:val="clear" w:pos="4536"/>
        <w:tab w:val="clear" w:pos="9072"/>
        <w:tab w:val="right" w:pos="15026"/>
      </w:tabs>
      <w:spacing w:after="300"/>
      <w:rPr>
        <w:b/>
        <w:sz w:val="28"/>
        <w:lang w:val="de-CH"/>
      </w:rPr>
    </w:pPr>
    <w:r>
      <w:rPr>
        <w:b/>
        <w:sz w:val="28"/>
        <w:lang w:val="de-CH"/>
      </w:rPr>
      <w:t>Unterrichtsplan</w:t>
    </w:r>
    <w:r>
      <w:rPr>
        <w:b/>
        <w:sz w:val="28"/>
        <w:lang w:val="de-CH"/>
      </w:rPr>
      <w:tab/>
    </w:r>
    <w:r w:rsidR="00BF7564">
      <w:rPr>
        <w:b/>
        <w:sz w:val="28"/>
        <w:lang w:val="de-CH"/>
      </w:rPr>
      <w:t>Walter Rothlin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6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B4E9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DFE0A86"/>
    <w:multiLevelType w:val="hybridMultilevel"/>
    <w:tmpl w:val="EDE6492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A5AE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3864EC"/>
    <w:multiLevelType w:val="hybridMultilevel"/>
    <w:tmpl w:val="FEE088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C173A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AD20D69"/>
    <w:multiLevelType w:val="hybridMultilevel"/>
    <w:tmpl w:val="2E0CEA44"/>
    <w:lvl w:ilvl="0" w:tplc="C1849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E0713"/>
    <w:multiLevelType w:val="hybridMultilevel"/>
    <w:tmpl w:val="2E249372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D737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A074A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4522A4"/>
    <w:multiLevelType w:val="hybridMultilevel"/>
    <w:tmpl w:val="611CC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D7FC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3E506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F276E3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0F421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A957C5"/>
    <w:multiLevelType w:val="hybridMultilevel"/>
    <w:tmpl w:val="D36A3F6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A39C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C557DD4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8" w15:restartNumberingAfterBreak="0">
    <w:nsid w:val="5F951A1E"/>
    <w:multiLevelType w:val="hybridMultilevel"/>
    <w:tmpl w:val="6F72DD3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4C6B5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71850A0"/>
    <w:multiLevelType w:val="hybridMultilevel"/>
    <w:tmpl w:val="1E8C4150"/>
    <w:lvl w:ilvl="0" w:tplc="DDDAB3D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6239C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33A570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597472"/>
    <w:multiLevelType w:val="singleLevel"/>
    <w:tmpl w:val="945E4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</w:abstractNum>
  <w:abstractNum w:abstractNumId="24" w15:restartNumberingAfterBreak="0">
    <w:nsid w:val="7DC662E7"/>
    <w:multiLevelType w:val="hybridMultilevel"/>
    <w:tmpl w:val="A65C99DC"/>
    <w:lvl w:ilvl="0" w:tplc="21DEBD18">
      <w:start w:val="1"/>
      <w:numFmt w:val="bullet"/>
      <w:pStyle w:val="Tabellentext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E422FA"/>
    <w:multiLevelType w:val="hybridMultilevel"/>
    <w:tmpl w:val="1DB4D43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6773338">
    <w:abstractNumId w:val="17"/>
  </w:num>
  <w:num w:numId="2" w16cid:durableId="69930855">
    <w:abstractNumId w:val="1"/>
  </w:num>
  <w:num w:numId="3" w16cid:durableId="1768503356">
    <w:abstractNumId w:val="9"/>
  </w:num>
  <w:num w:numId="4" w16cid:durableId="537012029">
    <w:abstractNumId w:val="13"/>
  </w:num>
  <w:num w:numId="5" w16cid:durableId="125317173">
    <w:abstractNumId w:val="19"/>
  </w:num>
  <w:num w:numId="6" w16cid:durableId="1438015057">
    <w:abstractNumId w:val="0"/>
  </w:num>
  <w:num w:numId="7" w16cid:durableId="2059696139">
    <w:abstractNumId w:val="8"/>
  </w:num>
  <w:num w:numId="8" w16cid:durableId="1438329413">
    <w:abstractNumId w:val="16"/>
  </w:num>
  <w:num w:numId="9" w16cid:durableId="84347115">
    <w:abstractNumId w:val="5"/>
  </w:num>
  <w:num w:numId="10" w16cid:durableId="913661314">
    <w:abstractNumId w:val="14"/>
  </w:num>
  <w:num w:numId="11" w16cid:durableId="1160121547">
    <w:abstractNumId w:val="21"/>
  </w:num>
  <w:num w:numId="12" w16cid:durableId="1320309973">
    <w:abstractNumId w:val="3"/>
  </w:num>
  <w:num w:numId="13" w16cid:durableId="1882858919">
    <w:abstractNumId w:val="12"/>
  </w:num>
  <w:num w:numId="14" w16cid:durableId="548955976">
    <w:abstractNumId w:val="22"/>
  </w:num>
  <w:num w:numId="15" w16cid:durableId="1630356338">
    <w:abstractNumId w:val="11"/>
  </w:num>
  <w:num w:numId="16" w16cid:durableId="631598197">
    <w:abstractNumId w:val="23"/>
  </w:num>
  <w:num w:numId="17" w16cid:durableId="1733844586">
    <w:abstractNumId w:val="7"/>
  </w:num>
  <w:num w:numId="18" w16cid:durableId="682166026">
    <w:abstractNumId w:val="24"/>
  </w:num>
  <w:num w:numId="19" w16cid:durableId="1753627656">
    <w:abstractNumId w:val="10"/>
  </w:num>
  <w:num w:numId="20" w16cid:durableId="860901965">
    <w:abstractNumId w:val="6"/>
  </w:num>
  <w:num w:numId="21" w16cid:durableId="1474059664">
    <w:abstractNumId w:val="18"/>
  </w:num>
  <w:num w:numId="22" w16cid:durableId="1528905722">
    <w:abstractNumId w:val="4"/>
  </w:num>
  <w:num w:numId="23" w16cid:durableId="749161018">
    <w:abstractNumId w:val="20"/>
  </w:num>
  <w:num w:numId="24" w16cid:durableId="2117868407">
    <w:abstractNumId w:val="25"/>
  </w:num>
  <w:num w:numId="25" w16cid:durableId="1782456302">
    <w:abstractNumId w:val="15"/>
  </w:num>
  <w:num w:numId="26" w16cid:durableId="2035688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396"/>
    <w:rsid w:val="000106AE"/>
    <w:rsid w:val="00032A2D"/>
    <w:rsid w:val="00037EBB"/>
    <w:rsid w:val="00054E71"/>
    <w:rsid w:val="000567E4"/>
    <w:rsid w:val="000731B4"/>
    <w:rsid w:val="00075FDF"/>
    <w:rsid w:val="00085C6C"/>
    <w:rsid w:val="00091D8B"/>
    <w:rsid w:val="00096E0B"/>
    <w:rsid w:val="00097E73"/>
    <w:rsid w:val="000A6792"/>
    <w:rsid w:val="000C5DE8"/>
    <w:rsid w:val="000D58DB"/>
    <w:rsid w:val="000E6CFD"/>
    <w:rsid w:val="000E7B3C"/>
    <w:rsid w:val="000F1186"/>
    <w:rsid w:val="000F6DB5"/>
    <w:rsid w:val="001245B9"/>
    <w:rsid w:val="001249F0"/>
    <w:rsid w:val="00156DAE"/>
    <w:rsid w:val="00167F87"/>
    <w:rsid w:val="0019166F"/>
    <w:rsid w:val="00194964"/>
    <w:rsid w:val="00196E9F"/>
    <w:rsid w:val="001C4FF0"/>
    <w:rsid w:val="001D1796"/>
    <w:rsid w:val="001D22C4"/>
    <w:rsid w:val="001D346D"/>
    <w:rsid w:val="001D4D3A"/>
    <w:rsid w:val="001F03A5"/>
    <w:rsid w:val="00202458"/>
    <w:rsid w:val="00207329"/>
    <w:rsid w:val="00210BEC"/>
    <w:rsid w:val="00224359"/>
    <w:rsid w:val="0022448A"/>
    <w:rsid w:val="00226197"/>
    <w:rsid w:val="00230791"/>
    <w:rsid w:val="00231F30"/>
    <w:rsid w:val="002354DD"/>
    <w:rsid w:val="00264F01"/>
    <w:rsid w:val="00281DE7"/>
    <w:rsid w:val="00283DB1"/>
    <w:rsid w:val="002873F4"/>
    <w:rsid w:val="002907A2"/>
    <w:rsid w:val="002F7023"/>
    <w:rsid w:val="0030688D"/>
    <w:rsid w:val="003075E3"/>
    <w:rsid w:val="00334030"/>
    <w:rsid w:val="00341791"/>
    <w:rsid w:val="003737ED"/>
    <w:rsid w:val="00396906"/>
    <w:rsid w:val="00397F44"/>
    <w:rsid w:val="003A1F00"/>
    <w:rsid w:val="003A360B"/>
    <w:rsid w:val="003D52A5"/>
    <w:rsid w:val="003E2E9F"/>
    <w:rsid w:val="003E461C"/>
    <w:rsid w:val="003E7930"/>
    <w:rsid w:val="003F45CE"/>
    <w:rsid w:val="00426C1A"/>
    <w:rsid w:val="00432A00"/>
    <w:rsid w:val="00433AE5"/>
    <w:rsid w:val="00435127"/>
    <w:rsid w:val="0044263E"/>
    <w:rsid w:val="00447693"/>
    <w:rsid w:val="004641D5"/>
    <w:rsid w:val="004A667F"/>
    <w:rsid w:val="004A713E"/>
    <w:rsid w:val="004B3631"/>
    <w:rsid w:val="004E30D6"/>
    <w:rsid w:val="004E54AE"/>
    <w:rsid w:val="004E5751"/>
    <w:rsid w:val="00502502"/>
    <w:rsid w:val="005328CF"/>
    <w:rsid w:val="005354A0"/>
    <w:rsid w:val="00535CCA"/>
    <w:rsid w:val="0055306A"/>
    <w:rsid w:val="00566A9D"/>
    <w:rsid w:val="00584AC3"/>
    <w:rsid w:val="005B1802"/>
    <w:rsid w:val="005B4421"/>
    <w:rsid w:val="005B4FC3"/>
    <w:rsid w:val="005D6467"/>
    <w:rsid w:val="005E1DC8"/>
    <w:rsid w:val="005F5411"/>
    <w:rsid w:val="00620988"/>
    <w:rsid w:val="00650005"/>
    <w:rsid w:val="00655A2B"/>
    <w:rsid w:val="006860F2"/>
    <w:rsid w:val="0069454F"/>
    <w:rsid w:val="0069459A"/>
    <w:rsid w:val="006A3EF2"/>
    <w:rsid w:val="006B0440"/>
    <w:rsid w:val="006B08EB"/>
    <w:rsid w:val="006B190E"/>
    <w:rsid w:val="006D2E1A"/>
    <w:rsid w:val="006D4EF6"/>
    <w:rsid w:val="006E78F7"/>
    <w:rsid w:val="00704141"/>
    <w:rsid w:val="007060FA"/>
    <w:rsid w:val="00726C3E"/>
    <w:rsid w:val="00731A77"/>
    <w:rsid w:val="00741C12"/>
    <w:rsid w:val="007440AA"/>
    <w:rsid w:val="007463B0"/>
    <w:rsid w:val="007701B5"/>
    <w:rsid w:val="00770B45"/>
    <w:rsid w:val="00776C0C"/>
    <w:rsid w:val="007772D7"/>
    <w:rsid w:val="007845A5"/>
    <w:rsid w:val="007A75C9"/>
    <w:rsid w:val="007C5FF3"/>
    <w:rsid w:val="007F3D9C"/>
    <w:rsid w:val="00822D75"/>
    <w:rsid w:val="00825698"/>
    <w:rsid w:val="00846B7C"/>
    <w:rsid w:val="00853BF8"/>
    <w:rsid w:val="00872396"/>
    <w:rsid w:val="008809BC"/>
    <w:rsid w:val="0088726C"/>
    <w:rsid w:val="008C1574"/>
    <w:rsid w:val="008E21C5"/>
    <w:rsid w:val="008E531C"/>
    <w:rsid w:val="008E55A7"/>
    <w:rsid w:val="008F13F7"/>
    <w:rsid w:val="00907F2E"/>
    <w:rsid w:val="0092314C"/>
    <w:rsid w:val="009238AF"/>
    <w:rsid w:val="00926D5E"/>
    <w:rsid w:val="0093693D"/>
    <w:rsid w:val="0097707A"/>
    <w:rsid w:val="009839AE"/>
    <w:rsid w:val="009863B4"/>
    <w:rsid w:val="009B7AFF"/>
    <w:rsid w:val="009D011D"/>
    <w:rsid w:val="009D274A"/>
    <w:rsid w:val="009D7F2A"/>
    <w:rsid w:val="009E1CEF"/>
    <w:rsid w:val="00A103CB"/>
    <w:rsid w:val="00A1288D"/>
    <w:rsid w:val="00A14935"/>
    <w:rsid w:val="00A15AEF"/>
    <w:rsid w:val="00A263F7"/>
    <w:rsid w:val="00A5114F"/>
    <w:rsid w:val="00A61CD9"/>
    <w:rsid w:val="00A64553"/>
    <w:rsid w:val="00A650E8"/>
    <w:rsid w:val="00A70680"/>
    <w:rsid w:val="00A957AD"/>
    <w:rsid w:val="00AC0087"/>
    <w:rsid w:val="00AC5A28"/>
    <w:rsid w:val="00AF6293"/>
    <w:rsid w:val="00AF6CE5"/>
    <w:rsid w:val="00B06FE2"/>
    <w:rsid w:val="00B10AC9"/>
    <w:rsid w:val="00B11844"/>
    <w:rsid w:val="00B119DD"/>
    <w:rsid w:val="00B1749D"/>
    <w:rsid w:val="00B24F50"/>
    <w:rsid w:val="00B35357"/>
    <w:rsid w:val="00B459EC"/>
    <w:rsid w:val="00B52A6E"/>
    <w:rsid w:val="00B679A5"/>
    <w:rsid w:val="00BA7992"/>
    <w:rsid w:val="00BB0769"/>
    <w:rsid w:val="00BB5428"/>
    <w:rsid w:val="00BC1E58"/>
    <w:rsid w:val="00BD5610"/>
    <w:rsid w:val="00BE44E1"/>
    <w:rsid w:val="00BF7564"/>
    <w:rsid w:val="00C02E1B"/>
    <w:rsid w:val="00C04AC7"/>
    <w:rsid w:val="00C224D5"/>
    <w:rsid w:val="00C252F9"/>
    <w:rsid w:val="00C27651"/>
    <w:rsid w:val="00C510AA"/>
    <w:rsid w:val="00C5231E"/>
    <w:rsid w:val="00C7185F"/>
    <w:rsid w:val="00C77228"/>
    <w:rsid w:val="00C92C77"/>
    <w:rsid w:val="00CA05F9"/>
    <w:rsid w:val="00CB6F11"/>
    <w:rsid w:val="00CD423D"/>
    <w:rsid w:val="00CE574C"/>
    <w:rsid w:val="00CE631E"/>
    <w:rsid w:val="00D000E8"/>
    <w:rsid w:val="00D20C73"/>
    <w:rsid w:val="00D223A4"/>
    <w:rsid w:val="00DB76F0"/>
    <w:rsid w:val="00DF0C50"/>
    <w:rsid w:val="00E07E29"/>
    <w:rsid w:val="00E16F39"/>
    <w:rsid w:val="00E26E21"/>
    <w:rsid w:val="00E31986"/>
    <w:rsid w:val="00E4371B"/>
    <w:rsid w:val="00E56DBA"/>
    <w:rsid w:val="00E66111"/>
    <w:rsid w:val="00E6691C"/>
    <w:rsid w:val="00E70F77"/>
    <w:rsid w:val="00E764DB"/>
    <w:rsid w:val="00E9069E"/>
    <w:rsid w:val="00E93483"/>
    <w:rsid w:val="00EA2BEB"/>
    <w:rsid w:val="00EA4C3F"/>
    <w:rsid w:val="00EB2116"/>
    <w:rsid w:val="00EC5AB3"/>
    <w:rsid w:val="00ED42CF"/>
    <w:rsid w:val="00ED4777"/>
    <w:rsid w:val="00EE4B8A"/>
    <w:rsid w:val="00F066D0"/>
    <w:rsid w:val="00F21583"/>
    <w:rsid w:val="00F32BFD"/>
    <w:rsid w:val="00F40055"/>
    <w:rsid w:val="00F61264"/>
    <w:rsid w:val="00F62264"/>
    <w:rsid w:val="00F8373E"/>
    <w:rsid w:val="00F958C2"/>
    <w:rsid w:val="00FA3249"/>
    <w:rsid w:val="00FD1398"/>
    <w:rsid w:val="00F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8EB847"/>
  <w15:docId w15:val="{C7F663D9-A724-4A88-9DBD-321831CF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2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spacing w:before="120" w:after="120"/>
      <w:jc w:val="left"/>
      <w:outlineLvl w:val="0"/>
    </w:pPr>
    <w:rPr>
      <w:b/>
      <w:i/>
      <w:lang w:val="de-CH"/>
    </w:rPr>
  </w:style>
  <w:style w:type="paragraph" w:styleId="berschrift2">
    <w:name w:val="heading 2"/>
    <w:basedOn w:val="Standard"/>
    <w:next w:val="Standard"/>
    <w:qFormat/>
    <w:pPr>
      <w:keepNext/>
      <w:spacing w:before="120" w:after="120"/>
      <w:jc w:val="center"/>
      <w:outlineLvl w:val="1"/>
    </w:pPr>
    <w:rPr>
      <w:b/>
      <w:lang w:val="de-CH"/>
    </w:rPr>
  </w:style>
  <w:style w:type="paragraph" w:styleId="berschrift3">
    <w:name w:val="heading 3"/>
    <w:basedOn w:val="Standard"/>
    <w:next w:val="Standard"/>
    <w:qFormat/>
    <w:pPr>
      <w:keepNext/>
      <w:spacing w:before="120" w:after="120"/>
      <w:outlineLvl w:val="2"/>
    </w:pPr>
    <w:rPr>
      <w:b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character" w:styleId="Hyperlink">
    <w:name w:val="Hyperlink"/>
    <w:rPr>
      <w:color w:val="0000FF"/>
      <w:u w:val="single"/>
    </w:rPr>
  </w:style>
  <w:style w:type="character" w:styleId="BesuchterLink">
    <w:name w:val="FollowedHyperlink"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rsid w:val="00C252F9"/>
    <w:rPr>
      <w:rFonts w:ascii="Tahoma" w:hAnsi="Tahoma" w:cs="Tahoma"/>
      <w:sz w:val="16"/>
      <w:szCs w:val="16"/>
    </w:rPr>
  </w:style>
  <w:style w:type="paragraph" w:customStyle="1" w:styleId="Tabellentext1">
    <w:name w:val="Tabellentext1"/>
    <w:basedOn w:val="Standard"/>
    <w:pPr>
      <w:spacing w:before="120" w:after="120"/>
      <w:jc w:val="left"/>
    </w:pPr>
    <w:rPr>
      <w:lang w:val="de-CH"/>
    </w:rPr>
  </w:style>
  <w:style w:type="paragraph" w:customStyle="1" w:styleId="Tabellentexttitel">
    <w:name w:val="Tabellentext_titel"/>
    <w:basedOn w:val="Standard"/>
    <w:next w:val="Tabellentextaufzhlung"/>
    <w:pPr>
      <w:spacing w:before="120"/>
      <w:jc w:val="left"/>
    </w:pPr>
    <w:rPr>
      <w:b/>
      <w:bCs/>
      <w:lang w:val="de-CH"/>
    </w:rPr>
  </w:style>
  <w:style w:type="paragraph" w:customStyle="1" w:styleId="Tabellentextaufzhlung">
    <w:name w:val="Tabellentext_aufzählung"/>
    <w:basedOn w:val="Standard"/>
    <w:pPr>
      <w:numPr>
        <w:numId w:val="18"/>
      </w:numPr>
      <w:jc w:val="left"/>
    </w:pPr>
    <w:rPr>
      <w:lang w:val="de-CH"/>
    </w:rPr>
  </w:style>
  <w:style w:type="character" w:customStyle="1" w:styleId="SprechblasentextZchn">
    <w:name w:val="Sprechblasentext Zchn"/>
    <w:link w:val="Sprechblasentext"/>
    <w:rsid w:val="00C252F9"/>
    <w:rPr>
      <w:rFonts w:ascii="Tahoma" w:hAnsi="Tahoma" w:cs="Tahoma"/>
      <w:sz w:val="16"/>
      <w:szCs w:val="16"/>
      <w:lang w:val="de-DE" w:eastAsia="de-DE"/>
    </w:rPr>
  </w:style>
  <w:style w:type="paragraph" w:styleId="Listenabsatz">
    <w:name w:val="List Paragraph"/>
    <w:basedOn w:val="Standard"/>
    <w:uiPriority w:val="34"/>
    <w:qFormat/>
    <w:rsid w:val="003E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okumente\TSU\4\Unterrichtsplan_Templat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Unterrichtsplan_Template.dot</Template>
  <TotalTime>0</TotalTime>
  <Pages>8</Pages>
  <Words>923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Unterrichtsplan MC1</vt:lpstr>
    </vt:vector>
  </TitlesOfParts>
  <Company> </Company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Unterrichtsplan MC1</dc:title>
  <dc:subject/>
  <dc:creator>Matthias Kläy</dc:creator>
  <cp:keywords/>
  <dc:description/>
  <cp:lastModifiedBy>Walter Rothlin</cp:lastModifiedBy>
  <cp:revision>20</cp:revision>
  <cp:lastPrinted>2023-11-10T09:06:00Z</cp:lastPrinted>
  <dcterms:created xsi:type="dcterms:W3CDTF">2021-12-28T12:55:00Z</dcterms:created>
  <dcterms:modified xsi:type="dcterms:W3CDTF">2023-11-10T09:06:00Z</dcterms:modified>
</cp:coreProperties>
</file>