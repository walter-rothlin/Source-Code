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74CB" w14:textId="77F32BAC" w:rsidR="00EF217E" w:rsidRPr="00EF217E" w:rsidRDefault="00EF217E" w:rsidP="00505670">
      <w:pPr>
        <w:spacing w:before="120"/>
        <w:jc w:val="left"/>
        <w:rPr>
          <w:lang w:val="de-CH"/>
        </w:rPr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126EE050" w14:textId="77777777" w:rsidR="00275D70" w:rsidRDefault="00275D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275D70">
              <w:rPr>
                <w:lang w:val="de-CH"/>
              </w:rPr>
              <w:t>Sie können die G-Block Entwicklungsumgebung auf ihrem BYOD-Gerät einrichten und konfigurieren.</w:t>
            </w:r>
            <w:r>
              <w:rPr>
                <w:lang w:val="de-CH"/>
              </w:rPr>
              <w:t xml:space="preserve"> K3)</w:t>
            </w:r>
          </w:p>
          <w:p w14:paraId="0F7A3F50" w14:textId="77777777" w:rsidR="00275D70" w:rsidRDefault="00275D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275D70">
              <w:rPr>
                <w:lang w:val="de-CH"/>
              </w:rPr>
              <w:t>Sie können eine Verbindung zu ihrem EV3 herstellen und nutzen.</w:t>
            </w:r>
            <w:r>
              <w:rPr>
                <w:lang w:val="de-CH"/>
              </w:rPr>
              <w:t xml:space="preserve"> (K3)</w:t>
            </w:r>
          </w:p>
          <w:p w14:paraId="21F85601" w14:textId="4C6D12E2" w:rsidR="00275D70" w:rsidRDefault="00275D70" w:rsidP="005056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275D70">
              <w:rPr>
                <w:lang w:val="de-CH"/>
              </w:rPr>
              <w:t>Sie können den Aufbau der Grafischen Entwicklungsumgebung für Lego G-Blocks erklären.</w:t>
            </w:r>
            <w:r>
              <w:rPr>
                <w:lang w:val="de-CH"/>
              </w:rPr>
              <w:t xml:space="preserve"> (K2)</w:t>
            </w:r>
          </w:p>
          <w:p w14:paraId="0BED7280" w14:textId="5858F514" w:rsidR="00275D70" w:rsidRDefault="00275D70" w:rsidP="00275D70">
            <w:pPr>
              <w:spacing w:before="120"/>
              <w:ind w:left="720"/>
              <w:jc w:val="left"/>
              <w:rPr>
                <w:lang w:val="de-CH"/>
              </w:rPr>
            </w:pP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362078D4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>
              <w:rPr>
                <w:b/>
                <w:lang w:val="de-CH"/>
              </w:rPr>
              <w:t xml:space="preserve"> (Wer bin ich? Problem-Based Learning)</w:t>
            </w:r>
          </w:p>
          <w:p w14:paraId="16C826D3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EVA – Prinzip (Sensoren – Verarbeitung – Aktoren)</w:t>
            </w:r>
          </w:p>
          <w:p w14:paraId="17861CE9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0F0FC939" w14:textId="77777777" w:rsidR="00F61263" w:rsidRPr="00E70F77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 (GoAndReturn)</w:t>
            </w:r>
          </w:p>
          <w:p w14:paraId="6BA75A7C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gerade aus</w:t>
            </w:r>
          </w:p>
          <w:p w14:paraId="0E472B87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Sound abspielen</w:t>
            </w:r>
          </w:p>
          <w:p w14:paraId="5B5DA3D9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Pixelgrafik anzeigen (Bild-</w:t>
            </w:r>
          </w:p>
          <w:p w14:paraId="32639273" w14:textId="77777777" w:rsidR="00F61263" w:rsidRPr="00E70F77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180° kehren</w:t>
            </w:r>
          </w:p>
          <w:p w14:paraId="30F61EB8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zurück</w:t>
            </w:r>
          </w:p>
          <w:p w14:paraId="6D05439F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7E000F3D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3558753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9E1CEF">
              <w:rPr>
                <w:i/>
                <w:sz w:val="20"/>
                <w:lang w:val="de-CH"/>
              </w:rPr>
              <w:t xml:space="preserve">Sequenz von Objekten, statische Properties </w:t>
            </w:r>
          </w:p>
          <w:p w14:paraId="63357835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Die 4 verschiedenen Motorklassen und ihre Properties</w:t>
            </w:r>
          </w:p>
          <w:p w14:paraId="1551692A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Bildschirm-Klasse (</w:t>
            </w:r>
            <w:r>
              <w:rPr>
                <w:i/>
                <w:sz w:val="20"/>
                <w:lang w:val="de-CH"/>
              </w:rPr>
              <w:t xml:space="preserve">Bild-Bearbeiten, </w:t>
            </w:r>
            <w:r w:rsidRPr="003E2E9F">
              <w:rPr>
                <w:i/>
                <w:sz w:val="20"/>
                <w:lang w:val="de-CH"/>
              </w:rPr>
              <w:t>Pixelgrafik)</w:t>
            </w:r>
          </w:p>
          <w:p w14:paraId="6F3C36EA" w14:textId="77777777" w:rsidR="00F61263" w:rsidRPr="003E2E9F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Sound-Klasse</w:t>
            </w:r>
            <w:r>
              <w:rPr>
                <w:i/>
                <w:sz w:val="20"/>
                <w:lang w:val="de-CH"/>
              </w:rPr>
              <w:t xml:space="preserve"> (Ton-Bearbeiten, MP3 konvertieren)</w:t>
            </w:r>
          </w:p>
          <w:p w14:paraId="0CBFDBC9" w14:textId="741393DC" w:rsidR="00EF217E" w:rsidRPr="00353BE8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Timer-Klasse</w:t>
            </w:r>
          </w:p>
        </w:tc>
        <w:tc>
          <w:tcPr>
            <w:tcW w:w="2689" w:type="dxa"/>
            <w:shd w:val="clear" w:color="auto" w:fill="FFFFFF"/>
          </w:tcPr>
          <w:p w14:paraId="34C4337B" w14:textId="77777777" w:rsidR="00F61263" w:rsidRPr="00E70F77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E70F77">
              <w:rPr>
                <w:lang w:val="de-CH"/>
              </w:rPr>
              <w:t>Vortrag</w:t>
            </w:r>
          </w:p>
          <w:p w14:paraId="65F7CD7F" w14:textId="77777777" w:rsidR="00F61263" w:rsidRPr="00E70F77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E937CD7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2B29400A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88A83E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Verschiedene Varianten selber austesten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B5EB11E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20‘</w:t>
            </w:r>
          </w:p>
          <w:p w14:paraId="4ABD913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15‘</w:t>
            </w:r>
          </w:p>
          <w:p w14:paraId="657878C4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15‘</w:t>
            </w:r>
          </w:p>
          <w:p w14:paraId="458E7A37" w14:textId="59BDE13A" w:rsidR="00EF217E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57DF9FEC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6F6630F0" w14:textId="0ABB13EC" w:rsidR="00F61263" w:rsidRPr="00584AC3" w:rsidRDefault="00F61263" w:rsidP="003E2E9F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686FDD50" w14:textId="77777777" w:rsidR="00275D70" w:rsidRDefault="00275D70" w:rsidP="00275D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275D70">
              <w:rPr>
                <w:lang w:val="de-CH"/>
              </w:rPr>
              <w:t>Sie können die Gruppe der Aktor-Klassen erklären und deren Properties beschreiben</w:t>
            </w:r>
            <w:r>
              <w:rPr>
                <w:lang w:val="de-CH"/>
              </w:rPr>
              <w:t>. (K2)</w:t>
            </w:r>
          </w:p>
          <w:p w14:paraId="40CDA7D6" w14:textId="3C2BBC37" w:rsidR="00505670" w:rsidRPr="00275D70" w:rsidRDefault="00275D70" w:rsidP="00275D70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275D70">
              <w:rPr>
                <w:lang w:val="de-CH"/>
              </w:rPr>
              <w:t xml:space="preserve">Sie können den Unterschied zwischen Klassen und Objekten erklären. </w:t>
            </w:r>
            <w:r w:rsidRPr="00EF217E">
              <w:rPr>
                <w:lang w:val="de-CH"/>
              </w:rPr>
              <w:t>(K2)</w:t>
            </w:r>
            <w:r>
              <w:rPr>
                <w:lang w:val="de-CH"/>
              </w:rPr>
              <w:br/>
            </w: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CEC703B" w14:textId="77777777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 (Sirene)</w:t>
            </w:r>
          </w:p>
          <w:p w14:paraId="459A6DEF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Wechsel zwischen C# and G# (0.5s Intervall)</w:t>
            </w:r>
          </w:p>
          <w:p w14:paraId="5078563F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Synchrones Blinken (rot) mit dem Tonwechsel</w:t>
            </w:r>
          </w:p>
          <w:p w14:paraId="3391825C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Solange Taster gedrückt ON sonst OFF</w:t>
            </w:r>
          </w:p>
          <w:p w14:paraId="7042C43B" w14:textId="77777777" w:rsidR="00F61263" w:rsidRPr="00584AC3" w:rsidRDefault="00F61263" w:rsidP="00F61263">
            <w:pPr>
              <w:jc w:val="left"/>
              <w:rPr>
                <w:lang w:val="de-CH"/>
              </w:rPr>
            </w:pPr>
          </w:p>
          <w:p w14:paraId="4C6F1035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5BCD95FF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Sound-Klasse (Ton abspeilen)</w:t>
            </w:r>
          </w:p>
          <w:p w14:paraId="7900422E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LED-Klasse</w:t>
            </w:r>
          </w:p>
          <w:p w14:paraId="19F7EA28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Timer-Klasse mit Taster Event</w:t>
            </w:r>
          </w:p>
          <w:p w14:paraId="56DEB55B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Loop Block</w:t>
            </w:r>
          </w:p>
          <w:p w14:paraId="38E04012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Multithreading</w:t>
            </w:r>
          </w:p>
          <w:p w14:paraId="0E06CE7B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362BF34A" w14:textId="77777777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3 (Staubsauger Roboter)</w:t>
            </w:r>
          </w:p>
          <w:p w14:paraId="4F2136F9" w14:textId="77777777" w:rsidR="00F61263" w:rsidRDefault="00F61263" w:rsidP="00F61263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Fahrzeug so programmieren, dass es Hindernissen ausweicht</w:t>
            </w:r>
          </w:p>
          <w:p w14:paraId="4846C72C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Smiley traurig, wenn Taster gedrückt sonst lachend</w:t>
            </w:r>
          </w:p>
          <w:p w14:paraId="5E53BF38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Wenn Smiley traurig, Fz gerade aus, sonst Motoren stopp</w:t>
            </w:r>
          </w:p>
          <w:p w14:paraId="4DDBB82F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Taster, Distanz-Sensor verwenden</w:t>
            </w:r>
          </w:p>
          <w:p w14:paraId="0135D20C" w14:textId="77777777" w:rsidR="00F61263" w:rsidRDefault="00F61263" w:rsidP="00F61263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stoppen, ausweichen</w:t>
            </w:r>
          </w:p>
          <w:p w14:paraId="08C7CA37" w14:textId="77777777" w:rsidR="00F61263" w:rsidRPr="00435127" w:rsidRDefault="00F61263" w:rsidP="00F61263">
            <w:pPr>
              <w:pStyle w:val="Listenabsatz"/>
              <w:numPr>
                <w:ilvl w:val="0"/>
                <w:numId w:val="23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Wettkampf in Arena</w:t>
            </w:r>
          </w:p>
          <w:p w14:paraId="73A547C4" w14:textId="77777777" w:rsidR="00F61263" w:rsidRPr="00584AC3" w:rsidRDefault="00F61263" w:rsidP="00F61263">
            <w:pPr>
              <w:jc w:val="left"/>
              <w:rPr>
                <w:lang w:val="de-CH"/>
              </w:rPr>
            </w:pPr>
          </w:p>
          <w:p w14:paraId="26BF20DB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D5C29FC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innerhalb Infinit-Loop (Grundstruktur für Steuerung)</w:t>
            </w:r>
          </w:p>
          <w:p w14:paraId="23C35368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durch Touch- und Distanz-Sensor steuern</w:t>
            </w:r>
          </w:p>
          <w:p w14:paraId="34C747C8" w14:textId="77777777" w:rsidR="00EF217E" w:rsidRPr="00832C06" w:rsidRDefault="00EF217E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030EDA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701A9CA0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47F7885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E36F86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4388EF3" w14:textId="3B099F2F" w:rsidR="00EF217E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  <w:r w:rsidRPr="00584AC3">
              <w:rPr>
                <w:lang w:val="de-CH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</w:tcPr>
          <w:p w14:paraId="18D0D8D8" w14:textId="1DF8749C" w:rsidR="00EF217E" w:rsidRDefault="00F61263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EF217E">
              <w:rPr>
                <w:lang w:val="de-CH"/>
              </w:rPr>
              <w:t>0‘</w:t>
            </w:r>
            <w:r w:rsidR="00EF217E"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5452B62C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F61263">
              <w:rPr>
                <w:lang w:val="de-CH"/>
              </w:rPr>
              <w:t>4</w:t>
            </w:r>
            <w:r>
              <w:rPr>
                <w:lang w:val="de-CH"/>
              </w:rPr>
              <w:t>0‘</w:t>
            </w: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0F553CDF" w14:textId="5E43A683" w:rsidR="00EF217E" w:rsidRPr="00176A05" w:rsidRDefault="00EF217E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F7F0AD5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7A0187B1" w14:textId="27BF94E0" w:rsidR="00B02D5F" w:rsidRDefault="00B02D5F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</w:t>
            </w:r>
            <w:r w:rsidRPr="00B02D5F">
              <w:rPr>
                <w:lang w:val="de-CH"/>
              </w:rPr>
              <w:t>ie können die Gruppe der Sensor-Klassen erklären und deren Properties beschreiben.</w:t>
            </w:r>
            <w:r>
              <w:rPr>
                <w:lang w:val="de-CH"/>
              </w:rPr>
              <w:t xml:space="preserve"> (K2)</w:t>
            </w:r>
          </w:p>
          <w:p w14:paraId="6F1592F0" w14:textId="77777777" w:rsidR="00B02D5F" w:rsidRDefault="00B02D5F" w:rsidP="00B02D5F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einfache Programme schreiben, um Aktoren zu steuern</w:t>
            </w:r>
            <w:r>
              <w:rPr>
                <w:lang w:val="de-CH"/>
              </w:rPr>
              <w:t>. (K3)</w:t>
            </w:r>
          </w:p>
          <w:p w14:paraId="258D8748" w14:textId="1DD49746" w:rsidR="00B02D5F" w:rsidRPr="00B02D5F" w:rsidRDefault="00B02D5F" w:rsidP="00B02D5F">
            <w:pPr>
              <w:spacing w:before="120"/>
              <w:ind w:left="720"/>
              <w:jc w:val="left"/>
              <w:rPr>
                <w:lang w:val="de-CH"/>
              </w:rPr>
            </w:pP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21DC3B58" w14:textId="09348ECD" w:rsidR="00B02D5F" w:rsidRPr="00B02D5F" w:rsidRDefault="00B02D5F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  <w:r w:rsidRPr="00B02D5F">
              <w:rPr>
                <w:b/>
                <w:bCs/>
                <w:sz w:val="24"/>
                <w:szCs w:val="22"/>
                <w:lang w:val="de-CH"/>
              </w:rPr>
              <w:t>1.Leistungsnachweis</w:t>
            </w:r>
          </w:p>
          <w:p w14:paraId="019EC3D3" w14:textId="77777777" w:rsidR="00B02D5F" w:rsidRDefault="00B02D5F" w:rsidP="00F61263">
            <w:pPr>
              <w:spacing w:before="120"/>
              <w:jc w:val="left"/>
              <w:rPr>
                <w:lang w:val="de-CH"/>
              </w:rPr>
            </w:pPr>
          </w:p>
          <w:p w14:paraId="5C0C16F1" w14:textId="18DD6CAC" w:rsidR="00F61263" w:rsidRPr="00584AC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4 (Bremskurve)</w:t>
            </w:r>
          </w:p>
          <w:p w14:paraId="56D9075F" w14:textId="77777777" w:rsidR="00F61263" w:rsidRDefault="00F61263" w:rsidP="00F61263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Fahrzeug so programmieren, dass es mit 100% Leistung gerade aus fährt bis ein Hindernis näher als 50cm auftaucht. Dann abbremsen, so dass das Fz 30cm vor dem Hindernis stehen bleibt.</w:t>
            </w:r>
          </w:p>
          <w:p w14:paraId="5EFCAFF6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1EF75227" w14:textId="77777777" w:rsidR="00F61263" w:rsidRDefault="00F61263" w:rsidP="00F61263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 w:rsidRPr="00B24F50">
              <w:rPr>
                <w:lang w:val="de-CH"/>
              </w:rPr>
              <w:t>Lösungsversuch mit verschachtelten if-then-else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11175738" w14:textId="77777777" w:rsidR="00F61263" w:rsidRDefault="00F61263" w:rsidP="00F61263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Lösung mit linearer Bremskurve</w:t>
            </w:r>
          </w:p>
          <w:p w14:paraId="4779C9E6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Mathematische Herleitung der Distanz-Leistungskurve</w:t>
            </w:r>
          </w:p>
          <w:p w14:paraId="26434C21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Implementation des mathematischen Modell</w:t>
            </w:r>
          </w:p>
          <w:p w14:paraId="7ECC6414" w14:textId="77777777" w:rsidR="00F61263" w:rsidRDefault="00F61263" w:rsidP="00F61263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Testen der Lösung</w:t>
            </w:r>
          </w:p>
          <w:p w14:paraId="02284828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5E64E7CB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01D389A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Mathe-Klasse</w:t>
            </w:r>
          </w:p>
          <w:p w14:paraId="5C116554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Datentypes</w:t>
            </w:r>
          </w:p>
          <w:p w14:paraId="22692B3F" w14:textId="77777777" w:rsidR="00F61263" w:rsidRPr="00D223A4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Lineare Funktion (Math. Herleitung)</w:t>
            </w:r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4CCE376" w14:textId="365FA670" w:rsidR="00B02D5F" w:rsidRDefault="00B02D5F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Moodle-Test</w:t>
            </w:r>
          </w:p>
          <w:p w14:paraId="6BCEC607" w14:textId="77777777" w:rsidR="00B02D5F" w:rsidRDefault="00B02D5F" w:rsidP="00F61263">
            <w:pPr>
              <w:spacing w:before="120"/>
              <w:jc w:val="left"/>
              <w:rPr>
                <w:lang w:val="de-CH"/>
              </w:rPr>
            </w:pPr>
          </w:p>
          <w:p w14:paraId="0386FD7F" w14:textId="77777777" w:rsidR="00B02D5F" w:rsidRDefault="00B02D5F" w:rsidP="00F61263">
            <w:pPr>
              <w:spacing w:before="120"/>
              <w:jc w:val="left"/>
              <w:rPr>
                <w:lang w:val="de-CH"/>
              </w:rPr>
            </w:pPr>
          </w:p>
          <w:p w14:paraId="1431214F" w14:textId="0E80F015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CE8F2BC" w14:textId="0BCA4003" w:rsidR="00EF217E" w:rsidRDefault="00B02D5F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45’</w:t>
            </w:r>
          </w:p>
          <w:p w14:paraId="47039336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65CE998A" w14:textId="34A47144" w:rsidR="00505670" w:rsidRDefault="00F61263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>Übungen lineare Funktion</w:t>
            </w:r>
          </w:p>
          <w:p w14:paraId="0EE59F0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D64FC30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0B93794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4D2A02E8" w14:textId="77777777" w:rsidR="007A71FC" w:rsidRDefault="00B02D5F" w:rsidP="00B02D5F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einfache Programme schreiben, um Aktoren abhängig von Sensor-Daten zu steuern</w:t>
            </w:r>
            <w:r>
              <w:rPr>
                <w:lang w:val="de-CH"/>
              </w:rPr>
              <w:t>. ((K3)</w:t>
            </w:r>
          </w:p>
          <w:p w14:paraId="6EFE63AA" w14:textId="77777777" w:rsidR="00B02D5F" w:rsidRDefault="00B02D5F" w:rsidP="00B02D5F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bestehende Programme untersuchen und deren Fehler sowie Schwachstellen identifizieren.</w:t>
            </w:r>
            <w:r>
              <w:rPr>
                <w:lang w:val="de-CH"/>
              </w:rPr>
              <w:t xml:space="preserve"> (K4)</w:t>
            </w:r>
          </w:p>
          <w:p w14:paraId="74C016CE" w14:textId="12686990" w:rsidR="00B02D5F" w:rsidRPr="00B02D5F" w:rsidRDefault="00B02D5F" w:rsidP="00B02D5F">
            <w:pPr>
              <w:pStyle w:val="Listenabsatz"/>
              <w:spacing w:before="120"/>
              <w:jc w:val="left"/>
              <w:rPr>
                <w:lang w:val="de-CH"/>
              </w:rPr>
            </w:pPr>
          </w:p>
        </w:tc>
      </w:tr>
      <w:tr w:rsidR="00F61263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8EC69A1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4a (Bremskurve, CHIP-tuning)</w:t>
            </w:r>
          </w:p>
          <w:p w14:paraId="709D080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 w:rsidRPr="00CE574C">
              <w:rPr>
                <w:lang w:val="de-CH"/>
              </w:rPr>
              <w:t xml:space="preserve">Das Programm </w:t>
            </w:r>
            <w:r>
              <w:rPr>
                <w:lang w:val="de-CH"/>
              </w:rPr>
              <w:t>so erweitern, dass die Parameter (Steigung, y-Achsenabschnitt) aus den beiden Stützpunkten vom Steuerungsprogramm berechnet werden.</w:t>
            </w:r>
          </w:p>
          <w:p w14:paraId="5349B36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D7485E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Eigener Block </w:t>
            </w:r>
            <w:r w:rsidRPr="00846B7C">
              <w:rPr>
                <w:b/>
                <w:lang w:val="de-CH"/>
              </w:rPr>
              <w:t>LineareFunktion</w:t>
            </w:r>
            <w:r>
              <w:rPr>
                <w:lang w:val="de-CH"/>
              </w:rPr>
              <w:t xml:space="preserve"> kreieren und in Applikation verwenden und testen</w:t>
            </w:r>
          </w:p>
          <w:p w14:paraId="0A41E90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D967469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2FFCAE12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Variablen definieren / schreiben /  lesen</w:t>
            </w:r>
          </w:p>
          <w:p w14:paraId="0BAEBEC9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Datentypes</w:t>
            </w:r>
          </w:p>
          <w:p w14:paraId="49D9DB1E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Eigeneblocks</w:t>
            </w:r>
          </w:p>
          <w:p w14:paraId="45B7ED48" w14:textId="77777777" w:rsidR="00F61263" w:rsidRDefault="00F61263" w:rsidP="00F61263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Interface design</w:t>
            </w:r>
          </w:p>
          <w:p w14:paraId="3C16C5C3" w14:textId="77777777" w:rsidR="00F61263" w:rsidRPr="008F13F7" w:rsidRDefault="00F61263" w:rsidP="00F61263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Implementation</w:t>
            </w:r>
          </w:p>
          <w:p w14:paraId="59B43B59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27508D4A" w14:textId="69AB1841" w:rsidR="00B02D5F" w:rsidRPr="00B05584" w:rsidRDefault="00B02D5F" w:rsidP="00F61263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7508386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848A19A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656C391B" w14:textId="1A652AFB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4E151D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21553BB" w14:textId="042B86DC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  <w:p w14:paraId="7351831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F61263" w:rsidRPr="00B76318" w:rsidRDefault="00F61263" w:rsidP="00F61263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7B816126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F61263" w:rsidRDefault="00F61263" w:rsidP="00F61263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D6A7297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6FFD1CDF" w14:textId="76FC70B4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FB73E3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DB61CD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8E7F6B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B02D5F" w:rsidRPr="00584AC3" w:rsidRDefault="00B02D5F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56F063F9" w14:textId="77777777" w:rsidR="00B02D5F" w:rsidRDefault="00B02D5F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bestehende Programme analysieren und jemandem anders erklären</w:t>
            </w:r>
            <w:r>
              <w:rPr>
                <w:lang w:val="de-CH"/>
              </w:rPr>
              <w:t>. (K4)</w:t>
            </w:r>
          </w:p>
          <w:p w14:paraId="04A0A8AB" w14:textId="55F1BEF3" w:rsidR="00F61263" w:rsidRPr="00B02D5F" w:rsidRDefault="00B02D5F" w:rsidP="00B02D5F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verschiedene Ansätze für die Steuerung von Aktoren auf dem EV3 kritisch vergleichen und</w:t>
            </w:r>
            <w:r>
              <w:rPr>
                <w:lang w:val="de-CH"/>
              </w:rPr>
              <w:t xml:space="preserve"> </w:t>
            </w:r>
            <w:r w:rsidRPr="00B02D5F">
              <w:rPr>
                <w:lang w:val="de-CH"/>
              </w:rPr>
              <w:t>Empfehlungen aussprechen.</w:t>
            </w:r>
            <w:r w:rsidRPr="00B02D5F">
              <w:rPr>
                <w:lang w:val="de-CH"/>
              </w:rPr>
              <w:t xml:space="preserve"> (K5)</w:t>
            </w:r>
            <w:r>
              <w:rPr>
                <w:lang w:val="de-CH"/>
              </w:rPr>
              <w:br/>
            </w:r>
          </w:p>
        </w:tc>
      </w:tr>
      <w:tr w:rsidR="00F61263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B2A001B" w14:textId="77777777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</w:p>
          <w:p w14:paraId="4F092030" w14:textId="119E90E9" w:rsidR="00F61263" w:rsidRDefault="00F61263" w:rsidP="00F6126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5 (Gaspedal und Lenkrad)</w:t>
            </w:r>
          </w:p>
          <w:p w14:paraId="2C24BDD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Fahrzeug über eine kabelgebundene RC steuern. Dabei werden zwei Drehregler verwendet. Die jeweiligen Drehwinkel werden mit LinearenFunktion-Objekten in </w:t>
            </w:r>
            <w:r w:rsidRPr="00B459EC">
              <w:rPr>
                <w:b/>
                <w:lang w:val="de-CH"/>
              </w:rPr>
              <w:t>Steuerung</w:t>
            </w:r>
            <w:r>
              <w:rPr>
                <w:lang w:val="de-CH"/>
              </w:rPr>
              <w:t xml:space="preserve"> und </w:t>
            </w:r>
            <w:r w:rsidRPr="00B459EC">
              <w:rPr>
                <w:b/>
                <w:lang w:val="de-CH"/>
              </w:rPr>
              <w:t>Leistung</w:t>
            </w:r>
            <w:r>
              <w:rPr>
                <w:lang w:val="de-CH"/>
              </w:rPr>
              <w:t xml:space="preserve"> umgerechnet. Mit Mittlerer-Taste kann Not-Stop (Leistung und Steuerung 0%) gemacht werden. Weiter sollen die Parameter auf der Anzeige angezeigt werden. Falls Rückwärts gefahren wird, Warnhupe und Warnblinker ON</w:t>
            </w:r>
          </w:p>
          <w:p w14:paraId="18947465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2420782" w14:textId="77777777" w:rsidR="00F61263" w:rsidRPr="003E2E9F" w:rsidRDefault="00F61263" w:rsidP="00F61263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A26BE47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Motoren als Drehregler</w:t>
            </w:r>
          </w:p>
          <w:p w14:paraId="0B5E582D" w14:textId="77777777" w:rsidR="00F61263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Stein-Tasten Klasse</w:t>
            </w:r>
          </w:p>
          <w:p w14:paraId="3E639879" w14:textId="77777777" w:rsidR="001C09FE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Text-Ausgabe</w:t>
            </w:r>
          </w:p>
          <w:p w14:paraId="7FB34451" w14:textId="373D1BE3" w:rsidR="00F61263" w:rsidRPr="001C09FE" w:rsidRDefault="00F61263" w:rsidP="00F61263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1C09FE">
              <w:rPr>
                <w:i/>
                <w:sz w:val="20"/>
                <w:lang w:val="de-CH"/>
              </w:rPr>
              <w:t>String-Conncationation</w:t>
            </w:r>
          </w:p>
          <w:p w14:paraId="09A073E4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6AEAC1F5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19FE01FA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1D9C5611" w14:textId="77777777" w:rsidR="00F61263" w:rsidRDefault="00F61263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289F65D2" w14:textId="77777777" w:rsidR="00B02D5F" w:rsidRDefault="00B02D5F" w:rsidP="00F61263">
            <w:pPr>
              <w:jc w:val="left"/>
              <w:rPr>
                <w:i/>
                <w:sz w:val="20"/>
                <w:lang w:val="de-CH"/>
              </w:rPr>
            </w:pPr>
          </w:p>
          <w:p w14:paraId="0B9BC166" w14:textId="128E987D" w:rsidR="00F61263" w:rsidRPr="00353BE8" w:rsidRDefault="00F61263" w:rsidP="00F61263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E88179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B3E409E" w14:textId="1F1F4ADF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1EC9B0" w14:textId="77777777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65F5C045" w14:textId="77777777" w:rsidR="001C09FE" w:rsidRDefault="001C09FE" w:rsidP="00F61263">
            <w:pPr>
              <w:spacing w:before="120"/>
              <w:jc w:val="left"/>
              <w:rPr>
                <w:lang w:val="de-CH"/>
              </w:rPr>
            </w:pPr>
          </w:p>
          <w:p w14:paraId="04B572FB" w14:textId="0577F4C4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200’</w:t>
            </w:r>
          </w:p>
          <w:p w14:paraId="2872482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02C350A" w14:textId="4B74C1FF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AFB7AC8" w14:textId="05AEF00C" w:rsidR="00F61263" w:rsidRPr="00584AC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6A7498BD" w14:textId="77777777" w:rsidR="00F61263" w:rsidRDefault="00B02D5F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B02D5F">
              <w:rPr>
                <w:lang w:val="de-CH"/>
              </w:rPr>
              <w:t>Sie können die Anforderungen für eine gesteuerte Lego-Maschine analysieren und spezifizieren.</w:t>
            </w:r>
            <w:r>
              <w:rPr>
                <w:lang w:val="de-CH"/>
              </w:rPr>
              <w:t xml:space="preserve"> (K4)</w:t>
            </w:r>
          </w:p>
          <w:p w14:paraId="3DF631B1" w14:textId="21785450" w:rsidR="00B02D5F" w:rsidRDefault="00B02D5F" w:rsidP="00B02D5F">
            <w:pPr>
              <w:spacing w:before="120"/>
              <w:jc w:val="left"/>
              <w:rPr>
                <w:lang w:val="de-CH"/>
              </w:rPr>
            </w:pPr>
          </w:p>
        </w:tc>
      </w:tr>
      <w:tr w:rsidR="001C09FE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61700E48" w14:textId="38A2116D" w:rsidR="00C405CA" w:rsidRPr="00B02D5F" w:rsidRDefault="00C405CA" w:rsidP="00C405CA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b/>
                <w:bCs/>
                <w:sz w:val="24"/>
                <w:szCs w:val="22"/>
                <w:lang w:val="de-CH"/>
              </w:rPr>
              <w:t>2</w:t>
            </w:r>
            <w:r w:rsidRPr="00B02D5F">
              <w:rPr>
                <w:b/>
                <w:bCs/>
                <w:sz w:val="24"/>
                <w:szCs w:val="22"/>
                <w:lang w:val="de-CH"/>
              </w:rPr>
              <w:t>.Leistungsnachweis</w:t>
            </w:r>
          </w:p>
          <w:p w14:paraId="6C90F1B8" w14:textId="77777777" w:rsidR="00C405CA" w:rsidRDefault="00C405CA" w:rsidP="001C09FE">
            <w:pPr>
              <w:spacing w:before="120"/>
              <w:jc w:val="left"/>
              <w:rPr>
                <w:b/>
                <w:lang w:val="de-CH"/>
              </w:rPr>
            </w:pPr>
          </w:p>
          <w:p w14:paraId="7BC53782" w14:textId="596E03B4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6 (BT Connection)</w:t>
            </w:r>
          </w:p>
          <w:p w14:paraId="57EF75C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Pairen Sie zwei EV3 und senden die verschiedenen Stein-Tasten als String zum Empfänger. Der Empfänger zeigt die Strings an.</w:t>
            </w:r>
          </w:p>
          <w:p w14:paraId="18854CF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CE5C5F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das Programm, so dass auch UP, DOWN,…. vom Empfänger gesagt wird.</w:t>
            </w:r>
          </w:p>
          <w:p w14:paraId="25E87DB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32B4E9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Senden Sie einen Zahlenwert (vom Drehregler, Lagesensor,…) und zeigen Sie diesen Wert auf der Empfangsseite an.</w:t>
            </w:r>
          </w:p>
          <w:p w14:paraId="0F72B56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EA6BD69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das Programm so, dass 2 Zahlenwerte und die Steintaste gesendet werden können und auf der Empfängerseite angezeigt werden.</w:t>
            </w:r>
          </w:p>
          <w:p w14:paraId="1DBD426F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0AA5546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7D2CDC05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Bluetooth Meldungen senden und empfangen</w:t>
            </w:r>
          </w:p>
          <w:p w14:paraId="04D7C611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1C09FE">
              <w:rPr>
                <w:i/>
                <w:sz w:val="20"/>
                <w:lang w:val="de-CH"/>
              </w:rPr>
              <w:t>Case-Switch Statement</w:t>
            </w:r>
          </w:p>
          <w:p w14:paraId="33329B7E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</w:p>
          <w:p w14:paraId="5BCEC0F0" w14:textId="77777777" w:rsidR="00C405CA" w:rsidRDefault="00C405CA" w:rsidP="001C09FE">
            <w:pPr>
              <w:jc w:val="left"/>
              <w:rPr>
                <w:i/>
                <w:sz w:val="20"/>
                <w:lang w:val="de-CH"/>
              </w:rPr>
            </w:pPr>
          </w:p>
          <w:p w14:paraId="1C778375" w14:textId="232FD5E1" w:rsidR="00C405CA" w:rsidRPr="001C09FE" w:rsidRDefault="00C405CA" w:rsidP="001C09FE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D10616B" w14:textId="77777777" w:rsidR="00C405CA" w:rsidRDefault="00C405CA" w:rsidP="00C40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Moodle-Test</w:t>
            </w:r>
          </w:p>
          <w:p w14:paraId="1F11E1B4" w14:textId="77777777" w:rsidR="00C405CA" w:rsidRDefault="00C405CA" w:rsidP="001C09FE">
            <w:pPr>
              <w:spacing w:before="120"/>
              <w:jc w:val="left"/>
              <w:rPr>
                <w:lang w:val="de-CH"/>
              </w:rPr>
            </w:pPr>
          </w:p>
          <w:p w14:paraId="57F7C543" w14:textId="77777777" w:rsidR="00C405CA" w:rsidRDefault="00C405CA" w:rsidP="001C09FE">
            <w:pPr>
              <w:spacing w:before="120"/>
              <w:jc w:val="left"/>
              <w:rPr>
                <w:lang w:val="de-CH"/>
              </w:rPr>
            </w:pPr>
          </w:p>
          <w:p w14:paraId="14E9088C" w14:textId="0C0C8931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51B5B1B1" w14:textId="65E050F9" w:rsidR="00C405CA" w:rsidRDefault="00C405CA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45’</w:t>
            </w:r>
          </w:p>
          <w:p w14:paraId="2C763E6C" w14:textId="77777777" w:rsidR="00C405CA" w:rsidRDefault="00C405CA" w:rsidP="001C09FE">
            <w:pPr>
              <w:spacing w:before="120"/>
              <w:jc w:val="left"/>
              <w:rPr>
                <w:lang w:val="de-CH"/>
              </w:rPr>
            </w:pPr>
          </w:p>
          <w:p w14:paraId="3838B87A" w14:textId="77777777" w:rsidR="00C405CA" w:rsidRDefault="00C405CA" w:rsidP="001C09FE">
            <w:pPr>
              <w:spacing w:before="120"/>
              <w:jc w:val="left"/>
              <w:rPr>
                <w:lang w:val="de-CH"/>
              </w:rPr>
            </w:pPr>
          </w:p>
          <w:p w14:paraId="3404ECA4" w14:textId="4F457F7D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3BF72F9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4E874F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4DAFBE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FFF535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112C285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134F6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0DD9905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E83FBE0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862B42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5652749D" w14:textId="77777777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F02065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1C09FE" w:rsidRPr="00584AC3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7.Abend</w:t>
            </w:r>
          </w:p>
          <w:p w14:paraId="33F5CA71" w14:textId="77777777" w:rsidR="00F61263" w:rsidRDefault="00C405CA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C405CA">
              <w:rPr>
                <w:lang w:val="de-CH"/>
              </w:rPr>
              <w:t>Sie können den Einsatz von eigenen Klassen in Lego Programmen beurteilen und Erweiterungen definieren</w:t>
            </w:r>
            <w:r>
              <w:rPr>
                <w:lang w:val="de-CH"/>
              </w:rPr>
              <w:t>. (K5)</w:t>
            </w:r>
          </w:p>
          <w:p w14:paraId="2E00A31A" w14:textId="282CE777" w:rsidR="00C405CA" w:rsidRDefault="00C405CA" w:rsidP="00C405CA">
            <w:pPr>
              <w:spacing w:before="120"/>
              <w:ind w:left="720"/>
              <w:jc w:val="left"/>
              <w:rPr>
                <w:lang w:val="de-CH"/>
              </w:rPr>
            </w:pPr>
          </w:p>
        </w:tc>
      </w:tr>
      <w:tr w:rsidR="001C09FE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2B88819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7 (RC-Car)</w:t>
            </w:r>
          </w:p>
          <w:p w14:paraId="0C4A0AB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Splitten Sie das Programm von Aufgabe 5 in zwei Teile:</w:t>
            </w:r>
          </w:p>
          <w:p w14:paraId="0F8AD579" w14:textId="77777777" w:rsidR="001C09FE" w:rsidRDefault="001C09FE" w:rsidP="001C09FE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Fz empfängt Lenkung und Leistung über BT</w:t>
            </w:r>
          </w:p>
          <w:p w14:paraId="7B7066F4" w14:textId="2DF05DEE" w:rsidR="001C09FE" w:rsidRPr="001C09FE" w:rsidRDefault="001C09FE" w:rsidP="001C09FE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Eine Remote-Conrol (RC) sendet </w:t>
            </w:r>
            <w:r w:rsidRPr="00341791">
              <w:rPr>
                <w:lang w:val="de-CH"/>
              </w:rPr>
              <w:t xml:space="preserve">die Leistung und Lenkungsdaten via </w:t>
            </w:r>
            <w:r>
              <w:rPr>
                <w:lang w:val="de-CH"/>
              </w:rPr>
              <w:t>BT</w:t>
            </w:r>
            <w:r w:rsidRPr="00341791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Fz. Die Parameter werden über zwei Drehregler an der RC berechnet (mit lin. Funktion für die Empfindlichkeit). Die Lekung und Leistungsdaten werden auf dem Display der RC angezeigt.</w:t>
            </w:r>
          </w:p>
          <w:p w14:paraId="222AA28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beide Teile wie folgt:</w:t>
            </w:r>
          </w:p>
          <w:p w14:paraId="58A96FCD" w14:textId="0F420B76" w:rsidR="001C09FE" w:rsidRDefault="001C09FE" w:rsidP="001C09FE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Fz verhindert selbst, dass es irgendwo nach vorne einschiessen kann. </w:t>
            </w:r>
          </w:p>
          <w:p w14:paraId="7733011B" w14:textId="77777777" w:rsidR="001C09FE" w:rsidRPr="00A103CB" w:rsidRDefault="001C09FE" w:rsidP="001C09FE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RC kann die Parameter ebenfalls über Lagesensoren berechnen und senden. Die Schnittstelle darf nicht ändern (Das Fz merkt nicht, von welchen Sensoren die Lenkung und Leistung kommen)</w:t>
            </w:r>
          </w:p>
          <w:p w14:paraId="76D21E32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5DD5155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46861CBE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Test-Driven approach</w:t>
            </w:r>
          </w:p>
          <w:p w14:paraId="22099066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Cleancode Regeln</w:t>
            </w:r>
          </w:p>
          <w:p w14:paraId="7CF4B59A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Schnittstellenvertrag</w:t>
            </w:r>
          </w:p>
          <w:p w14:paraId="273ADAFC" w14:textId="7F550D85" w:rsidR="001C09FE" w:rsidRP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1C09FE">
              <w:rPr>
                <w:i/>
                <w:sz w:val="20"/>
                <w:lang w:val="de-CH"/>
              </w:rPr>
              <w:t>SW Entwicklung im Team</w:t>
            </w:r>
          </w:p>
          <w:p w14:paraId="7CE6C9BF" w14:textId="56321BCF" w:rsidR="001C09FE" w:rsidRDefault="001C09FE" w:rsidP="001C09FE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30D75B3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CD6A35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0862905D" w14:textId="5F308B5E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  <w:p w14:paraId="3CE9A94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45B1B8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5BE3B3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6F963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92FDCA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F6AE5E" w14:textId="37CB59D5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100’</w:t>
            </w:r>
          </w:p>
          <w:p w14:paraId="4848F715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4B15011C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7EE0FA07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8.Abend</w:t>
            </w:r>
          </w:p>
          <w:p w14:paraId="03876807" w14:textId="77777777" w:rsidR="00F61263" w:rsidRDefault="00C405CA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C405CA">
              <w:rPr>
                <w:lang w:val="de-CH"/>
              </w:rPr>
              <w:t>Sie können die Architektur eines EV3 Programmes analysieren, um Verbesserungspotenziale zu erkennen</w:t>
            </w:r>
            <w:r>
              <w:rPr>
                <w:lang w:val="de-CH"/>
              </w:rPr>
              <w:t>. (K4)</w:t>
            </w:r>
          </w:p>
          <w:p w14:paraId="08A7772E" w14:textId="77777777" w:rsidR="00C405CA" w:rsidRDefault="00C405CA" w:rsidP="00C405CA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C405CA">
              <w:rPr>
                <w:lang w:val="de-CH"/>
              </w:rPr>
              <w:t>Sie können die Effizienz verschiedener Methoden für den Zugriff und die Steuerung von EV3 Hardware</w:t>
            </w:r>
            <w:r>
              <w:rPr>
                <w:lang w:val="de-CH"/>
              </w:rPr>
              <w:t xml:space="preserve"> </w:t>
            </w:r>
            <w:r w:rsidRPr="00C405CA">
              <w:rPr>
                <w:lang w:val="de-CH"/>
              </w:rPr>
              <w:t>Komponenten beurteilen.</w:t>
            </w:r>
            <w:r w:rsidRPr="00C405CA">
              <w:rPr>
                <w:lang w:val="de-CH"/>
              </w:rPr>
              <w:t xml:space="preserve"> (K5)</w:t>
            </w:r>
          </w:p>
          <w:p w14:paraId="56EC24F7" w14:textId="18194E89" w:rsidR="00C405CA" w:rsidRPr="00C405CA" w:rsidRDefault="00C405CA" w:rsidP="00C405CA">
            <w:pPr>
              <w:spacing w:before="120"/>
              <w:ind w:left="720"/>
              <w:jc w:val="left"/>
              <w:rPr>
                <w:lang w:val="de-CH"/>
              </w:rPr>
            </w:pPr>
          </w:p>
        </w:tc>
      </w:tr>
      <w:tr w:rsidR="00F61263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20F5EF79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2237669F" w14:textId="77777777" w:rsidR="00F61263" w:rsidRDefault="00F61263" w:rsidP="00F61263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FD7C1A1" w14:textId="77777777" w:rsidR="00F61263" w:rsidRDefault="00F61263" w:rsidP="00F61263">
            <w:pPr>
              <w:jc w:val="left"/>
              <w:rPr>
                <w:lang w:val="de-CH"/>
              </w:rPr>
            </w:pPr>
          </w:p>
          <w:p w14:paraId="06848D5B" w14:textId="30567B75" w:rsidR="00F61263" w:rsidRDefault="00F61263" w:rsidP="00F61263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>Eine Aufgabe unter Zeitdruck gemäss Spezifikationen nach dem Test-Driven Approach imple</w:t>
            </w:r>
            <w:r w:rsidR="00C405CA">
              <w:rPr>
                <w:lang w:val="de-CH"/>
              </w:rPr>
              <w:t>m</w:t>
            </w:r>
            <w:r>
              <w:rPr>
                <w:lang w:val="de-CH"/>
              </w:rPr>
              <w:t>entieren.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62F90E3" w14:textId="2196B37D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Selbstständiges programmieren und individuellen Review durch Dozenten.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D017586" w14:textId="0DCC4B34" w:rsidR="00F61263" w:rsidRDefault="001C09FE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F61263">
              <w:rPr>
                <w:lang w:val="de-CH"/>
              </w:rPr>
              <w:t>0’</w:t>
            </w:r>
          </w:p>
          <w:p w14:paraId="09D60A1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605C2AE4" w:rsidR="00F61263" w:rsidRDefault="00F61263" w:rsidP="00F61263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9.Abend</w:t>
            </w:r>
          </w:p>
          <w:p w14:paraId="1F52B423" w14:textId="77777777" w:rsidR="00F61263" w:rsidRDefault="00C405CA" w:rsidP="00F61263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C405CA">
              <w:rPr>
                <w:lang w:val="de-CH"/>
              </w:rPr>
              <w:t>Sie können die Vor- und Nachteile von objektorientierter gegenüber funktionaler Programmierung bewerten.</w:t>
            </w:r>
            <w:r>
              <w:rPr>
                <w:lang w:val="de-CH"/>
              </w:rPr>
              <w:t xml:space="preserve"> (K5)</w:t>
            </w:r>
          </w:p>
          <w:p w14:paraId="742FF6EB" w14:textId="1A4B1D46" w:rsidR="00C405CA" w:rsidRDefault="00C405CA" w:rsidP="00C405CA">
            <w:pPr>
              <w:spacing w:before="120"/>
              <w:jc w:val="left"/>
              <w:rPr>
                <w:lang w:val="de-CH"/>
              </w:rPr>
            </w:pPr>
          </w:p>
        </w:tc>
      </w:tr>
      <w:tr w:rsidR="00F61263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F61263" w:rsidRDefault="00F61263" w:rsidP="00F61263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DA34CFB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FF7E26">
              <w:rPr>
                <w:b/>
                <w:bCs/>
                <w:iCs/>
                <w:sz w:val="20"/>
                <w:lang w:val="de-CH"/>
              </w:rPr>
              <w:t>Fachgespräche</w:t>
            </w:r>
            <w:r>
              <w:rPr>
                <w:b/>
                <w:bCs/>
                <w:iCs/>
                <w:sz w:val="20"/>
                <w:lang w:val="de-CH"/>
              </w:rPr>
              <w:t xml:space="preserve"> über MLZ</w:t>
            </w:r>
          </w:p>
          <w:p w14:paraId="2E010C9F" w14:textId="77777777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FAC2EBC" w14:textId="77777777" w:rsidR="00F61263" w:rsidRDefault="00F61263" w:rsidP="00F61263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5ED9234A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8 (Linienfolger digital)</w:t>
            </w:r>
          </w:p>
          <w:p w14:paraId="4B2BBA61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Fz so, dass es einer </w:t>
            </w:r>
            <w:r w:rsidRPr="007F3D9C">
              <w:rPr>
                <w:b/>
                <w:lang w:val="de-CH"/>
              </w:rPr>
              <w:t>zweifarbigen</w:t>
            </w:r>
            <w:r>
              <w:rPr>
                <w:lang w:val="de-CH"/>
              </w:rPr>
              <w:t xml:space="preserve"> Linie (F1-Strecke Monza) folgen kann. Sobald das Fz die Startlinie überfährt, beginnt die Zeit zu laufen (wird angezeigt auf dem Display) und stoppet sobald die Ziellinie überfahren wird.</w:t>
            </w:r>
          </w:p>
          <w:p w14:paraId="6799F5AD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1872D0E8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07C50CB5" w14:textId="77777777" w:rsidR="001C09FE" w:rsidRDefault="001C09FE" w:rsidP="001C09F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Farb-Sensor</w:t>
            </w:r>
          </w:p>
          <w:p w14:paraId="56AD8725" w14:textId="77777777" w:rsidR="00F61263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Timer-Block (Stop-Uhr)</w:t>
            </w:r>
          </w:p>
          <w:p w14:paraId="10F8DCF5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</w:p>
          <w:p w14:paraId="41B75C75" w14:textId="77777777" w:rsidR="001C09FE" w:rsidRDefault="001C09FE" w:rsidP="001C09F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9 (Linienfolger analog)</w:t>
            </w:r>
          </w:p>
          <w:p w14:paraId="3262C2A8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Fz so, dass es einer </w:t>
            </w:r>
            <w:r w:rsidRPr="007F3D9C">
              <w:rPr>
                <w:b/>
                <w:lang w:val="de-CH"/>
              </w:rPr>
              <w:t>einfarbigen</w:t>
            </w:r>
            <w:r>
              <w:rPr>
                <w:lang w:val="de-CH"/>
              </w:rPr>
              <w:t xml:space="preserve"> Linie (F1-Strecke Monza) folgen kann. Sobald das Fz die Startlinie überfährt, beginnt die Zeit zu laufen (wird angezeigt auf dem Display) und stoppet sobald die Ziellinie überfahren wird.</w:t>
            </w:r>
          </w:p>
          <w:p w14:paraId="11D26BD2" w14:textId="77777777" w:rsidR="001C09FE" w:rsidRDefault="001C09FE" w:rsidP="001C09FE">
            <w:pPr>
              <w:spacing w:before="120"/>
              <w:jc w:val="left"/>
              <w:rPr>
                <w:lang w:val="de-CH"/>
              </w:rPr>
            </w:pPr>
          </w:p>
          <w:p w14:paraId="507F0106" w14:textId="77777777" w:rsidR="001C09FE" w:rsidRPr="003E2E9F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4AB8B520" w14:textId="77777777" w:rsidR="001C09FE" w:rsidRDefault="001C09FE" w:rsidP="001C09FE">
            <w:p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Helligkeits-Sensor</w:t>
            </w:r>
          </w:p>
          <w:p w14:paraId="75B5BF3E" w14:textId="335723B0" w:rsidR="001C09FE" w:rsidRPr="00FF34E4" w:rsidRDefault="001C09FE" w:rsidP="001C09FE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4D39505" w14:textId="1A0A55A2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Einzelgespräche gemäss Zeitplan</w:t>
            </w:r>
          </w:p>
          <w:p w14:paraId="740EA556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876AB7A" w14:textId="605D4EED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Selbstorganisiertes Lernen (SOL)</w:t>
            </w:r>
          </w:p>
        </w:tc>
        <w:tc>
          <w:tcPr>
            <w:tcW w:w="850" w:type="dxa"/>
            <w:shd w:val="clear" w:color="auto" w:fill="FFFFFF"/>
          </w:tcPr>
          <w:p w14:paraId="4F1D1D8B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37CA54C2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  <w:p w14:paraId="5B9D4E32" w14:textId="68225A6F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F61263" w:rsidRDefault="00F61263" w:rsidP="00F61263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10E1DEBD" w14:textId="77777777" w:rsidR="00C405CA" w:rsidRDefault="00C405CA">
            <w:pPr>
              <w:rPr>
                <w:b/>
                <w:bCs/>
                <w:lang w:val="de-CH"/>
              </w:rPr>
            </w:pPr>
          </w:p>
          <w:p w14:paraId="34F7E26E" w14:textId="77777777" w:rsidR="00C405CA" w:rsidRDefault="00C405CA">
            <w:pPr>
              <w:rPr>
                <w:b/>
                <w:bCs/>
                <w:lang w:val="de-CH"/>
              </w:rPr>
            </w:pPr>
          </w:p>
          <w:p w14:paraId="2396F127" w14:textId="442AB1E8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044B0FE7" w14:textId="77777777" w:rsidR="00C405CA" w:rsidRDefault="00C405CA" w:rsidP="00C405CA">
            <w:pPr>
              <w:ind w:left="360"/>
              <w:rPr>
                <w:lang w:val="de-CH"/>
              </w:rPr>
            </w:pPr>
          </w:p>
          <w:p w14:paraId="6852FB2B" w14:textId="77777777" w:rsidR="00C405CA" w:rsidRDefault="00C405CA" w:rsidP="00C405CA">
            <w:pPr>
              <w:rPr>
                <w:lang w:val="de-CH"/>
              </w:rPr>
            </w:pPr>
          </w:p>
          <w:p w14:paraId="1C081126" w14:textId="77777777" w:rsidR="00C405CA" w:rsidRDefault="00926D5E" w:rsidP="002339F6">
            <w:pPr>
              <w:pStyle w:val="Listenabsatz"/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C405CA">
              <w:rPr>
                <w:lang w:val="de-CH"/>
              </w:rPr>
              <w:t>Jeder Abend dauert 4</w:t>
            </w:r>
            <w:r w:rsidR="00196E9F" w:rsidRPr="00C405CA">
              <w:rPr>
                <w:lang w:val="de-CH"/>
              </w:rPr>
              <w:t xml:space="preserve"> Lektionen.</w:t>
            </w:r>
          </w:p>
          <w:p w14:paraId="62A39BB9" w14:textId="4559AB29" w:rsidR="007F3D9C" w:rsidRPr="00C405CA" w:rsidRDefault="007F3D9C" w:rsidP="002339F6">
            <w:pPr>
              <w:pStyle w:val="Listenabsatz"/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C405CA">
              <w:rPr>
                <w:lang w:val="de-CH"/>
              </w:rPr>
              <w:t>Der Unterrichtsplan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683EB601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Der Leistungsnachweis</w:t>
            </w:r>
            <w:r w:rsidR="00FF7E26">
              <w:rPr>
                <w:lang w:val="de-CH"/>
              </w:rPr>
              <w:t xml:space="preserve"> (</w:t>
            </w:r>
            <w:r w:rsidR="00FF7E26" w:rsidRPr="00FF7E26">
              <w:rPr>
                <w:b/>
                <w:bCs/>
                <w:lang w:val="de-CH"/>
              </w:rPr>
              <w:t>MLZ</w:t>
            </w:r>
            <w:r w:rsidR="00FF7E26">
              <w:rPr>
                <w:lang w:val="de-CH"/>
              </w:rPr>
              <w:t>)</w:t>
            </w:r>
            <w:r>
              <w:rPr>
                <w:lang w:val="de-CH"/>
              </w:rPr>
              <w:t xml:space="preserve">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55C4E" w14:textId="77777777" w:rsidR="008F0D85" w:rsidRDefault="008F0D85">
      <w:r>
        <w:separator/>
      </w:r>
    </w:p>
  </w:endnote>
  <w:endnote w:type="continuationSeparator" w:id="0">
    <w:p w14:paraId="4DAAB65B" w14:textId="77777777" w:rsidR="008F0D85" w:rsidRDefault="008F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8A53A62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\SchulungsUnterlagen\HBU\0</w:t>
          </w:r>
          <w:r w:rsidR="001C09FE">
            <w:rPr>
              <w:sz w:val="14"/>
              <w:lang w:val="de-CH"/>
            </w:rPr>
            <w:t>1_LMS</w:t>
          </w:r>
          <w:r>
            <w:rPr>
              <w:sz w:val="14"/>
              <w:lang w:val="de-CH"/>
            </w:rPr>
            <w:t>\Unterrichtsplan_HFE_</w:t>
          </w:r>
          <w:r w:rsidR="001C09FE">
            <w:rPr>
              <w:sz w:val="14"/>
              <w:lang w:val="de-CH"/>
            </w:rPr>
            <w:t>LMS</w:t>
          </w:r>
          <w:r>
            <w:rPr>
              <w:sz w:val="14"/>
              <w:lang w:val="de-CH"/>
            </w:rPr>
            <w:t>.docx</w:t>
          </w:r>
        </w:p>
      </w:tc>
      <w:tc>
        <w:tcPr>
          <w:tcW w:w="4809" w:type="dxa"/>
        </w:tcPr>
        <w:p w14:paraId="6926CE4F" w14:textId="526E578F" w:rsidR="00DF0C50" w:rsidRDefault="00275D70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27.12</w:t>
          </w:r>
          <w:r w:rsidR="007E4F4C">
            <w:rPr>
              <w:sz w:val="14"/>
            </w:rPr>
            <w:t>.202</w:t>
          </w:r>
          <w:r w:rsidR="00870ABF">
            <w:rPr>
              <w:sz w:val="14"/>
            </w:rPr>
            <w:t>4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83EAD" w14:textId="77777777" w:rsidR="008F0D85" w:rsidRDefault="008F0D85">
      <w:bookmarkStart w:id="0" w:name="_Hlk186181052"/>
      <w:bookmarkEnd w:id="0"/>
      <w:r>
        <w:separator/>
      </w:r>
    </w:p>
  </w:footnote>
  <w:footnote w:type="continuationSeparator" w:id="0">
    <w:p w14:paraId="3E3A4E2F" w14:textId="77777777" w:rsidR="008F0D85" w:rsidRDefault="008F0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00FF" w14:textId="11204C68" w:rsidR="00F61263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  <w:r>
      <w:rPr>
        <w:b/>
        <w:sz w:val="28"/>
        <w:lang w:val="de-CH"/>
      </w:rPr>
      <w:t xml:space="preserve">Objektorientiertes Programmieren mit Lego-Mindstorm                                                       </w:t>
    </w:r>
    <w:r>
      <w:rPr>
        <w:noProof/>
        <w:lang w:val="de-CH" w:eastAsia="de-CH"/>
      </w:rPr>
      <w:drawing>
        <wp:inline distT="0" distB="0" distL="0" distR="0" wp14:anchorId="38BC3AAF" wp14:editId="28242770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CFEDF3" w14:textId="77777777" w:rsidR="00F61263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</w:p>
  <w:p w14:paraId="219DBDB7" w14:textId="3C0EDDCC" w:rsidR="00EF217E" w:rsidRDefault="00F61263" w:rsidP="00F61263">
    <w:pPr>
      <w:pStyle w:val="Kopfzeile"/>
      <w:tabs>
        <w:tab w:val="clear" w:pos="9072"/>
        <w:tab w:val="right" w:pos="15026"/>
      </w:tabs>
      <w:jc w:val="left"/>
      <w:rPr>
        <w:b/>
        <w:sz w:val="28"/>
        <w:lang w:val="de-CH"/>
      </w:rPr>
    </w:pPr>
    <w:r>
      <w:rPr>
        <w:b/>
        <w:sz w:val="28"/>
        <w:lang w:val="de-CH"/>
      </w:rPr>
      <w:t>Unterrichtsplan                                                                                                                          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7" w15:restartNumberingAfterBreak="0">
    <w:nsid w:val="5F951A1E"/>
    <w:multiLevelType w:val="hybridMultilevel"/>
    <w:tmpl w:val="7DCA2C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3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6"/>
  </w:num>
  <w:num w:numId="2" w16cid:durableId="831144362">
    <w:abstractNumId w:val="1"/>
  </w:num>
  <w:num w:numId="3" w16cid:durableId="2027712360">
    <w:abstractNumId w:val="10"/>
  </w:num>
  <w:num w:numId="4" w16cid:durableId="920722876">
    <w:abstractNumId w:val="17"/>
  </w:num>
  <w:num w:numId="5" w16cid:durableId="1551651821">
    <w:abstractNumId w:val="28"/>
  </w:num>
  <w:num w:numId="6" w16cid:durableId="1981570294">
    <w:abstractNumId w:val="0"/>
  </w:num>
  <w:num w:numId="7" w16cid:durableId="1699087656">
    <w:abstractNumId w:val="9"/>
  </w:num>
  <w:num w:numId="8" w16cid:durableId="1406025669">
    <w:abstractNumId w:val="23"/>
  </w:num>
  <w:num w:numId="9" w16cid:durableId="482434256">
    <w:abstractNumId w:val="5"/>
  </w:num>
  <w:num w:numId="10" w16cid:durableId="2115326576">
    <w:abstractNumId w:val="18"/>
  </w:num>
  <w:num w:numId="11" w16cid:durableId="104037312">
    <w:abstractNumId w:val="30"/>
  </w:num>
  <w:num w:numId="12" w16cid:durableId="1394230294">
    <w:abstractNumId w:val="3"/>
  </w:num>
  <w:num w:numId="13" w16cid:durableId="1989940983">
    <w:abstractNumId w:val="16"/>
  </w:num>
  <w:num w:numId="14" w16cid:durableId="532577874">
    <w:abstractNumId w:val="31"/>
  </w:num>
  <w:num w:numId="15" w16cid:durableId="1872109330">
    <w:abstractNumId w:val="13"/>
  </w:num>
  <w:num w:numId="16" w16cid:durableId="419764802">
    <w:abstractNumId w:val="32"/>
  </w:num>
  <w:num w:numId="17" w16cid:durableId="1051152160">
    <w:abstractNumId w:val="8"/>
  </w:num>
  <w:num w:numId="18" w16cid:durableId="1425372341">
    <w:abstractNumId w:val="33"/>
  </w:num>
  <w:num w:numId="19" w16cid:durableId="62071890">
    <w:abstractNumId w:val="11"/>
  </w:num>
  <w:num w:numId="20" w16cid:durableId="2033679528">
    <w:abstractNumId w:val="7"/>
  </w:num>
  <w:num w:numId="21" w16cid:durableId="1009065497">
    <w:abstractNumId w:val="27"/>
  </w:num>
  <w:num w:numId="22" w16cid:durableId="1035348913">
    <w:abstractNumId w:val="4"/>
  </w:num>
  <w:num w:numId="23" w16cid:durableId="734085850">
    <w:abstractNumId w:val="29"/>
  </w:num>
  <w:num w:numId="24" w16cid:durableId="301930833">
    <w:abstractNumId w:val="34"/>
  </w:num>
  <w:num w:numId="25" w16cid:durableId="1050425358">
    <w:abstractNumId w:val="19"/>
  </w:num>
  <w:num w:numId="26" w16cid:durableId="913315307">
    <w:abstractNumId w:val="2"/>
  </w:num>
  <w:num w:numId="27" w16cid:durableId="340661694">
    <w:abstractNumId w:val="22"/>
  </w:num>
  <w:num w:numId="28" w16cid:durableId="1102729632">
    <w:abstractNumId w:val="14"/>
  </w:num>
  <w:num w:numId="29" w16cid:durableId="1650746417">
    <w:abstractNumId w:val="12"/>
  </w:num>
  <w:num w:numId="30" w16cid:durableId="1813476101">
    <w:abstractNumId w:val="15"/>
  </w:num>
  <w:num w:numId="31" w16cid:durableId="1116870802">
    <w:abstractNumId w:val="21"/>
  </w:num>
  <w:num w:numId="32" w16cid:durableId="1810324094">
    <w:abstractNumId w:val="24"/>
  </w:num>
  <w:num w:numId="33" w16cid:durableId="2146044660">
    <w:abstractNumId w:val="25"/>
  </w:num>
  <w:num w:numId="34" w16cid:durableId="1376082383">
    <w:abstractNumId w:val="20"/>
  </w:num>
  <w:num w:numId="35" w16cid:durableId="20165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09FE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024B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75D70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5560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3820"/>
    <w:rsid w:val="00447693"/>
    <w:rsid w:val="00447EE3"/>
    <w:rsid w:val="004641D5"/>
    <w:rsid w:val="00493CD1"/>
    <w:rsid w:val="00494339"/>
    <w:rsid w:val="004A667F"/>
    <w:rsid w:val="004A713E"/>
    <w:rsid w:val="004B3631"/>
    <w:rsid w:val="004C0834"/>
    <w:rsid w:val="004E1619"/>
    <w:rsid w:val="004E30D6"/>
    <w:rsid w:val="004E54AE"/>
    <w:rsid w:val="004E5751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45A1"/>
    <w:rsid w:val="005454C1"/>
    <w:rsid w:val="00546341"/>
    <w:rsid w:val="00552F43"/>
    <w:rsid w:val="0055306A"/>
    <w:rsid w:val="00566A9D"/>
    <w:rsid w:val="00583561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6F2370"/>
    <w:rsid w:val="006F588E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0ABF"/>
    <w:rsid w:val="00872396"/>
    <w:rsid w:val="008809BC"/>
    <w:rsid w:val="0088726C"/>
    <w:rsid w:val="008C1574"/>
    <w:rsid w:val="008E21C5"/>
    <w:rsid w:val="008E531C"/>
    <w:rsid w:val="008E55A7"/>
    <w:rsid w:val="008F0D85"/>
    <w:rsid w:val="008F13F7"/>
    <w:rsid w:val="00907F2E"/>
    <w:rsid w:val="00915F30"/>
    <w:rsid w:val="0092314C"/>
    <w:rsid w:val="00926D5E"/>
    <w:rsid w:val="0093693D"/>
    <w:rsid w:val="00964FBA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9F0EC3"/>
    <w:rsid w:val="00A103CB"/>
    <w:rsid w:val="00A1288D"/>
    <w:rsid w:val="00A14935"/>
    <w:rsid w:val="00A15AEF"/>
    <w:rsid w:val="00A263F7"/>
    <w:rsid w:val="00A36A3E"/>
    <w:rsid w:val="00A4044F"/>
    <w:rsid w:val="00A5114F"/>
    <w:rsid w:val="00A61CD9"/>
    <w:rsid w:val="00A64553"/>
    <w:rsid w:val="00A650E8"/>
    <w:rsid w:val="00A70680"/>
    <w:rsid w:val="00A87469"/>
    <w:rsid w:val="00A957AD"/>
    <w:rsid w:val="00AB0EDB"/>
    <w:rsid w:val="00AC0087"/>
    <w:rsid w:val="00AC258A"/>
    <w:rsid w:val="00AC5A28"/>
    <w:rsid w:val="00AD1B6C"/>
    <w:rsid w:val="00AE5856"/>
    <w:rsid w:val="00AF6293"/>
    <w:rsid w:val="00AF6CE5"/>
    <w:rsid w:val="00B02D5F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36C91"/>
    <w:rsid w:val="00B4134A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405CA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3AE3"/>
    <w:rsid w:val="00D6684F"/>
    <w:rsid w:val="00D87B56"/>
    <w:rsid w:val="00DA2953"/>
    <w:rsid w:val="00DB76F0"/>
    <w:rsid w:val="00DC6D02"/>
    <w:rsid w:val="00DE2942"/>
    <w:rsid w:val="00DF0C50"/>
    <w:rsid w:val="00E073D5"/>
    <w:rsid w:val="00E07E29"/>
    <w:rsid w:val="00E153C3"/>
    <w:rsid w:val="00E16F39"/>
    <w:rsid w:val="00E235F5"/>
    <w:rsid w:val="00E26E21"/>
    <w:rsid w:val="00E3144B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46FA6"/>
    <w:rsid w:val="00F61263"/>
    <w:rsid w:val="00F61264"/>
    <w:rsid w:val="00F62264"/>
    <w:rsid w:val="00F80310"/>
    <w:rsid w:val="00F8373E"/>
    <w:rsid w:val="00F946E7"/>
    <w:rsid w:val="00F958C2"/>
    <w:rsid w:val="00FA3249"/>
    <w:rsid w:val="00FB02A6"/>
    <w:rsid w:val="00FB4468"/>
    <w:rsid w:val="00FC766E"/>
    <w:rsid w:val="00FD1398"/>
    <w:rsid w:val="00FE35C9"/>
    <w:rsid w:val="00FF34E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405CA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1</Pages>
  <Words>1071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14</cp:revision>
  <cp:lastPrinted>2024-12-27T08:22:00Z</cp:lastPrinted>
  <dcterms:created xsi:type="dcterms:W3CDTF">2024-11-26T12:02:00Z</dcterms:created>
  <dcterms:modified xsi:type="dcterms:W3CDTF">2024-12-27T08:22:00Z</dcterms:modified>
</cp:coreProperties>
</file>