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0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843"/>
        <w:gridCol w:w="6804"/>
        <w:gridCol w:w="1985"/>
        <w:gridCol w:w="1276"/>
        <w:gridCol w:w="1843"/>
      </w:tblGrid>
      <w:tr w:rsidR="00DF0C50" w:rsidRPr="00584AC3" w14:paraId="614F164A" w14:textId="77777777" w:rsidTr="00A64553">
        <w:trPr>
          <w:cantSplit/>
          <w:tblHeader/>
        </w:trPr>
        <w:tc>
          <w:tcPr>
            <w:tcW w:w="1346" w:type="dxa"/>
            <w:shd w:val="pct10" w:color="000000" w:fill="FFFFFF"/>
          </w:tcPr>
          <w:p w14:paraId="16619D0A" w14:textId="77777777" w:rsidR="00DF0C50" w:rsidRPr="00584AC3" w:rsidRDefault="004A667F" w:rsidP="00A64553">
            <w:pPr>
              <w:pStyle w:val="berschrift3"/>
              <w:jc w:val="left"/>
            </w:pPr>
            <w:r>
              <w:t>Abend</w:t>
            </w:r>
          </w:p>
        </w:tc>
        <w:tc>
          <w:tcPr>
            <w:tcW w:w="1843" w:type="dxa"/>
            <w:shd w:val="pct10" w:color="000000" w:fill="FFFFFF"/>
          </w:tcPr>
          <w:p w14:paraId="39D243D4" w14:textId="77777777" w:rsidR="00DF0C50" w:rsidRPr="00584AC3" w:rsidRDefault="00DF0C50" w:rsidP="00A64553">
            <w:pPr>
              <w:spacing w:before="120"/>
              <w:jc w:val="left"/>
              <w:rPr>
                <w:b/>
                <w:lang w:val="de-CH"/>
              </w:rPr>
            </w:pPr>
            <w:r w:rsidRPr="00584AC3">
              <w:rPr>
                <w:b/>
                <w:lang w:val="de-CH"/>
              </w:rPr>
              <w:t>Lernziel</w:t>
            </w:r>
          </w:p>
        </w:tc>
        <w:tc>
          <w:tcPr>
            <w:tcW w:w="6804" w:type="dxa"/>
            <w:shd w:val="pct10" w:color="000000" w:fill="FFFFFF"/>
          </w:tcPr>
          <w:p w14:paraId="5280E286" w14:textId="77777777" w:rsidR="00DF0C50" w:rsidRPr="00584AC3" w:rsidRDefault="00DF0C50" w:rsidP="00A64553">
            <w:pPr>
              <w:spacing w:before="120" w:after="120"/>
              <w:jc w:val="left"/>
              <w:rPr>
                <w:b/>
                <w:lang w:val="de-CH"/>
              </w:rPr>
            </w:pPr>
            <w:r w:rsidRPr="00584AC3">
              <w:rPr>
                <w:b/>
                <w:lang w:val="de-CH"/>
              </w:rPr>
              <w:t>Thema / Inhalt</w:t>
            </w:r>
          </w:p>
        </w:tc>
        <w:tc>
          <w:tcPr>
            <w:tcW w:w="1985" w:type="dxa"/>
            <w:shd w:val="pct10" w:color="000000" w:fill="FFFFFF"/>
          </w:tcPr>
          <w:p w14:paraId="357F0599" w14:textId="77777777" w:rsidR="00DF0C50" w:rsidRPr="00584AC3" w:rsidRDefault="00DF0C50" w:rsidP="00A64553">
            <w:pPr>
              <w:spacing w:before="120" w:after="120"/>
              <w:jc w:val="left"/>
              <w:rPr>
                <w:b/>
                <w:lang w:val="de-CH"/>
              </w:rPr>
            </w:pPr>
            <w:r w:rsidRPr="00584AC3">
              <w:rPr>
                <w:b/>
                <w:lang w:val="de-CH"/>
              </w:rPr>
              <w:t>Methode</w:t>
            </w:r>
          </w:p>
        </w:tc>
        <w:tc>
          <w:tcPr>
            <w:tcW w:w="1276" w:type="dxa"/>
            <w:shd w:val="pct10" w:color="000000" w:fill="FFFFFF"/>
          </w:tcPr>
          <w:p w14:paraId="65068D08" w14:textId="77777777" w:rsidR="00DF0C50" w:rsidRPr="00584AC3" w:rsidRDefault="00DF0C50" w:rsidP="00A64553">
            <w:pPr>
              <w:spacing w:before="120" w:after="120"/>
              <w:ind w:left="-70" w:firstLine="70"/>
              <w:jc w:val="left"/>
              <w:rPr>
                <w:b/>
                <w:lang w:val="de-CH"/>
              </w:rPr>
            </w:pPr>
            <w:r w:rsidRPr="00584AC3">
              <w:rPr>
                <w:b/>
                <w:lang w:val="de-CH"/>
              </w:rPr>
              <w:t>Zeitbedarf</w:t>
            </w:r>
          </w:p>
        </w:tc>
        <w:tc>
          <w:tcPr>
            <w:tcW w:w="1843" w:type="dxa"/>
            <w:shd w:val="pct10" w:color="000000" w:fill="FFFFFF"/>
          </w:tcPr>
          <w:p w14:paraId="475D4C90" w14:textId="77777777" w:rsidR="00DF0C50" w:rsidRPr="00584AC3" w:rsidRDefault="00DF0C50" w:rsidP="00A64553">
            <w:pPr>
              <w:spacing w:before="120" w:after="120"/>
              <w:jc w:val="left"/>
              <w:rPr>
                <w:b/>
                <w:lang w:val="de-CH"/>
              </w:rPr>
            </w:pPr>
            <w:r w:rsidRPr="00584AC3">
              <w:rPr>
                <w:b/>
                <w:lang w:val="de-CH"/>
              </w:rPr>
              <w:t>Hausaufgaben</w:t>
            </w:r>
          </w:p>
        </w:tc>
      </w:tr>
      <w:tr w:rsidR="00DF0C50" w:rsidRPr="00584AC3" w14:paraId="3E7065BE" w14:textId="77777777" w:rsidTr="00A64553">
        <w:trPr>
          <w:cantSplit/>
        </w:trPr>
        <w:tc>
          <w:tcPr>
            <w:tcW w:w="1346" w:type="dxa"/>
            <w:shd w:val="clear" w:color="auto" w:fill="FFFFFF"/>
          </w:tcPr>
          <w:p w14:paraId="3216F6E4" w14:textId="77777777" w:rsidR="009B7AFF" w:rsidRPr="00584AC3" w:rsidRDefault="009B7AFF" w:rsidP="00A64553">
            <w:pPr>
              <w:spacing w:before="120"/>
              <w:jc w:val="left"/>
              <w:rPr>
                <w:lang w:val="de-CH"/>
              </w:rPr>
            </w:pPr>
            <w:r w:rsidRPr="00584AC3">
              <w:rPr>
                <w:lang w:val="de-CH"/>
              </w:rPr>
              <w:t>1. Abend</w:t>
            </w:r>
          </w:p>
        </w:tc>
        <w:tc>
          <w:tcPr>
            <w:tcW w:w="1843" w:type="dxa"/>
            <w:shd w:val="clear" w:color="auto" w:fill="FFFFFF"/>
          </w:tcPr>
          <w:p w14:paraId="360A52C9" w14:textId="4B59D977" w:rsidR="004E30D6" w:rsidRDefault="0018312E" w:rsidP="00A64553">
            <w:pPr>
              <w:spacing w:before="120"/>
              <w:jc w:val="left"/>
              <w:rPr>
                <w:lang w:val="de-CH"/>
              </w:rPr>
            </w:pPr>
            <w:proofErr w:type="spellStart"/>
            <w:r>
              <w:rPr>
                <w:lang w:val="de-CH"/>
              </w:rPr>
              <w:t>RaspberryPi</w:t>
            </w:r>
            <w:proofErr w:type="spellEnd"/>
            <w:r>
              <w:rPr>
                <w:lang w:val="de-CH"/>
              </w:rPr>
              <w:t xml:space="preserve"> mit Sense-Hat in Betrieb nehmen und erstes «Hello.py» zu</w:t>
            </w:r>
            <w:r w:rsidR="00D6049E">
              <w:rPr>
                <w:lang w:val="de-CH"/>
              </w:rPr>
              <w:t>r</w:t>
            </w:r>
            <w:r>
              <w:rPr>
                <w:lang w:val="de-CH"/>
              </w:rPr>
              <w:t xml:space="preserve"> </w:t>
            </w:r>
            <w:r w:rsidR="00D6049E">
              <w:rPr>
                <w:lang w:val="de-CH"/>
              </w:rPr>
              <w:t>Ausführung</w:t>
            </w:r>
            <w:r>
              <w:rPr>
                <w:lang w:val="de-CH"/>
              </w:rPr>
              <w:t xml:space="preserve"> bringen.</w:t>
            </w:r>
          </w:p>
          <w:p w14:paraId="378C94C9" w14:textId="120DF1DC" w:rsidR="002437B2" w:rsidRDefault="002437B2" w:rsidP="00A64553">
            <w:pPr>
              <w:spacing w:before="120"/>
              <w:jc w:val="left"/>
              <w:rPr>
                <w:lang w:val="de-CH"/>
              </w:rPr>
            </w:pPr>
          </w:p>
          <w:p w14:paraId="3C043CE5" w14:textId="28207613" w:rsidR="00403CED" w:rsidRDefault="00403CED" w:rsidP="00A6455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Ablaufstrukturen im Programm gezielt und richtig verwenden, </w:t>
            </w:r>
            <w:proofErr w:type="spellStart"/>
            <w:proofErr w:type="gramStart"/>
            <w:r w:rsidRPr="00403CED">
              <w:rPr>
                <w:rFonts w:ascii="Consolas" w:hAnsi="Consolas"/>
                <w:i/>
                <w:iCs/>
                <w:lang w:val="de-CH"/>
              </w:rPr>
              <w:t>print</w:t>
            </w:r>
            <w:proofErr w:type="spellEnd"/>
            <w:r w:rsidRPr="00403CED">
              <w:rPr>
                <w:rFonts w:ascii="Consolas" w:hAnsi="Consolas"/>
                <w:i/>
                <w:iCs/>
                <w:lang w:val="de-CH"/>
              </w:rPr>
              <w:t>(</w:t>
            </w:r>
            <w:proofErr w:type="gramEnd"/>
            <w:r w:rsidRPr="00403CED">
              <w:rPr>
                <w:rFonts w:ascii="Consolas" w:hAnsi="Consolas"/>
                <w:i/>
                <w:iCs/>
                <w:lang w:val="de-CH"/>
              </w:rPr>
              <w:t>)</w:t>
            </w:r>
            <w:r>
              <w:rPr>
                <w:lang w:val="de-CH"/>
              </w:rPr>
              <w:t xml:space="preserve"> und </w:t>
            </w:r>
            <w:proofErr w:type="spellStart"/>
            <w:r w:rsidRPr="00403CED">
              <w:rPr>
                <w:rFonts w:ascii="Consolas" w:hAnsi="Consolas"/>
                <w:i/>
                <w:iCs/>
                <w:lang w:val="de-CH"/>
              </w:rPr>
              <w:t>input</w:t>
            </w:r>
            <w:proofErr w:type="spellEnd"/>
            <w:r w:rsidRPr="00403CED">
              <w:rPr>
                <w:rFonts w:ascii="Consolas" w:hAnsi="Consolas"/>
                <w:i/>
                <w:iCs/>
                <w:lang w:val="de-CH"/>
              </w:rPr>
              <w:t>()</w:t>
            </w:r>
            <w:r>
              <w:rPr>
                <w:lang w:val="de-CH"/>
              </w:rPr>
              <w:t xml:space="preserve"> Funktionen sicher anwenden.</w:t>
            </w:r>
          </w:p>
          <w:p w14:paraId="005E7D6A" w14:textId="77777777" w:rsidR="00403CED" w:rsidRDefault="00403CED" w:rsidP="00A64553">
            <w:pPr>
              <w:spacing w:before="120"/>
              <w:jc w:val="left"/>
              <w:rPr>
                <w:lang w:val="de-CH"/>
              </w:rPr>
            </w:pPr>
          </w:p>
          <w:p w14:paraId="1AB0CE92" w14:textId="33A17A6E" w:rsidR="00E235F5" w:rsidRDefault="00E235F5" w:rsidP="00A6455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Umrechner.py (ohne </w:t>
            </w:r>
            <w:r w:rsidR="00403CED">
              <w:rPr>
                <w:lang w:val="de-CH"/>
              </w:rPr>
              <w:t xml:space="preserve">eigene </w:t>
            </w:r>
            <w:proofErr w:type="spellStart"/>
            <w:r>
              <w:rPr>
                <w:lang w:val="de-CH"/>
              </w:rPr>
              <w:t>fun</w:t>
            </w:r>
            <w:r w:rsidR="00403CED">
              <w:rPr>
                <w:lang w:val="de-CH"/>
              </w:rPr>
              <w:t>c</w:t>
            </w:r>
            <w:r>
              <w:rPr>
                <w:lang w:val="de-CH"/>
              </w:rPr>
              <w:t>tion</w:t>
            </w:r>
            <w:r w:rsidR="00403CED">
              <w:rPr>
                <w:lang w:val="de-CH"/>
              </w:rPr>
              <w:t>s</w:t>
            </w:r>
            <w:proofErr w:type="spellEnd"/>
            <w:r w:rsidR="00403CED">
              <w:rPr>
                <w:lang w:val="de-CH"/>
              </w:rPr>
              <w:t xml:space="preserve"> und</w:t>
            </w:r>
            <w:r w:rsidR="00402B7C">
              <w:rPr>
                <w:lang w:val="de-CH"/>
              </w:rPr>
              <w:t xml:space="preserve"> ohne</w:t>
            </w:r>
            <w:r w:rsidR="00403CED">
              <w:rPr>
                <w:lang w:val="de-CH"/>
              </w:rPr>
              <w:t xml:space="preserve"> Bildschirmsteuerung)</w:t>
            </w:r>
            <w:r>
              <w:rPr>
                <w:lang w:val="de-CH"/>
              </w:rPr>
              <w:t xml:space="preserve"> </w:t>
            </w:r>
          </w:p>
          <w:p w14:paraId="0357CCD5" w14:textId="77777777" w:rsidR="004E30D6" w:rsidRPr="004E30D6" w:rsidRDefault="004E30D6" w:rsidP="004E30D6">
            <w:pPr>
              <w:rPr>
                <w:lang w:val="de-CH"/>
              </w:rPr>
            </w:pPr>
          </w:p>
          <w:p w14:paraId="3E905EAC" w14:textId="77777777" w:rsidR="004E30D6" w:rsidRPr="004E30D6" w:rsidRDefault="004E30D6" w:rsidP="004E30D6">
            <w:pPr>
              <w:rPr>
                <w:lang w:val="de-CH"/>
              </w:rPr>
            </w:pPr>
          </w:p>
          <w:p w14:paraId="438CBFCE" w14:textId="77777777" w:rsidR="004E30D6" w:rsidRPr="004E30D6" w:rsidRDefault="004E30D6" w:rsidP="004E30D6">
            <w:pPr>
              <w:rPr>
                <w:lang w:val="de-CH"/>
              </w:rPr>
            </w:pPr>
          </w:p>
          <w:p w14:paraId="09A71B14" w14:textId="77777777" w:rsidR="004E30D6" w:rsidRPr="004E30D6" w:rsidRDefault="004E30D6" w:rsidP="004E30D6">
            <w:pPr>
              <w:rPr>
                <w:lang w:val="de-CH"/>
              </w:rPr>
            </w:pPr>
          </w:p>
          <w:p w14:paraId="6AC68E8D" w14:textId="77777777" w:rsidR="004E30D6" w:rsidRPr="004E30D6" w:rsidRDefault="004E30D6" w:rsidP="004E30D6">
            <w:pPr>
              <w:rPr>
                <w:lang w:val="de-CH"/>
              </w:rPr>
            </w:pPr>
          </w:p>
          <w:p w14:paraId="5E57B194" w14:textId="77777777" w:rsidR="00DF0C50" w:rsidRPr="004E30D6" w:rsidRDefault="00DF0C50" w:rsidP="004E30D6">
            <w:pPr>
              <w:rPr>
                <w:lang w:val="de-CH"/>
              </w:rPr>
            </w:pPr>
          </w:p>
        </w:tc>
        <w:tc>
          <w:tcPr>
            <w:tcW w:w="6804" w:type="dxa"/>
            <w:shd w:val="clear" w:color="auto" w:fill="FFFFFF"/>
          </w:tcPr>
          <w:p w14:paraId="65446C6E" w14:textId="77777777" w:rsidR="00853BF8" w:rsidRPr="00E70F77" w:rsidRDefault="00853BF8" w:rsidP="00A64553">
            <w:pPr>
              <w:spacing w:before="120"/>
              <w:jc w:val="left"/>
              <w:rPr>
                <w:b/>
                <w:lang w:val="de-CH"/>
              </w:rPr>
            </w:pPr>
            <w:r w:rsidRPr="00E70F77">
              <w:rPr>
                <w:b/>
                <w:lang w:val="de-CH"/>
              </w:rPr>
              <w:t>Vorstellung</w:t>
            </w:r>
            <w:r w:rsidR="00741C12">
              <w:rPr>
                <w:b/>
                <w:lang w:val="de-CH"/>
              </w:rPr>
              <w:t xml:space="preserve"> (Wer bin ich? Problem-</w:t>
            </w:r>
            <w:proofErr w:type="spellStart"/>
            <w:r w:rsidR="00741C12">
              <w:rPr>
                <w:b/>
                <w:lang w:val="de-CH"/>
              </w:rPr>
              <w:t>Based</w:t>
            </w:r>
            <w:proofErr w:type="spellEnd"/>
            <w:r w:rsidR="00741C12">
              <w:rPr>
                <w:b/>
                <w:lang w:val="de-CH"/>
              </w:rPr>
              <w:t xml:space="preserve"> Learning)</w:t>
            </w:r>
          </w:p>
          <w:p w14:paraId="4DFF2E06" w14:textId="77777777" w:rsidR="00D87B56" w:rsidRDefault="00D87B56" w:rsidP="00A64553">
            <w:pPr>
              <w:spacing w:before="120"/>
              <w:jc w:val="left"/>
              <w:rPr>
                <w:b/>
                <w:lang w:val="de-CH"/>
              </w:rPr>
            </w:pPr>
          </w:p>
          <w:p w14:paraId="6D0DF2CD" w14:textId="35DBD821" w:rsidR="00825698" w:rsidRDefault="00825698" w:rsidP="00A64553">
            <w:pPr>
              <w:spacing w:before="120"/>
              <w:jc w:val="left"/>
              <w:rPr>
                <w:b/>
                <w:lang w:val="de-CH"/>
              </w:rPr>
            </w:pPr>
            <w:r w:rsidRPr="00E70F77">
              <w:rPr>
                <w:b/>
                <w:lang w:val="de-CH"/>
              </w:rPr>
              <w:t>Installieren der Entwicklungsumgebung</w:t>
            </w:r>
          </w:p>
          <w:p w14:paraId="10C960AC" w14:textId="15DDFE9D" w:rsidR="0018312E" w:rsidRPr="00195FD0" w:rsidRDefault="0018312E" w:rsidP="0018312E">
            <w:pPr>
              <w:pStyle w:val="Listenabsatz"/>
              <w:numPr>
                <w:ilvl w:val="0"/>
                <w:numId w:val="27"/>
              </w:numPr>
              <w:spacing w:before="120"/>
              <w:jc w:val="left"/>
              <w:rPr>
                <w:bCs/>
                <w:lang w:val="fr-CH"/>
              </w:rPr>
            </w:pPr>
            <w:r w:rsidRPr="00195FD0">
              <w:rPr>
                <w:bCs/>
                <w:lang w:val="fr-CH"/>
              </w:rPr>
              <w:t>VNC</w:t>
            </w:r>
            <w:r w:rsidR="00195FD0" w:rsidRPr="00195FD0">
              <w:rPr>
                <w:bCs/>
                <w:lang w:val="fr-CH"/>
              </w:rPr>
              <w:t xml:space="preserve"> / Notepad++ / PuTTY / FTP Clien</w:t>
            </w:r>
            <w:r w:rsidR="00195FD0">
              <w:rPr>
                <w:bCs/>
                <w:lang w:val="fr-CH"/>
              </w:rPr>
              <w:t>t</w:t>
            </w:r>
          </w:p>
          <w:p w14:paraId="33437E59" w14:textId="18E71EC9" w:rsidR="0018312E" w:rsidRDefault="0018312E" w:rsidP="0018312E">
            <w:pPr>
              <w:pStyle w:val="Listenabsatz"/>
              <w:numPr>
                <w:ilvl w:val="0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r>
              <w:rPr>
                <w:bCs/>
                <w:lang w:val="de-CH"/>
              </w:rPr>
              <w:t xml:space="preserve">Nano auf </w:t>
            </w:r>
            <w:proofErr w:type="spellStart"/>
            <w:r>
              <w:rPr>
                <w:bCs/>
                <w:lang w:val="de-CH"/>
              </w:rPr>
              <w:t>RPi</w:t>
            </w:r>
            <w:proofErr w:type="spellEnd"/>
            <w:r w:rsidR="00E73A38">
              <w:rPr>
                <w:bCs/>
                <w:lang w:val="de-CH"/>
              </w:rPr>
              <w:t>, die wichtigsten Befehle</w:t>
            </w:r>
          </w:p>
          <w:p w14:paraId="7594BD83" w14:textId="388B45DA" w:rsidR="00E73A38" w:rsidRDefault="00E73A38" w:rsidP="0018312E">
            <w:pPr>
              <w:pStyle w:val="Listenabsatz"/>
              <w:numPr>
                <w:ilvl w:val="0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r>
              <w:rPr>
                <w:bCs/>
                <w:lang w:val="de-CH"/>
              </w:rPr>
              <w:t>1.Progrogramm</w:t>
            </w:r>
          </w:p>
          <w:p w14:paraId="52037D4F" w14:textId="3125CDEB" w:rsidR="00E73A38" w:rsidRDefault="00E73A38" w:rsidP="00E73A38">
            <w:pPr>
              <w:pStyle w:val="Listenabsatz"/>
              <w:numPr>
                <w:ilvl w:val="1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r>
              <w:rPr>
                <w:bCs/>
                <w:lang w:val="de-CH"/>
              </w:rPr>
              <w:t>File erstellen und editieren (</w:t>
            </w:r>
            <w:proofErr w:type="spellStart"/>
            <w:r>
              <w:rPr>
                <w:bCs/>
                <w:lang w:val="de-CH"/>
              </w:rPr>
              <w:t>Console</w:t>
            </w:r>
            <w:proofErr w:type="spellEnd"/>
            <w:r>
              <w:rPr>
                <w:bCs/>
                <w:lang w:val="de-CH"/>
              </w:rPr>
              <w:t>, Nano)</w:t>
            </w:r>
          </w:p>
          <w:p w14:paraId="56D750D3" w14:textId="72A9185A" w:rsidR="00E73A38" w:rsidRDefault="00E73A38" w:rsidP="00E73A38">
            <w:pPr>
              <w:pStyle w:val="Listenabsatz"/>
              <w:numPr>
                <w:ilvl w:val="1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proofErr w:type="spellStart"/>
            <w:proofErr w:type="gramStart"/>
            <w:r>
              <w:rPr>
                <w:bCs/>
                <w:lang w:val="de-CH"/>
              </w:rPr>
              <w:t>print</w:t>
            </w:r>
            <w:proofErr w:type="spellEnd"/>
            <w:r>
              <w:rPr>
                <w:bCs/>
                <w:lang w:val="de-CH"/>
              </w:rPr>
              <w:t>(</w:t>
            </w:r>
            <w:proofErr w:type="gramEnd"/>
            <w:r>
              <w:rPr>
                <w:bCs/>
                <w:lang w:val="de-CH"/>
              </w:rPr>
              <w:t>), #! /</w:t>
            </w:r>
            <w:proofErr w:type="spellStart"/>
            <w:r>
              <w:rPr>
                <w:bCs/>
                <w:lang w:val="de-CH"/>
              </w:rPr>
              <w:t>usr</w:t>
            </w:r>
            <w:proofErr w:type="spellEnd"/>
            <w:r>
              <w:rPr>
                <w:bCs/>
                <w:lang w:val="de-CH"/>
              </w:rPr>
              <w:t>/bin/pyhton3</w:t>
            </w:r>
          </w:p>
          <w:p w14:paraId="5C183293" w14:textId="0B890D0B" w:rsidR="00E73A38" w:rsidRDefault="00E73A38" w:rsidP="00E73A38">
            <w:pPr>
              <w:pStyle w:val="Listenabsatz"/>
              <w:numPr>
                <w:ilvl w:val="1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r>
              <w:rPr>
                <w:bCs/>
                <w:lang w:val="de-CH"/>
              </w:rPr>
              <w:t>LINUX Befehle:</w:t>
            </w:r>
          </w:p>
          <w:p w14:paraId="23C626EE" w14:textId="328A2E68" w:rsidR="00E73A38" w:rsidRDefault="00E73A38" w:rsidP="00E73A38">
            <w:pPr>
              <w:pStyle w:val="Listenabsatz"/>
              <w:numPr>
                <w:ilvl w:val="2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r>
              <w:rPr>
                <w:bCs/>
                <w:lang w:val="de-CH"/>
              </w:rPr>
              <w:t xml:space="preserve">cd, </w:t>
            </w:r>
            <w:proofErr w:type="spellStart"/>
            <w:r>
              <w:rPr>
                <w:bCs/>
                <w:lang w:val="de-CH"/>
              </w:rPr>
              <w:t>ls</w:t>
            </w:r>
            <w:proofErr w:type="spellEnd"/>
            <w:r>
              <w:rPr>
                <w:bCs/>
                <w:lang w:val="de-CH"/>
              </w:rPr>
              <w:t xml:space="preserve"> -al, </w:t>
            </w:r>
            <w:proofErr w:type="spellStart"/>
            <w:r>
              <w:rPr>
                <w:bCs/>
                <w:lang w:val="de-CH"/>
              </w:rPr>
              <w:t>pwd</w:t>
            </w:r>
            <w:proofErr w:type="spellEnd"/>
            <w:r>
              <w:rPr>
                <w:bCs/>
                <w:lang w:val="de-CH"/>
              </w:rPr>
              <w:t xml:space="preserve">, </w:t>
            </w:r>
            <w:proofErr w:type="spellStart"/>
            <w:r>
              <w:rPr>
                <w:bCs/>
                <w:lang w:val="de-CH"/>
              </w:rPr>
              <w:t>rm</w:t>
            </w:r>
            <w:proofErr w:type="spellEnd"/>
            <w:r>
              <w:rPr>
                <w:bCs/>
                <w:lang w:val="de-CH"/>
              </w:rPr>
              <w:t xml:space="preserve">, mv, </w:t>
            </w:r>
            <w:proofErr w:type="spellStart"/>
            <w:r>
              <w:rPr>
                <w:bCs/>
                <w:lang w:val="de-CH"/>
              </w:rPr>
              <w:t>cp</w:t>
            </w:r>
            <w:proofErr w:type="spellEnd"/>
            <w:r>
              <w:rPr>
                <w:bCs/>
                <w:lang w:val="de-CH"/>
              </w:rPr>
              <w:t xml:space="preserve">, </w:t>
            </w:r>
            <w:proofErr w:type="spellStart"/>
            <w:r>
              <w:rPr>
                <w:bCs/>
                <w:lang w:val="de-CH"/>
              </w:rPr>
              <w:t>mkdir</w:t>
            </w:r>
            <w:proofErr w:type="spellEnd"/>
            <w:r>
              <w:rPr>
                <w:bCs/>
                <w:lang w:val="de-CH"/>
              </w:rPr>
              <w:t>,</w:t>
            </w:r>
          </w:p>
          <w:p w14:paraId="7A23197B" w14:textId="2BB478F1" w:rsidR="00E73A38" w:rsidRDefault="00E73A38" w:rsidP="00E73A38">
            <w:pPr>
              <w:pStyle w:val="Listenabsatz"/>
              <w:numPr>
                <w:ilvl w:val="2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r>
              <w:rPr>
                <w:bCs/>
                <w:lang w:val="de-CH"/>
              </w:rPr>
              <w:t>LINUX file-system</w:t>
            </w:r>
            <w:r w:rsidR="002540FA">
              <w:rPr>
                <w:bCs/>
                <w:lang w:val="de-CH"/>
              </w:rPr>
              <w:t xml:space="preserve"> (</w:t>
            </w:r>
            <w:proofErr w:type="spellStart"/>
            <w:r w:rsidR="002540FA">
              <w:rPr>
                <w:bCs/>
                <w:lang w:val="de-CH"/>
              </w:rPr>
              <w:t>chmod</w:t>
            </w:r>
            <w:proofErr w:type="spellEnd"/>
            <w:r w:rsidR="002540FA">
              <w:rPr>
                <w:bCs/>
                <w:lang w:val="de-CH"/>
              </w:rPr>
              <w:t xml:space="preserve">, </w:t>
            </w:r>
            <w:proofErr w:type="spellStart"/>
            <w:r w:rsidR="002540FA">
              <w:rPr>
                <w:bCs/>
                <w:lang w:val="de-CH"/>
              </w:rPr>
              <w:t>filepath</w:t>
            </w:r>
            <w:proofErr w:type="spellEnd"/>
            <w:r w:rsidR="002540FA">
              <w:rPr>
                <w:bCs/>
                <w:lang w:val="de-CH"/>
              </w:rPr>
              <w:t>)</w:t>
            </w:r>
          </w:p>
          <w:p w14:paraId="45907F81" w14:textId="3A66A0D9" w:rsidR="002540FA" w:rsidRDefault="002540FA" w:rsidP="002540FA">
            <w:pPr>
              <w:pStyle w:val="Listenabsatz"/>
              <w:numPr>
                <w:ilvl w:val="1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proofErr w:type="spellStart"/>
            <w:r>
              <w:rPr>
                <w:bCs/>
                <w:lang w:val="de-CH"/>
              </w:rPr>
              <w:t>Execution</w:t>
            </w:r>
            <w:proofErr w:type="spellEnd"/>
          </w:p>
          <w:p w14:paraId="0E35844B" w14:textId="3962B18F" w:rsidR="00E235F5" w:rsidRDefault="00E235F5" w:rsidP="002540FA">
            <w:pPr>
              <w:pStyle w:val="Listenabsatz"/>
              <w:numPr>
                <w:ilvl w:val="1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r>
              <w:rPr>
                <w:bCs/>
                <w:lang w:val="de-CH"/>
              </w:rPr>
              <w:t>Fehlermeldungen interpretieren können und Lösungen implementieren</w:t>
            </w:r>
          </w:p>
          <w:p w14:paraId="631F2148" w14:textId="0F3D0713" w:rsidR="002540FA" w:rsidRDefault="002540FA" w:rsidP="002540FA">
            <w:pPr>
              <w:pStyle w:val="Listenabsatz"/>
              <w:numPr>
                <w:ilvl w:val="0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r>
              <w:rPr>
                <w:bCs/>
                <w:lang w:val="de-CH"/>
              </w:rPr>
              <w:t xml:space="preserve">Notepad++, </w:t>
            </w:r>
            <w:proofErr w:type="spellStart"/>
            <w:r>
              <w:rPr>
                <w:bCs/>
                <w:lang w:val="de-CH"/>
              </w:rPr>
              <w:t>Putty</w:t>
            </w:r>
            <w:proofErr w:type="spellEnd"/>
          </w:p>
          <w:p w14:paraId="33451116" w14:textId="1A30508D" w:rsidR="002540FA" w:rsidRDefault="002540FA" w:rsidP="002540FA">
            <w:pPr>
              <w:pStyle w:val="Listenabsatz"/>
              <w:numPr>
                <w:ilvl w:val="0"/>
                <w:numId w:val="27"/>
              </w:numPr>
              <w:spacing w:before="120"/>
              <w:jc w:val="left"/>
              <w:rPr>
                <w:bCs/>
                <w:lang w:val="de-CH"/>
              </w:rPr>
            </w:pPr>
            <w:r>
              <w:rPr>
                <w:bCs/>
                <w:lang w:val="de-CH"/>
              </w:rPr>
              <w:t>Programm erweitern (</w:t>
            </w:r>
            <w:proofErr w:type="gramStart"/>
            <w:r>
              <w:rPr>
                <w:bCs/>
                <w:lang w:val="de-CH"/>
              </w:rPr>
              <w:t>Print(</w:t>
            </w:r>
            <w:proofErr w:type="gramEnd"/>
            <w:r>
              <w:rPr>
                <w:bCs/>
                <w:lang w:val="de-CH"/>
              </w:rPr>
              <w:t>), String-Operationen, Input())</w:t>
            </w:r>
          </w:p>
          <w:p w14:paraId="4A8EFC3A" w14:textId="77777777" w:rsidR="002437B2" w:rsidRPr="0018312E" w:rsidRDefault="002437B2" w:rsidP="002437B2">
            <w:pPr>
              <w:pStyle w:val="Listenabsatz"/>
              <w:spacing w:before="120"/>
              <w:jc w:val="left"/>
              <w:rPr>
                <w:bCs/>
                <w:lang w:val="de-CH"/>
              </w:rPr>
            </w:pPr>
          </w:p>
          <w:p w14:paraId="4B289B1B" w14:textId="5AE579B5" w:rsidR="00A64553" w:rsidRPr="00E70F77" w:rsidRDefault="00741C12" w:rsidP="00A64553">
            <w:pPr>
              <w:spacing w:before="12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Aufgabe 1</w:t>
            </w:r>
            <w:r w:rsidR="002310E3">
              <w:rPr>
                <w:b/>
                <w:lang w:val="de-CH"/>
              </w:rPr>
              <w:t>a</w:t>
            </w:r>
            <w:r w:rsidR="00825698">
              <w:rPr>
                <w:b/>
                <w:lang w:val="de-CH"/>
              </w:rPr>
              <w:t xml:space="preserve"> (</w:t>
            </w:r>
            <w:r w:rsidR="002437B2">
              <w:rPr>
                <w:b/>
                <w:lang w:val="de-CH"/>
              </w:rPr>
              <w:t>Umrechner.py</w:t>
            </w:r>
            <w:r w:rsidR="00825698">
              <w:rPr>
                <w:b/>
                <w:lang w:val="de-CH"/>
              </w:rPr>
              <w:t>)</w:t>
            </w:r>
          </w:p>
          <w:p w14:paraId="6FD345BB" w14:textId="1E6B08E2" w:rsidR="002354DD" w:rsidRPr="00E70F77" w:rsidRDefault="002437B2" w:rsidP="00C77228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Menu</w:t>
            </w:r>
          </w:p>
          <w:p w14:paraId="1726F87E" w14:textId="745E3132" w:rsidR="00DF0C50" w:rsidRDefault="002437B2" w:rsidP="00C77228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User-Input (Wähle:)</w:t>
            </w:r>
          </w:p>
          <w:p w14:paraId="5C924E10" w14:textId="7967A36C" w:rsidR="002437B2" w:rsidRPr="00E70F77" w:rsidRDefault="002437B2" w:rsidP="00C77228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proofErr w:type="spellStart"/>
            <w:r>
              <w:rPr>
                <w:lang w:val="de-CH"/>
              </w:rPr>
              <w:t>If-then-elif-else</w:t>
            </w:r>
            <w:proofErr w:type="spellEnd"/>
            <w:r>
              <w:rPr>
                <w:lang w:val="de-CH"/>
              </w:rPr>
              <w:t xml:space="preserve"> Struktur </w:t>
            </w:r>
          </w:p>
          <w:p w14:paraId="4D17C06E" w14:textId="5A9893C6" w:rsidR="00A64553" w:rsidRDefault="002437B2" w:rsidP="00C77228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Loop mit 0 beenden</w:t>
            </w:r>
          </w:p>
          <w:p w14:paraId="2A69F3C7" w14:textId="5A0B16D9" w:rsidR="002437B2" w:rsidRPr="00E70F77" w:rsidRDefault="002437B2" w:rsidP="00C77228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Behandlung von falsch Eingaben</w:t>
            </w:r>
          </w:p>
          <w:p w14:paraId="752D2011" w14:textId="77777777" w:rsidR="00402B7C" w:rsidRDefault="002437B2" w:rsidP="00402B7C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Formeln implementieren (Variablen, </w:t>
            </w:r>
            <w:proofErr w:type="spellStart"/>
            <w:r>
              <w:rPr>
                <w:lang w:val="de-CH"/>
              </w:rPr>
              <w:t>Float</w:t>
            </w:r>
            <w:proofErr w:type="spellEnd"/>
            <w:r>
              <w:rPr>
                <w:lang w:val="de-CH"/>
              </w:rPr>
              <w:t>-Input, Math-Operatione</w:t>
            </w:r>
            <w:r w:rsidR="001B20C1">
              <w:rPr>
                <w:lang w:val="de-CH"/>
              </w:rPr>
              <w:t>n)</w:t>
            </w:r>
          </w:p>
          <w:p w14:paraId="0CBFDBC9" w14:textId="5D2630CF" w:rsidR="001B20C1" w:rsidRPr="00402B7C" w:rsidRDefault="001B20C1" w:rsidP="00402B7C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proofErr w:type="spellStart"/>
            <w:proofErr w:type="gramStart"/>
            <w:r>
              <w:rPr>
                <w:lang w:val="de-CH"/>
              </w:rPr>
              <w:t>format</w:t>
            </w:r>
            <w:proofErr w:type="spellEnd"/>
            <w:r>
              <w:rPr>
                <w:lang w:val="de-CH"/>
              </w:rPr>
              <w:t>(</w:t>
            </w:r>
            <w:proofErr w:type="gramEnd"/>
            <w:r>
              <w:rPr>
                <w:lang w:val="de-CH"/>
              </w:rPr>
              <w:t>) Methode</w:t>
            </w:r>
          </w:p>
        </w:tc>
        <w:tc>
          <w:tcPr>
            <w:tcW w:w="1985" w:type="dxa"/>
            <w:shd w:val="clear" w:color="auto" w:fill="FFFFFF"/>
          </w:tcPr>
          <w:p w14:paraId="375F5775" w14:textId="77777777" w:rsidR="00853BF8" w:rsidRPr="00E70F77" w:rsidRDefault="00853BF8" w:rsidP="00A64553">
            <w:pPr>
              <w:spacing w:before="120"/>
              <w:jc w:val="left"/>
              <w:rPr>
                <w:lang w:val="de-CH"/>
              </w:rPr>
            </w:pPr>
          </w:p>
          <w:p w14:paraId="56B127C1" w14:textId="77777777" w:rsidR="00D87B56" w:rsidRDefault="00D87B56" w:rsidP="00283DB1">
            <w:pPr>
              <w:spacing w:before="120"/>
              <w:jc w:val="left"/>
              <w:rPr>
                <w:lang w:val="de-CH"/>
              </w:rPr>
            </w:pPr>
          </w:p>
          <w:p w14:paraId="3E52FA4A" w14:textId="728AECF3" w:rsidR="00915F30" w:rsidRDefault="00915F30" w:rsidP="00283DB1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Nach Anleitung installieren und konfigurieren</w:t>
            </w:r>
          </w:p>
          <w:p w14:paraId="38BA1ECD" w14:textId="77777777" w:rsidR="00915F30" w:rsidRDefault="00915F30" w:rsidP="00283DB1">
            <w:pPr>
              <w:spacing w:before="120"/>
              <w:jc w:val="left"/>
              <w:rPr>
                <w:lang w:val="de-CH"/>
              </w:rPr>
            </w:pPr>
          </w:p>
          <w:p w14:paraId="45874ABE" w14:textId="77777777" w:rsidR="00915F30" w:rsidRDefault="00915F30" w:rsidP="00283DB1">
            <w:pPr>
              <w:spacing w:before="120"/>
              <w:jc w:val="left"/>
              <w:rPr>
                <w:lang w:val="de-CH"/>
              </w:rPr>
            </w:pPr>
          </w:p>
          <w:p w14:paraId="4C0C5EE0" w14:textId="77777777" w:rsidR="00915F30" w:rsidRDefault="00915F30" w:rsidP="00283DB1">
            <w:pPr>
              <w:spacing w:before="120"/>
              <w:jc w:val="left"/>
              <w:rPr>
                <w:lang w:val="de-CH"/>
              </w:rPr>
            </w:pPr>
          </w:p>
          <w:p w14:paraId="5AB2DCD6" w14:textId="77777777" w:rsidR="00915F30" w:rsidRDefault="00915F30" w:rsidP="00283DB1">
            <w:pPr>
              <w:spacing w:before="120"/>
              <w:jc w:val="left"/>
              <w:rPr>
                <w:lang w:val="de-CH"/>
              </w:rPr>
            </w:pPr>
          </w:p>
          <w:p w14:paraId="0F6D1B8F" w14:textId="77777777" w:rsidR="00915F30" w:rsidRDefault="00915F30" w:rsidP="00283DB1">
            <w:pPr>
              <w:spacing w:before="120"/>
              <w:jc w:val="left"/>
              <w:rPr>
                <w:lang w:val="de-CH"/>
              </w:rPr>
            </w:pPr>
          </w:p>
          <w:p w14:paraId="564D13E8" w14:textId="77777777" w:rsidR="00915F30" w:rsidRDefault="00915F30" w:rsidP="00283DB1">
            <w:pPr>
              <w:spacing w:before="120"/>
              <w:jc w:val="left"/>
              <w:rPr>
                <w:lang w:val="de-CH"/>
              </w:rPr>
            </w:pPr>
          </w:p>
          <w:p w14:paraId="647C3B00" w14:textId="77777777" w:rsidR="00915F30" w:rsidRDefault="00915F30" w:rsidP="00283DB1">
            <w:pPr>
              <w:spacing w:before="120"/>
              <w:jc w:val="left"/>
              <w:rPr>
                <w:lang w:val="de-CH"/>
              </w:rPr>
            </w:pPr>
          </w:p>
          <w:p w14:paraId="2170E015" w14:textId="77777777" w:rsidR="00D87B56" w:rsidRDefault="00D87B56" w:rsidP="00283DB1">
            <w:pPr>
              <w:spacing w:before="120"/>
              <w:jc w:val="left"/>
              <w:rPr>
                <w:lang w:val="de-CH"/>
              </w:rPr>
            </w:pPr>
          </w:p>
          <w:p w14:paraId="4A803144" w14:textId="7F50F4FD" w:rsidR="00E75350" w:rsidRDefault="00E75350" w:rsidP="00E75350">
            <w:pPr>
              <w:spacing w:before="120"/>
              <w:jc w:val="left"/>
              <w:rPr>
                <w:lang w:val="de-CH"/>
              </w:rPr>
            </w:pPr>
            <w:proofErr w:type="gramStart"/>
            <w:r>
              <w:rPr>
                <w:lang w:val="de-CH"/>
              </w:rPr>
              <w:t>Selber</w:t>
            </w:r>
            <w:proofErr w:type="gramEnd"/>
            <w:r>
              <w:rPr>
                <w:lang w:val="de-CH"/>
              </w:rPr>
              <w:t xml:space="preserve"> versuchen, Vormachen, Nachmachen mit theoretischen kurzen Einschüben</w:t>
            </w:r>
          </w:p>
          <w:p w14:paraId="43D12FCC" w14:textId="77777777" w:rsidR="00E73A38" w:rsidRDefault="00E73A38" w:rsidP="00283DB1">
            <w:pPr>
              <w:spacing w:before="120"/>
              <w:jc w:val="left"/>
              <w:rPr>
                <w:lang w:val="de-CH"/>
              </w:rPr>
            </w:pPr>
          </w:p>
          <w:p w14:paraId="017928F4" w14:textId="77777777" w:rsidR="00B11844" w:rsidRPr="00E70F77" w:rsidRDefault="00B11844" w:rsidP="00E75350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1276" w:type="dxa"/>
            <w:shd w:val="clear" w:color="auto" w:fill="FFFFFF"/>
          </w:tcPr>
          <w:p w14:paraId="538956E8" w14:textId="56D7F4EC" w:rsidR="00D87B56" w:rsidRPr="00584AC3" w:rsidRDefault="00915F30" w:rsidP="00A6455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 10</w:t>
            </w:r>
            <w:r w:rsidR="003E2E9F">
              <w:rPr>
                <w:lang w:val="de-CH"/>
              </w:rPr>
              <w:t>‘</w:t>
            </w:r>
          </w:p>
          <w:p w14:paraId="2B3C5B7C" w14:textId="4FDA0258" w:rsidR="007060FA" w:rsidRPr="00584AC3" w:rsidRDefault="00915F30" w:rsidP="00D87B56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 </w:t>
            </w:r>
          </w:p>
          <w:p w14:paraId="15CE9744" w14:textId="77777777" w:rsidR="00B11844" w:rsidRDefault="00915F30" w:rsidP="00283DB1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 </w:t>
            </w:r>
            <w:r w:rsidR="00D87B56">
              <w:rPr>
                <w:lang w:val="de-CH"/>
              </w:rPr>
              <w:t>60’</w:t>
            </w:r>
          </w:p>
          <w:p w14:paraId="264DD4FD" w14:textId="77777777" w:rsidR="00D87B56" w:rsidRDefault="00D87B56" w:rsidP="00283DB1">
            <w:pPr>
              <w:spacing w:before="120"/>
              <w:jc w:val="left"/>
              <w:rPr>
                <w:lang w:val="de-CH"/>
              </w:rPr>
            </w:pPr>
          </w:p>
          <w:p w14:paraId="365A8E65" w14:textId="77777777" w:rsidR="00D87B56" w:rsidRDefault="00D87B56" w:rsidP="00283DB1">
            <w:pPr>
              <w:spacing w:before="120"/>
              <w:jc w:val="left"/>
              <w:rPr>
                <w:lang w:val="de-CH"/>
              </w:rPr>
            </w:pPr>
          </w:p>
          <w:p w14:paraId="12D49D6A" w14:textId="77777777" w:rsidR="00D87B56" w:rsidRDefault="00D87B56" w:rsidP="00283DB1">
            <w:pPr>
              <w:spacing w:before="120"/>
              <w:jc w:val="left"/>
              <w:rPr>
                <w:lang w:val="de-CH"/>
              </w:rPr>
            </w:pPr>
          </w:p>
          <w:p w14:paraId="15A50591" w14:textId="77777777" w:rsidR="00D87B56" w:rsidRDefault="00D87B56" w:rsidP="00283DB1">
            <w:pPr>
              <w:spacing w:before="120"/>
              <w:jc w:val="left"/>
              <w:rPr>
                <w:lang w:val="de-CH"/>
              </w:rPr>
            </w:pPr>
          </w:p>
          <w:p w14:paraId="248331CE" w14:textId="77777777" w:rsidR="00D87B56" w:rsidRDefault="00D87B56" w:rsidP="00283DB1">
            <w:pPr>
              <w:spacing w:before="120"/>
              <w:jc w:val="left"/>
              <w:rPr>
                <w:lang w:val="de-CH"/>
              </w:rPr>
            </w:pPr>
          </w:p>
          <w:p w14:paraId="08D839F1" w14:textId="77777777" w:rsidR="00D87B56" w:rsidRDefault="00D87B56" w:rsidP="00283DB1">
            <w:pPr>
              <w:spacing w:before="120"/>
              <w:jc w:val="left"/>
              <w:rPr>
                <w:lang w:val="de-CH"/>
              </w:rPr>
            </w:pPr>
          </w:p>
          <w:p w14:paraId="56F13D78" w14:textId="77777777" w:rsidR="00D87B56" w:rsidRDefault="00D87B56" w:rsidP="00283DB1">
            <w:pPr>
              <w:spacing w:before="120"/>
              <w:jc w:val="left"/>
              <w:rPr>
                <w:lang w:val="de-CH"/>
              </w:rPr>
            </w:pPr>
          </w:p>
          <w:p w14:paraId="6DA508DA" w14:textId="77777777" w:rsidR="00D87B56" w:rsidRDefault="00D87B56" w:rsidP="00283DB1">
            <w:pPr>
              <w:spacing w:before="120"/>
              <w:jc w:val="left"/>
              <w:rPr>
                <w:lang w:val="de-CH"/>
              </w:rPr>
            </w:pPr>
          </w:p>
          <w:p w14:paraId="22CDB8A3" w14:textId="63ACF462" w:rsidR="00D87B56" w:rsidRDefault="00D87B56" w:rsidP="00283DB1">
            <w:pPr>
              <w:spacing w:before="120"/>
              <w:jc w:val="left"/>
              <w:rPr>
                <w:lang w:val="de-CH"/>
              </w:rPr>
            </w:pPr>
          </w:p>
          <w:p w14:paraId="7AE34061" w14:textId="77777777" w:rsidR="00D87B56" w:rsidRDefault="00D87B56" w:rsidP="00283DB1">
            <w:pPr>
              <w:spacing w:before="120"/>
              <w:jc w:val="left"/>
              <w:rPr>
                <w:lang w:val="de-CH"/>
              </w:rPr>
            </w:pPr>
          </w:p>
          <w:p w14:paraId="0A02A9C1" w14:textId="2DD5ADC6" w:rsidR="00D87B56" w:rsidRDefault="00D87B56" w:rsidP="00283DB1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130’</w:t>
            </w:r>
          </w:p>
          <w:p w14:paraId="458E7A37" w14:textId="7B29B49B" w:rsidR="00D87B56" w:rsidRPr="00584AC3" w:rsidRDefault="00D87B56" w:rsidP="00283DB1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1843" w:type="dxa"/>
            <w:shd w:val="clear" w:color="auto" w:fill="FFFFFF"/>
          </w:tcPr>
          <w:p w14:paraId="05F3657A" w14:textId="77777777" w:rsidR="00CB6F11" w:rsidRDefault="00CB6F11" w:rsidP="000E7B3C">
            <w:pPr>
              <w:spacing w:before="120"/>
              <w:jc w:val="left"/>
              <w:rPr>
                <w:lang w:val="de-CH"/>
              </w:rPr>
            </w:pPr>
          </w:p>
          <w:p w14:paraId="6588B676" w14:textId="77777777" w:rsidR="00CB6F11" w:rsidRDefault="00CB6F11" w:rsidP="000E7B3C">
            <w:pPr>
              <w:spacing w:before="120"/>
              <w:jc w:val="left"/>
              <w:rPr>
                <w:lang w:val="de-CH"/>
              </w:rPr>
            </w:pPr>
          </w:p>
          <w:p w14:paraId="48CCAF19" w14:textId="77777777" w:rsidR="00CB6F11" w:rsidRDefault="00CB6F11" w:rsidP="000E7B3C">
            <w:pPr>
              <w:spacing w:before="120"/>
              <w:jc w:val="left"/>
              <w:rPr>
                <w:lang w:val="de-CH"/>
              </w:rPr>
            </w:pPr>
          </w:p>
          <w:p w14:paraId="345D138A" w14:textId="77777777" w:rsidR="00C574B1" w:rsidRDefault="00CB6F11" w:rsidP="003E2E9F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br/>
            </w:r>
          </w:p>
          <w:p w14:paraId="6FFB49D8" w14:textId="77777777" w:rsidR="00C574B1" w:rsidRDefault="00C574B1" w:rsidP="003E2E9F">
            <w:pPr>
              <w:spacing w:before="120"/>
              <w:jc w:val="left"/>
              <w:rPr>
                <w:lang w:val="de-CH"/>
              </w:rPr>
            </w:pPr>
          </w:p>
          <w:p w14:paraId="1D17E2A2" w14:textId="77777777" w:rsidR="00C574B1" w:rsidRDefault="00C574B1" w:rsidP="003E2E9F">
            <w:pPr>
              <w:spacing w:before="120"/>
              <w:jc w:val="left"/>
              <w:rPr>
                <w:lang w:val="de-CH"/>
              </w:rPr>
            </w:pPr>
          </w:p>
          <w:p w14:paraId="0DDF7970" w14:textId="77777777" w:rsidR="00C574B1" w:rsidRDefault="00C574B1" w:rsidP="003E2E9F">
            <w:pPr>
              <w:spacing w:before="120"/>
              <w:jc w:val="left"/>
              <w:rPr>
                <w:lang w:val="de-CH"/>
              </w:rPr>
            </w:pPr>
          </w:p>
          <w:p w14:paraId="7F5AAEA3" w14:textId="77777777" w:rsidR="00C574B1" w:rsidRDefault="00C574B1" w:rsidP="003E2E9F">
            <w:pPr>
              <w:spacing w:before="120"/>
              <w:jc w:val="left"/>
              <w:rPr>
                <w:lang w:val="de-CH"/>
              </w:rPr>
            </w:pPr>
          </w:p>
          <w:p w14:paraId="4A665C34" w14:textId="77777777" w:rsidR="00C574B1" w:rsidRDefault="00C574B1" w:rsidP="003E2E9F">
            <w:pPr>
              <w:spacing w:before="120"/>
              <w:jc w:val="left"/>
              <w:rPr>
                <w:lang w:val="de-CH"/>
              </w:rPr>
            </w:pPr>
          </w:p>
          <w:p w14:paraId="23CEB626" w14:textId="77777777" w:rsidR="00C574B1" w:rsidRDefault="00C574B1" w:rsidP="003E2E9F">
            <w:pPr>
              <w:spacing w:before="120"/>
              <w:jc w:val="left"/>
              <w:rPr>
                <w:lang w:val="de-CH"/>
              </w:rPr>
            </w:pPr>
          </w:p>
          <w:p w14:paraId="323AF2A1" w14:textId="77777777" w:rsidR="00C574B1" w:rsidRDefault="00C574B1" w:rsidP="003E2E9F">
            <w:pPr>
              <w:spacing w:before="120"/>
              <w:jc w:val="left"/>
              <w:rPr>
                <w:lang w:val="de-CH"/>
              </w:rPr>
            </w:pPr>
          </w:p>
          <w:p w14:paraId="73380E7E" w14:textId="77777777" w:rsidR="00C574B1" w:rsidRDefault="00C574B1" w:rsidP="003E2E9F">
            <w:pPr>
              <w:spacing w:before="120"/>
              <w:jc w:val="left"/>
              <w:rPr>
                <w:lang w:val="de-CH"/>
              </w:rPr>
            </w:pPr>
          </w:p>
          <w:p w14:paraId="7B3B725D" w14:textId="77777777" w:rsidR="00C574B1" w:rsidRDefault="00CB6F11" w:rsidP="003E2E9F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</w:p>
          <w:p w14:paraId="6F6630F0" w14:textId="4890EF5C" w:rsidR="00B11844" w:rsidRPr="00584AC3" w:rsidRDefault="00D87B56" w:rsidP="003E2E9F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Umrechner.py alle Formeln implementieren und alle Menu-Punkte vollständig implementieren.</w:t>
            </w:r>
          </w:p>
        </w:tc>
      </w:tr>
      <w:tr w:rsidR="00DF0C50" w:rsidRPr="00584AC3" w14:paraId="540CDD39" w14:textId="77777777" w:rsidTr="00A64553">
        <w:trPr>
          <w:cantSplit/>
        </w:trPr>
        <w:tc>
          <w:tcPr>
            <w:tcW w:w="1346" w:type="dxa"/>
            <w:shd w:val="clear" w:color="auto" w:fill="FFFFFF"/>
          </w:tcPr>
          <w:p w14:paraId="78FBFBEB" w14:textId="77777777" w:rsidR="009B7AFF" w:rsidRPr="00584AC3" w:rsidRDefault="009B7AFF" w:rsidP="00A64553">
            <w:pPr>
              <w:spacing w:before="120"/>
              <w:jc w:val="left"/>
              <w:rPr>
                <w:lang w:val="de-CH"/>
              </w:rPr>
            </w:pPr>
            <w:r w:rsidRPr="00584AC3">
              <w:rPr>
                <w:lang w:val="de-CH"/>
              </w:rPr>
              <w:lastRenderedPageBreak/>
              <w:t>2. Abend</w:t>
            </w:r>
          </w:p>
        </w:tc>
        <w:tc>
          <w:tcPr>
            <w:tcW w:w="1843" w:type="dxa"/>
            <w:shd w:val="clear" w:color="auto" w:fill="FFFFFF"/>
          </w:tcPr>
          <w:p w14:paraId="32DE3332" w14:textId="5558E3BB" w:rsidR="00DF0C50" w:rsidRDefault="00403CED" w:rsidP="00E70F77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Eigenen Funktion unter dem Aspekt der Re</w:t>
            </w:r>
            <w:r w:rsidR="00D35526">
              <w:rPr>
                <w:lang w:val="de-CH"/>
              </w:rPr>
              <w:t>-</w:t>
            </w:r>
            <w:r w:rsidR="00D6049E">
              <w:rPr>
                <w:lang w:val="de-CH"/>
              </w:rPr>
              <w:t>Usability</w:t>
            </w:r>
            <w:r>
              <w:rPr>
                <w:lang w:val="de-CH"/>
              </w:rPr>
              <w:t xml:space="preserve"> implementieren können</w:t>
            </w:r>
            <w:r w:rsidR="00832C06">
              <w:rPr>
                <w:lang w:val="de-CH"/>
              </w:rPr>
              <w:t>.</w:t>
            </w:r>
          </w:p>
          <w:p w14:paraId="7EC384DC" w14:textId="77777777" w:rsidR="00832C06" w:rsidRDefault="00832C06" w:rsidP="00E70F77">
            <w:pPr>
              <w:spacing w:before="120"/>
              <w:jc w:val="left"/>
              <w:rPr>
                <w:lang w:val="de-CH"/>
              </w:rPr>
            </w:pPr>
          </w:p>
          <w:p w14:paraId="73D9BDD7" w14:textId="77777777" w:rsidR="00D6049E" w:rsidRDefault="00832C06" w:rsidP="00E70F77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Den Unterschied zwischen </w:t>
            </w:r>
            <w:proofErr w:type="spellStart"/>
            <w:r>
              <w:rPr>
                <w:lang w:val="de-CH"/>
              </w:rPr>
              <w:t>positional</w:t>
            </w:r>
            <w:proofErr w:type="spellEnd"/>
            <w:r>
              <w:rPr>
                <w:lang w:val="de-CH"/>
              </w:rPr>
              <w:t xml:space="preserve"> und </w:t>
            </w:r>
            <w:proofErr w:type="spellStart"/>
            <w:r>
              <w:rPr>
                <w:lang w:val="de-CH"/>
              </w:rPr>
              <w:t>named</w:t>
            </w:r>
            <w:proofErr w:type="spellEnd"/>
            <w:r>
              <w:rPr>
                <w:lang w:val="de-CH"/>
              </w:rPr>
              <w:t xml:space="preserve"> </w:t>
            </w:r>
            <w:r w:rsidR="00D35526">
              <w:rPr>
                <w:lang w:val="de-CH"/>
              </w:rPr>
              <w:t>P</w:t>
            </w:r>
            <w:r>
              <w:rPr>
                <w:lang w:val="de-CH"/>
              </w:rPr>
              <w:t xml:space="preserve">arameters bei den </w:t>
            </w:r>
            <w:proofErr w:type="spellStart"/>
            <w:r>
              <w:rPr>
                <w:lang w:val="de-CH"/>
              </w:rPr>
              <w:t>Functions</w:t>
            </w:r>
            <w:proofErr w:type="spellEnd"/>
            <w:r>
              <w:rPr>
                <w:lang w:val="de-CH"/>
              </w:rPr>
              <w:t>-Interfaces wie bei</w:t>
            </w:r>
            <w:r w:rsidR="00D6049E">
              <w:rPr>
                <w:lang w:val="de-CH"/>
              </w:rPr>
              <w:t>m</w:t>
            </w:r>
            <w:r>
              <w:rPr>
                <w:lang w:val="de-CH"/>
              </w:rPr>
              <w:t xml:space="preserve"> Aufruf sicher und gezielt anwenden können.</w:t>
            </w:r>
          </w:p>
          <w:p w14:paraId="6785C5C6" w14:textId="77777777" w:rsidR="00ED2DD6" w:rsidRDefault="00ED2DD6" w:rsidP="00E70F77">
            <w:pPr>
              <w:spacing w:before="120"/>
              <w:jc w:val="left"/>
              <w:rPr>
                <w:lang w:val="de-CH"/>
              </w:rPr>
            </w:pPr>
          </w:p>
          <w:p w14:paraId="75FC54AA" w14:textId="61E11C93" w:rsidR="00ED2DD6" w:rsidRPr="00584AC3" w:rsidRDefault="00ED2DD6" w:rsidP="00E70F77">
            <w:pPr>
              <w:spacing w:before="120"/>
              <w:jc w:val="left"/>
              <w:rPr>
                <w:lang w:val="de-CH"/>
              </w:rPr>
            </w:pPr>
            <w:proofErr w:type="spellStart"/>
            <w:r>
              <w:rPr>
                <w:lang w:val="de-CH"/>
              </w:rPr>
              <w:t>Exception</w:t>
            </w:r>
            <w:proofErr w:type="spellEnd"/>
            <w:r>
              <w:rPr>
                <w:lang w:val="de-CH"/>
              </w:rPr>
              <w:t xml:space="preserve">-Handling in Python sicher anwenden und den Unterschied zwischen </w:t>
            </w:r>
            <w:proofErr w:type="spellStart"/>
            <w:r>
              <w:rPr>
                <w:lang w:val="de-CH"/>
              </w:rPr>
              <w:t>pre-condition</w:t>
            </w:r>
            <w:proofErr w:type="spellEnd"/>
            <w:r>
              <w:rPr>
                <w:lang w:val="de-CH"/>
              </w:rPr>
              <w:t xml:space="preserve"> check and </w:t>
            </w:r>
            <w:proofErr w:type="spellStart"/>
            <w:r>
              <w:rPr>
                <w:lang w:val="de-CH"/>
              </w:rPr>
              <w:t>exception</w:t>
            </w:r>
            <w:proofErr w:type="spellEnd"/>
            <w:r>
              <w:rPr>
                <w:lang w:val="de-CH"/>
              </w:rPr>
              <w:t xml:space="preserve"> sicher anwenden können.</w:t>
            </w:r>
          </w:p>
        </w:tc>
        <w:tc>
          <w:tcPr>
            <w:tcW w:w="6804" w:type="dxa"/>
            <w:shd w:val="clear" w:color="auto" w:fill="FFFFFF"/>
          </w:tcPr>
          <w:p w14:paraId="6C48E5FB" w14:textId="5508DA34" w:rsidR="00566A9D" w:rsidRPr="00584AC3" w:rsidRDefault="009E1CEF" w:rsidP="00566A9D">
            <w:pPr>
              <w:spacing w:before="12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 xml:space="preserve">Aufgabe </w:t>
            </w:r>
            <w:r w:rsidR="002310E3">
              <w:rPr>
                <w:b/>
                <w:lang w:val="de-CH"/>
              </w:rPr>
              <w:t>1b</w:t>
            </w:r>
            <w:r>
              <w:rPr>
                <w:b/>
                <w:lang w:val="de-CH"/>
              </w:rPr>
              <w:t xml:space="preserve"> (</w:t>
            </w:r>
            <w:r w:rsidR="00832C06">
              <w:rPr>
                <w:b/>
                <w:lang w:val="de-CH"/>
              </w:rPr>
              <w:t>Umrechner.py</w:t>
            </w:r>
            <w:r>
              <w:rPr>
                <w:b/>
                <w:lang w:val="de-CH"/>
              </w:rPr>
              <w:t>)</w:t>
            </w:r>
          </w:p>
          <w:p w14:paraId="22A96A48" w14:textId="48245397" w:rsidR="009E1CEF" w:rsidRDefault="00832C06" w:rsidP="00566A9D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Bildschirmsteuerung (</w:t>
            </w:r>
            <w:proofErr w:type="spellStart"/>
            <w:proofErr w:type="gramStart"/>
            <w:r>
              <w:rPr>
                <w:lang w:val="de-CH"/>
              </w:rPr>
              <w:t>cls</w:t>
            </w:r>
            <w:proofErr w:type="spellEnd"/>
            <w:r>
              <w:rPr>
                <w:lang w:val="de-CH"/>
              </w:rPr>
              <w:t>(</w:t>
            </w:r>
            <w:proofErr w:type="gramEnd"/>
            <w:r>
              <w:rPr>
                <w:lang w:val="de-CH"/>
              </w:rPr>
              <w:t xml:space="preserve">), </w:t>
            </w:r>
            <w:r w:rsidR="004E1619">
              <w:rPr>
                <w:lang w:val="de-CH"/>
              </w:rPr>
              <w:t>halt()) implementieren</w:t>
            </w:r>
          </w:p>
          <w:p w14:paraId="34A79987" w14:textId="71F9A6A5" w:rsidR="00520B97" w:rsidRDefault="00520B97" w:rsidP="00566A9D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proofErr w:type="spellStart"/>
            <w:r>
              <w:rPr>
                <w:lang w:val="de-CH"/>
              </w:rPr>
              <w:t>import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math</w:t>
            </w:r>
            <w:proofErr w:type="spellEnd"/>
          </w:p>
          <w:p w14:paraId="3406724D" w14:textId="773588D6" w:rsidR="004E1619" w:rsidRDefault="004E1619" w:rsidP="00566A9D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Formeln in Funktionen implementieren</w:t>
            </w:r>
          </w:p>
          <w:p w14:paraId="12901A3A" w14:textId="263116E5" w:rsidR="00B46BFA" w:rsidRPr="00385C42" w:rsidRDefault="00B46BFA" w:rsidP="00385C42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Funktionen abwärtskompatible erweitern</w:t>
            </w:r>
          </w:p>
          <w:p w14:paraId="26C494AF" w14:textId="428257CE" w:rsidR="00795E35" w:rsidRDefault="00795E35" w:rsidP="00566A9D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proofErr w:type="spellStart"/>
            <w:r>
              <w:rPr>
                <w:lang w:val="de-CH"/>
              </w:rPr>
              <w:t>Exception</w:t>
            </w:r>
            <w:proofErr w:type="spellEnd"/>
            <w:r>
              <w:rPr>
                <w:lang w:val="de-CH"/>
              </w:rPr>
              <w:t xml:space="preserve"> Handli</w:t>
            </w:r>
            <w:r w:rsidR="007F39F6">
              <w:rPr>
                <w:lang w:val="de-CH"/>
              </w:rPr>
              <w:t>ng</w:t>
            </w:r>
            <w:r>
              <w:rPr>
                <w:lang w:val="de-CH"/>
              </w:rPr>
              <w:t xml:space="preserve"> mit </w:t>
            </w:r>
            <w:proofErr w:type="spellStart"/>
            <w:r>
              <w:rPr>
                <w:lang w:val="de-CH"/>
              </w:rPr>
              <w:t>Pre</w:t>
            </w:r>
            <w:proofErr w:type="spellEnd"/>
            <w:r>
              <w:rPr>
                <w:lang w:val="de-CH"/>
              </w:rPr>
              <w:t xml:space="preserve">-Checks und </w:t>
            </w:r>
            <w:proofErr w:type="spellStart"/>
            <w:r w:rsidR="00E75350">
              <w:rPr>
                <w:lang w:val="de-CH"/>
              </w:rPr>
              <w:t>try</w:t>
            </w:r>
            <w:proofErr w:type="spellEnd"/>
            <w:r w:rsidR="00E75350">
              <w:rPr>
                <w:lang w:val="de-CH"/>
              </w:rPr>
              <w:t>-catch</w:t>
            </w:r>
          </w:p>
          <w:p w14:paraId="4388ADDB" w14:textId="6D8277CF" w:rsidR="00B46BFA" w:rsidRDefault="00B46BFA" w:rsidP="00B46BFA">
            <w:pPr>
              <w:jc w:val="left"/>
              <w:rPr>
                <w:lang w:val="de-CH"/>
              </w:rPr>
            </w:pPr>
          </w:p>
          <w:p w14:paraId="413B2474" w14:textId="14F2517B" w:rsidR="00B46BFA" w:rsidRDefault="00B46BFA" w:rsidP="00B46BFA">
            <w:pPr>
              <w:jc w:val="left"/>
              <w:rPr>
                <w:lang w:val="de-CH"/>
              </w:rPr>
            </w:pPr>
          </w:p>
          <w:p w14:paraId="41C66AFF" w14:textId="57AAD794" w:rsidR="00B46BFA" w:rsidRDefault="00B46BFA" w:rsidP="00B46BFA">
            <w:pPr>
              <w:spacing w:before="12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 xml:space="preserve">Aufgabe </w:t>
            </w:r>
            <w:r w:rsidR="002310E3">
              <w:rPr>
                <w:b/>
                <w:lang w:val="de-CH"/>
              </w:rPr>
              <w:t>1c</w:t>
            </w:r>
            <w:r>
              <w:rPr>
                <w:b/>
                <w:lang w:val="de-CH"/>
              </w:rPr>
              <w:t xml:space="preserve"> (Umrechner.py, xxLibrary.py)</w:t>
            </w:r>
          </w:p>
          <w:p w14:paraId="3F14B3A1" w14:textId="2718C421" w:rsidR="00520B97" w:rsidRDefault="00520B97" w:rsidP="00520B97">
            <w:pPr>
              <w:pStyle w:val="Listenabsatz"/>
              <w:numPr>
                <w:ilvl w:val="0"/>
                <w:numId w:val="28"/>
              </w:numPr>
              <w:spacing w:before="120"/>
              <w:jc w:val="left"/>
              <w:rPr>
                <w:lang w:val="de-CH"/>
              </w:rPr>
            </w:pPr>
            <w:r w:rsidRPr="00520B97">
              <w:rPr>
                <w:lang w:val="de-CH"/>
              </w:rPr>
              <w:t>Funktion</w:t>
            </w:r>
            <w:r>
              <w:rPr>
                <w:lang w:val="de-CH"/>
              </w:rPr>
              <w:t xml:space="preserve"> in eigene Library auslagern</w:t>
            </w:r>
          </w:p>
          <w:p w14:paraId="7C28DCFB" w14:textId="655813E8" w:rsidR="0039535F" w:rsidRDefault="0039535F" w:rsidP="00520B97">
            <w:pPr>
              <w:pStyle w:val="Listenabsatz"/>
              <w:numPr>
                <w:ilvl w:val="0"/>
                <w:numId w:val="28"/>
              </w:numPr>
              <w:spacing w:before="120"/>
              <w:jc w:val="left"/>
              <w:rPr>
                <w:lang w:val="de-CH"/>
              </w:rPr>
            </w:pPr>
            <w:proofErr w:type="spellStart"/>
            <w:r>
              <w:rPr>
                <w:lang w:val="de-CH"/>
              </w:rPr>
              <w:t>Refactoring</w:t>
            </w:r>
            <w:proofErr w:type="spellEnd"/>
            <w:r>
              <w:rPr>
                <w:lang w:val="de-CH"/>
              </w:rPr>
              <w:t xml:space="preserve"> </w:t>
            </w:r>
            <w:r w:rsidR="00795E35" w:rsidRPr="00795E35">
              <w:rPr>
                <w:rFonts w:ascii="Consolas" w:hAnsi="Consolas"/>
                <w:lang w:val="de-CH"/>
              </w:rPr>
              <w:t>U</w:t>
            </w:r>
            <w:r w:rsidRPr="00795E35">
              <w:rPr>
                <w:rFonts w:ascii="Consolas" w:hAnsi="Consolas"/>
                <w:lang w:val="de-CH"/>
              </w:rPr>
              <w:t>mrechner.py</w:t>
            </w:r>
            <w:r>
              <w:rPr>
                <w:lang w:val="de-CH"/>
              </w:rPr>
              <w:t xml:space="preserve"> verwendet eigene Library</w:t>
            </w:r>
          </w:p>
          <w:p w14:paraId="3E7DA080" w14:textId="0E6C29F4" w:rsidR="00D35526" w:rsidRDefault="00795E35" w:rsidP="00520B97">
            <w:pPr>
              <w:pStyle w:val="Listenabsatz"/>
              <w:numPr>
                <w:ilvl w:val="0"/>
                <w:numId w:val="28"/>
              </w:num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Weitere </w:t>
            </w:r>
            <w:proofErr w:type="spellStart"/>
            <w:r>
              <w:rPr>
                <w:lang w:val="de-CH"/>
              </w:rPr>
              <w:t>Functionen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proofErr w:type="gramStart"/>
            <w:r w:rsidRPr="00795E35">
              <w:rPr>
                <w:rFonts w:ascii="Consolas" w:hAnsi="Consolas"/>
                <w:lang w:val="de-CH"/>
              </w:rPr>
              <w:t>readInt</w:t>
            </w:r>
            <w:proofErr w:type="spellEnd"/>
            <w:r w:rsidRPr="00795E35">
              <w:rPr>
                <w:rFonts w:ascii="Consolas" w:hAnsi="Consolas"/>
                <w:lang w:val="de-CH"/>
              </w:rPr>
              <w:t>(</w:t>
            </w:r>
            <w:proofErr w:type="gramEnd"/>
            <w:r w:rsidRPr="00795E35">
              <w:rPr>
                <w:rFonts w:ascii="Consolas" w:hAnsi="Consolas"/>
                <w:lang w:val="de-CH"/>
              </w:rPr>
              <w:t>)</w:t>
            </w:r>
            <w:r>
              <w:rPr>
                <w:lang w:val="de-CH"/>
              </w:rPr>
              <w:t xml:space="preserve">, </w:t>
            </w:r>
            <w:proofErr w:type="spellStart"/>
            <w:r w:rsidRPr="00795E35">
              <w:rPr>
                <w:rFonts w:ascii="Consolas" w:hAnsi="Consolas"/>
                <w:lang w:val="de-CH"/>
              </w:rPr>
              <w:t>readFloat</w:t>
            </w:r>
            <w:proofErr w:type="spellEnd"/>
            <w:r w:rsidRPr="00795E35">
              <w:rPr>
                <w:rFonts w:ascii="Consolas" w:hAnsi="Consolas"/>
                <w:lang w:val="de-CH"/>
              </w:rPr>
              <w:t>()</w:t>
            </w:r>
            <w:r>
              <w:rPr>
                <w:lang w:val="de-CH"/>
              </w:rPr>
              <w:t xml:space="preserve"> implementieren, testen, anwenden und in eigene Library übernehmen</w:t>
            </w:r>
            <w:r w:rsidR="00385C42">
              <w:rPr>
                <w:lang w:val="de-CH"/>
              </w:rPr>
              <w:t>.</w:t>
            </w:r>
          </w:p>
          <w:p w14:paraId="669224FE" w14:textId="37DCB490" w:rsidR="00385C42" w:rsidRPr="00520B97" w:rsidRDefault="00385C42" w:rsidP="00520B97">
            <w:pPr>
              <w:pStyle w:val="Listenabsatz"/>
              <w:numPr>
                <w:ilvl w:val="0"/>
                <w:numId w:val="28"/>
              </w:num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Neuer Menu-Punkt: Quadratische Gleichung</w:t>
            </w:r>
          </w:p>
          <w:p w14:paraId="2F2C9F45" w14:textId="77777777" w:rsidR="00B46BFA" w:rsidRDefault="00B46BFA" w:rsidP="00B46BFA">
            <w:pPr>
              <w:jc w:val="left"/>
              <w:rPr>
                <w:lang w:val="de-CH"/>
              </w:rPr>
            </w:pPr>
          </w:p>
          <w:p w14:paraId="34C747C8" w14:textId="77777777" w:rsidR="009E1CEF" w:rsidRPr="00832C06" w:rsidRDefault="009E1CEF" w:rsidP="00832C06">
            <w:pPr>
              <w:jc w:val="left"/>
              <w:rPr>
                <w:i/>
                <w:sz w:val="20"/>
                <w:lang w:val="de-CH"/>
              </w:rPr>
            </w:pPr>
          </w:p>
        </w:tc>
        <w:tc>
          <w:tcPr>
            <w:tcW w:w="1985" w:type="dxa"/>
            <w:shd w:val="clear" w:color="auto" w:fill="FFFFFF"/>
          </w:tcPr>
          <w:p w14:paraId="5C19A2E4" w14:textId="3A35FB64" w:rsidR="009E1CEF" w:rsidRDefault="00E75350" w:rsidP="009E1CEF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Test-Driven Approach mit </w:t>
            </w:r>
            <w:r w:rsidR="00385C42">
              <w:rPr>
                <w:lang w:val="de-CH"/>
              </w:rPr>
              <w:t>theoretischen Einschüben</w:t>
            </w:r>
          </w:p>
          <w:p w14:paraId="5E8AD97F" w14:textId="77777777" w:rsidR="00566A9D" w:rsidRPr="00584AC3" w:rsidRDefault="00566A9D" w:rsidP="00566A9D">
            <w:pPr>
              <w:spacing w:before="120"/>
              <w:jc w:val="left"/>
              <w:rPr>
                <w:lang w:val="de-CH"/>
              </w:rPr>
            </w:pPr>
            <w:r w:rsidRPr="00584AC3"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</w:p>
          <w:p w14:paraId="0FC6C0B8" w14:textId="77777777" w:rsidR="001249F0" w:rsidRDefault="001249F0" w:rsidP="001249F0">
            <w:pPr>
              <w:spacing w:before="120"/>
              <w:jc w:val="left"/>
              <w:rPr>
                <w:lang w:val="de-CH"/>
              </w:rPr>
            </w:pPr>
          </w:p>
          <w:p w14:paraId="56DC15AE" w14:textId="77777777" w:rsidR="001249F0" w:rsidRDefault="001249F0" w:rsidP="001249F0">
            <w:pPr>
              <w:spacing w:before="120"/>
              <w:jc w:val="left"/>
              <w:rPr>
                <w:lang w:val="de-CH"/>
              </w:rPr>
            </w:pPr>
          </w:p>
          <w:p w14:paraId="54388EF3" w14:textId="42861866" w:rsidR="00BB0769" w:rsidRPr="00584AC3" w:rsidRDefault="00BB0769" w:rsidP="000E7B3C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1276" w:type="dxa"/>
            <w:shd w:val="clear" w:color="auto" w:fill="FFFFFF"/>
          </w:tcPr>
          <w:p w14:paraId="18D0D8D8" w14:textId="2F129009" w:rsidR="00BB0769" w:rsidRDefault="00795E35" w:rsidP="001249F0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100</w:t>
            </w:r>
            <w:r w:rsidR="001249F0">
              <w:rPr>
                <w:lang w:val="de-CH"/>
              </w:rPr>
              <w:t>‘</w:t>
            </w:r>
            <w:r w:rsidR="0093693D">
              <w:rPr>
                <w:lang w:val="de-CH"/>
              </w:rPr>
              <w:br/>
            </w:r>
          </w:p>
          <w:p w14:paraId="1F1BA4C5" w14:textId="77777777" w:rsidR="001249F0" w:rsidRDefault="001249F0" w:rsidP="001249F0">
            <w:pPr>
              <w:spacing w:before="120"/>
              <w:jc w:val="left"/>
              <w:rPr>
                <w:lang w:val="de-CH"/>
              </w:rPr>
            </w:pPr>
          </w:p>
          <w:p w14:paraId="028CEC4B" w14:textId="77777777" w:rsidR="001249F0" w:rsidRDefault="001249F0" w:rsidP="001249F0">
            <w:pPr>
              <w:spacing w:before="120"/>
              <w:jc w:val="left"/>
              <w:rPr>
                <w:lang w:val="de-CH"/>
              </w:rPr>
            </w:pPr>
          </w:p>
          <w:p w14:paraId="73519ABC" w14:textId="77777777" w:rsidR="001249F0" w:rsidRDefault="001249F0" w:rsidP="001249F0">
            <w:pPr>
              <w:spacing w:before="120"/>
              <w:jc w:val="left"/>
              <w:rPr>
                <w:lang w:val="de-CH"/>
              </w:rPr>
            </w:pPr>
          </w:p>
          <w:p w14:paraId="1CAA25EC" w14:textId="77777777" w:rsidR="001249F0" w:rsidRDefault="001249F0" w:rsidP="001249F0">
            <w:pPr>
              <w:spacing w:before="120"/>
              <w:jc w:val="left"/>
              <w:rPr>
                <w:lang w:val="de-CH"/>
              </w:rPr>
            </w:pPr>
          </w:p>
          <w:p w14:paraId="467D9072" w14:textId="77777777" w:rsidR="001249F0" w:rsidRDefault="001249F0" w:rsidP="001249F0">
            <w:pPr>
              <w:spacing w:before="120"/>
              <w:jc w:val="left"/>
              <w:rPr>
                <w:lang w:val="de-CH"/>
              </w:rPr>
            </w:pPr>
          </w:p>
          <w:p w14:paraId="5A1B4AB7" w14:textId="77777777" w:rsidR="001249F0" w:rsidRDefault="001249F0" w:rsidP="001249F0">
            <w:pPr>
              <w:spacing w:before="120"/>
              <w:jc w:val="left"/>
              <w:rPr>
                <w:lang w:val="de-CH"/>
              </w:rPr>
            </w:pPr>
          </w:p>
          <w:p w14:paraId="640E3E7F" w14:textId="24979BE1" w:rsidR="001249F0" w:rsidRPr="00584AC3" w:rsidRDefault="001249F0" w:rsidP="001249F0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</w:t>
            </w:r>
            <w:r w:rsidR="00795E35">
              <w:rPr>
                <w:lang w:val="de-CH"/>
              </w:rPr>
              <w:t>0</w:t>
            </w:r>
            <w:r>
              <w:rPr>
                <w:lang w:val="de-CH"/>
              </w:rPr>
              <w:t>0‘</w:t>
            </w:r>
          </w:p>
        </w:tc>
        <w:tc>
          <w:tcPr>
            <w:tcW w:w="1843" w:type="dxa"/>
            <w:shd w:val="clear" w:color="auto" w:fill="FFFFFF"/>
          </w:tcPr>
          <w:p w14:paraId="11807D2F" w14:textId="77777777" w:rsidR="00CB6F11" w:rsidRDefault="00283DB1" w:rsidP="00E16F3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br/>
            </w:r>
          </w:p>
          <w:p w14:paraId="094F2EE6" w14:textId="77777777" w:rsidR="00566A9D" w:rsidRDefault="00566A9D" w:rsidP="00E16F3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</w:p>
          <w:p w14:paraId="3DC6D139" w14:textId="08D6A42A" w:rsidR="00BB0769" w:rsidRDefault="00BB0769" w:rsidP="00E16F39">
            <w:pPr>
              <w:spacing w:before="120"/>
              <w:jc w:val="left"/>
              <w:rPr>
                <w:lang w:val="de-CH"/>
              </w:rPr>
            </w:pPr>
          </w:p>
          <w:p w14:paraId="2D64A504" w14:textId="6A6C8CE0" w:rsidR="00385C42" w:rsidRDefault="00385C42" w:rsidP="00E16F39">
            <w:pPr>
              <w:spacing w:before="120"/>
              <w:jc w:val="left"/>
              <w:rPr>
                <w:lang w:val="de-CH"/>
              </w:rPr>
            </w:pPr>
          </w:p>
          <w:p w14:paraId="61656063" w14:textId="77777777" w:rsidR="00385C42" w:rsidRDefault="00385C42" w:rsidP="00E16F39">
            <w:pPr>
              <w:spacing w:before="120"/>
              <w:jc w:val="left"/>
              <w:rPr>
                <w:lang w:val="de-CH"/>
              </w:rPr>
            </w:pPr>
          </w:p>
          <w:p w14:paraId="4FCD6567" w14:textId="77777777" w:rsidR="00DA2953" w:rsidRDefault="00DA2953" w:rsidP="00E16F39">
            <w:pPr>
              <w:spacing w:before="120"/>
              <w:jc w:val="left"/>
              <w:rPr>
                <w:lang w:val="de-CH"/>
              </w:rPr>
            </w:pPr>
          </w:p>
          <w:p w14:paraId="4EBABFA1" w14:textId="77777777" w:rsidR="00DA2953" w:rsidRDefault="00DA2953" w:rsidP="00E16F39">
            <w:pPr>
              <w:spacing w:before="120"/>
              <w:jc w:val="left"/>
              <w:rPr>
                <w:lang w:val="de-CH"/>
              </w:rPr>
            </w:pPr>
          </w:p>
          <w:p w14:paraId="272A1B76" w14:textId="77777777" w:rsidR="00DA2953" w:rsidRDefault="00DA2953" w:rsidP="00E16F39">
            <w:pPr>
              <w:spacing w:before="120"/>
              <w:jc w:val="left"/>
              <w:rPr>
                <w:lang w:val="de-CH"/>
              </w:rPr>
            </w:pPr>
          </w:p>
          <w:p w14:paraId="781D100B" w14:textId="77777777" w:rsidR="00DA2953" w:rsidRDefault="00DA2953" w:rsidP="00E16F39">
            <w:pPr>
              <w:spacing w:before="120"/>
              <w:jc w:val="left"/>
              <w:rPr>
                <w:lang w:val="de-CH"/>
              </w:rPr>
            </w:pPr>
          </w:p>
          <w:p w14:paraId="4FA69488" w14:textId="77777777" w:rsidR="00DA2953" w:rsidRDefault="00DA2953" w:rsidP="00E16F39">
            <w:pPr>
              <w:spacing w:before="120"/>
              <w:jc w:val="left"/>
              <w:rPr>
                <w:lang w:val="de-CH"/>
              </w:rPr>
            </w:pPr>
          </w:p>
          <w:p w14:paraId="582F2C15" w14:textId="77777777" w:rsidR="00DA2953" w:rsidRDefault="00DA2953" w:rsidP="00E16F39">
            <w:pPr>
              <w:spacing w:before="120"/>
              <w:jc w:val="left"/>
              <w:rPr>
                <w:lang w:val="de-CH"/>
              </w:rPr>
            </w:pPr>
          </w:p>
          <w:p w14:paraId="334E27C7" w14:textId="77777777" w:rsidR="00DA2953" w:rsidRDefault="00DA2953" w:rsidP="00E16F39">
            <w:pPr>
              <w:spacing w:before="120"/>
              <w:jc w:val="left"/>
              <w:rPr>
                <w:lang w:val="de-CH"/>
              </w:rPr>
            </w:pPr>
          </w:p>
          <w:p w14:paraId="60AA02E5" w14:textId="77777777" w:rsidR="00DA2953" w:rsidRDefault="00DA2953" w:rsidP="00E16F39">
            <w:pPr>
              <w:spacing w:before="120"/>
              <w:jc w:val="left"/>
              <w:rPr>
                <w:lang w:val="de-CH"/>
              </w:rPr>
            </w:pPr>
          </w:p>
          <w:p w14:paraId="226783DC" w14:textId="77777777" w:rsidR="00A64553" w:rsidRDefault="00385C42" w:rsidP="00E16F3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Neue Funktionen entwickeln, testen und in eigene </w:t>
            </w:r>
            <w:proofErr w:type="spellStart"/>
            <w:r>
              <w:rPr>
                <w:lang w:val="de-CH"/>
              </w:rPr>
              <w:t>Lib</w:t>
            </w:r>
            <w:proofErr w:type="spellEnd"/>
            <w:r>
              <w:rPr>
                <w:lang w:val="de-CH"/>
              </w:rPr>
              <w:t xml:space="preserve"> übernehmen.</w:t>
            </w:r>
          </w:p>
          <w:p w14:paraId="0F553CDF" w14:textId="5E43A683" w:rsidR="00176A05" w:rsidRPr="00176A05" w:rsidRDefault="00176A05" w:rsidP="00E16F39">
            <w:pPr>
              <w:spacing w:before="120"/>
              <w:jc w:val="left"/>
              <w:rPr>
                <w:b/>
                <w:bCs/>
                <w:lang w:val="de-CH"/>
              </w:rPr>
            </w:pPr>
          </w:p>
        </w:tc>
      </w:tr>
      <w:tr w:rsidR="00DF0C50" w:rsidRPr="00584AC3" w14:paraId="353F99DB" w14:textId="77777777" w:rsidTr="00A64553">
        <w:trPr>
          <w:cantSplit/>
        </w:trPr>
        <w:tc>
          <w:tcPr>
            <w:tcW w:w="1346" w:type="dxa"/>
            <w:shd w:val="clear" w:color="auto" w:fill="FFFFFF"/>
          </w:tcPr>
          <w:p w14:paraId="0C8FC5FA" w14:textId="77777777" w:rsidR="009B7AFF" w:rsidRPr="00584AC3" w:rsidRDefault="009B7AFF" w:rsidP="00A64553">
            <w:pPr>
              <w:spacing w:before="120"/>
              <w:jc w:val="left"/>
              <w:rPr>
                <w:lang w:val="de-CH"/>
              </w:rPr>
            </w:pPr>
            <w:r w:rsidRPr="00584AC3">
              <w:rPr>
                <w:lang w:val="de-CH"/>
              </w:rPr>
              <w:lastRenderedPageBreak/>
              <w:t>3. Abend</w:t>
            </w:r>
          </w:p>
        </w:tc>
        <w:tc>
          <w:tcPr>
            <w:tcW w:w="1843" w:type="dxa"/>
            <w:shd w:val="clear" w:color="auto" w:fill="FFFFFF"/>
          </w:tcPr>
          <w:p w14:paraId="4B2E07F6" w14:textId="77777777" w:rsidR="00AC258A" w:rsidRPr="00AC258A" w:rsidRDefault="00AC258A" w:rsidP="00AC258A">
            <w:pPr>
              <w:spacing w:before="120"/>
              <w:jc w:val="left"/>
              <w:rPr>
                <w:bCs/>
                <w:lang w:val="de-CH"/>
              </w:rPr>
            </w:pPr>
            <w:r>
              <w:rPr>
                <w:bCs/>
                <w:lang w:val="de-CH"/>
              </w:rPr>
              <w:t>LINUX Basics</w:t>
            </w:r>
          </w:p>
          <w:p w14:paraId="0577888A" w14:textId="77777777" w:rsidR="00AC258A" w:rsidRDefault="00AC258A" w:rsidP="00E764DB">
            <w:pPr>
              <w:spacing w:before="120"/>
              <w:jc w:val="left"/>
              <w:rPr>
                <w:lang w:val="de-CH"/>
              </w:rPr>
            </w:pPr>
          </w:p>
          <w:p w14:paraId="6BE0E35E" w14:textId="77777777" w:rsidR="00AC258A" w:rsidRDefault="00AC258A" w:rsidP="00E764DB">
            <w:pPr>
              <w:spacing w:before="120"/>
              <w:jc w:val="left"/>
              <w:rPr>
                <w:lang w:val="de-CH"/>
              </w:rPr>
            </w:pPr>
          </w:p>
          <w:p w14:paraId="34BC934A" w14:textId="55BDC2A4" w:rsidR="00CC3704" w:rsidRDefault="000C644E" w:rsidP="00E764DB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Alle Methoden </w:t>
            </w:r>
            <w:r w:rsidR="00CC3704">
              <w:rPr>
                <w:lang w:val="de-CH"/>
              </w:rPr>
              <w:t xml:space="preserve">im </w:t>
            </w:r>
            <w:proofErr w:type="spellStart"/>
            <w:r w:rsidR="00CC3704">
              <w:rPr>
                <w:lang w:val="de-CH"/>
              </w:rPr>
              <w:t>SenseHat</w:t>
            </w:r>
            <w:proofErr w:type="spellEnd"/>
            <w:r w:rsidR="00CC3704">
              <w:rPr>
                <w:lang w:val="de-CH"/>
              </w:rPr>
              <w:t xml:space="preserve"> Module </w:t>
            </w:r>
            <w:r w:rsidR="00C75260">
              <w:rPr>
                <w:lang w:val="de-CH"/>
              </w:rPr>
              <w:t xml:space="preserve">(gemäss API </w:t>
            </w:r>
            <w:proofErr w:type="spellStart"/>
            <w:r w:rsidR="00C75260">
              <w:rPr>
                <w:lang w:val="de-CH"/>
              </w:rPr>
              <w:t>doc</w:t>
            </w:r>
            <w:proofErr w:type="spellEnd"/>
            <w:r w:rsidR="00C75260">
              <w:rPr>
                <w:lang w:val="de-CH"/>
              </w:rPr>
              <w:t xml:space="preserve">) </w:t>
            </w:r>
            <w:r w:rsidR="00CC3704">
              <w:rPr>
                <w:lang w:val="de-CH"/>
              </w:rPr>
              <w:t>erfolgreich</w:t>
            </w:r>
            <w:r w:rsidR="00C75260">
              <w:rPr>
                <w:lang w:val="de-CH"/>
              </w:rPr>
              <w:t xml:space="preserve"> </w:t>
            </w:r>
            <w:r w:rsidR="007F39F6">
              <w:rPr>
                <w:lang w:val="de-CH"/>
              </w:rPr>
              <w:t>selbst</w:t>
            </w:r>
            <w:r w:rsidR="00CC3704">
              <w:rPr>
                <w:lang w:val="de-CH"/>
              </w:rPr>
              <w:t xml:space="preserve"> getestet.</w:t>
            </w:r>
          </w:p>
          <w:p w14:paraId="4C2B5BBC" w14:textId="77777777" w:rsidR="00CC3704" w:rsidRDefault="00CC3704" w:rsidP="00E764DB">
            <w:pPr>
              <w:spacing w:before="120"/>
              <w:jc w:val="left"/>
              <w:rPr>
                <w:lang w:val="de-CH"/>
              </w:rPr>
            </w:pPr>
          </w:p>
          <w:p w14:paraId="02AABB60" w14:textId="416B4B0F" w:rsidR="00DF0C50" w:rsidRPr="00584AC3" w:rsidRDefault="000C644E" w:rsidP="00E764DB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Methoden </w:t>
            </w:r>
            <w:r w:rsidR="000E0D26">
              <w:rPr>
                <w:lang w:val="de-CH"/>
              </w:rPr>
              <w:t xml:space="preserve">Sense-Hat und Sense Klasse (API) mit </w:t>
            </w:r>
            <w:proofErr w:type="gramStart"/>
            <w:r w:rsidR="000E0D26">
              <w:rPr>
                <w:lang w:val="de-CH"/>
              </w:rPr>
              <w:t>LED Matrix</w:t>
            </w:r>
            <w:proofErr w:type="gramEnd"/>
            <w:r w:rsidR="000E0D26">
              <w:rPr>
                <w:lang w:val="de-CH"/>
              </w:rPr>
              <w:t xml:space="preserve"> verwenden.</w:t>
            </w:r>
          </w:p>
        </w:tc>
        <w:tc>
          <w:tcPr>
            <w:tcW w:w="6804" w:type="dxa"/>
            <w:shd w:val="clear" w:color="auto" w:fill="FFFFFF"/>
          </w:tcPr>
          <w:p w14:paraId="1ACD43B6" w14:textId="77777777" w:rsidR="00AC258A" w:rsidRDefault="00AC258A" w:rsidP="00AC258A">
            <w:pPr>
              <w:spacing w:before="120"/>
              <w:jc w:val="left"/>
              <w:rPr>
                <w:lang w:val="de-CH"/>
              </w:rPr>
            </w:pPr>
            <w:r w:rsidRPr="00176A05">
              <w:rPr>
                <w:b/>
                <w:bCs/>
                <w:lang w:val="de-CH"/>
              </w:rPr>
              <w:t>Leistungskontrolle 1</w:t>
            </w:r>
          </w:p>
          <w:p w14:paraId="4F591DC9" w14:textId="77777777" w:rsidR="00AC258A" w:rsidRDefault="00AC258A" w:rsidP="009D7F2A">
            <w:pPr>
              <w:spacing w:before="120"/>
              <w:jc w:val="left"/>
              <w:rPr>
                <w:b/>
                <w:lang w:val="de-CH"/>
              </w:rPr>
            </w:pPr>
          </w:p>
          <w:p w14:paraId="13CCD42D" w14:textId="77777777" w:rsidR="00AC258A" w:rsidRDefault="00AC258A" w:rsidP="009D7F2A">
            <w:pPr>
              <w:spacing w:before="120"/>
              <w:jc w:val="left"/>
              <w:rPr>
                <w:b/>
                <w:lang w:val="de-CH"/>
              </w:rPr>
            </w:pPr>
          </w:p>
          <w:p w14:paraId="6AE30426" w14:textId="33F48017" w:rsidR="009D7F2A" w:rsidRPr="00584AC3" w:rsidRDefault="009D7F2A" w:rsidP="009D7F2A">
            <w:pPr>
              <w:spacing w:before="12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 xml:space="preserve">Aufgabe </w:t>
            </w:r>
            <w:r w:rsidR="002310E3">
              <w:rPr>
                <w:b/>
                <w:lang w:val="de-CH"/>
              </w:rPr>
              <w:t>2a</w:t>
            </w:r>
            <w:r>
              <w:rPr>
                <w:b/>
                <w:lang w:val="de-CH"/>
              </w:rPr>
              <w:t xml:space="preserve"> (</w:t>
            </w:r>
            <w:r w:rsidR="002310E3">
              <w:rPr>
                <w:b/>
                <w:lang w:val="de-CH"/>
              </w:rPr>
              <w:t>LED_Matrix.py</w:t>
            </w:r>
            <w:r>
              <w:rPr>
                <w:b/>
                <w:lang w:val="de-CH"/>
              </w:rPr>
              <w:t>)</w:t>
            </w:r>
          </w:p>
          <w:p w14:paraId="38C6AB5E" w14:textId="77777777" w:rsidR="00B24F50" w:rsidRDefault="00B24F50" w:rsidP="00B24F50">
            <w:pPr>
              <w:jc w:val="left"/>
              <w:rPr>
                <w:lang w:val="de-CH"/>
              </w:rPr>
            </w:pPr>
          </w:p>
          <w:p w14:paraId="6869638D" w14:textId="77777777" w:rsidR="002310E3" w:rsidRDefault="002310E3" w:rsidP="00B24F50">
            <w:pPr>
              <w:pStyle w:val="Listenabsatz"/>
              <w:numPr>
                <w:ilvl w:val="0"/>
                <w:numId w:val="24"/>
              </w:numPr>
              <w:jc w:val="left"/>
              <w:rPr>
                <w:lang w:val="de-CH"/>
              </w:rPr>
            </w:pPr>
            <w:proofErr w:type="spellStart"/>
            <w:proofErr w:type="gramStart"/>
            <w:r>
              <w:rPr>
                <w:lang w:val="de-CH"/>
              </w:rPr>
              <w:t>setPixel</w:t>
            </w:r>
            <w:proofErr w:type="spellEnd"/>
            <w:r>
              <w:rPr>
                <w:lang w:val="de-CH"/>
              </w:rPr>
              <w:t>(</w:t>
            </w:r>
            <w:proofErr w:type="gramEnd"/>
            <w:r>
              <w:rPr>
                <w:lang w:val="de-CH"/>
              </w:rPr>
              <w:t xml:space="preserve">), </w:t>
            </w:r>
            <w:proofErr w:type="spellStart"/>
            <w:r>
              <w:rPr>
                <w:lang w:val="de-CH"/>
              </w:rPr>
              <w:t>setPixels</w:t>
            </w:r>
            <w:proofErr w:type="spellEnd"/>
            <w:r>
              <w:rPr>
                <w:lang w:val="de-CH"/>
              </w:rPr>
              <w:t xml:space="preserve">(), </w:t>
            </w:r>
            <w:proofErr w:type="spellStart"/>
            <w:r>
              <w:rPr>
                <w:lang w:val="de-CH"/>
              </w:rPr>
              <w:t>clear</w:t>
            </w:r>
            <w:proofErr w:type="spellEnd"/>
            <w:r>
              <w:rPr>
                <w:lang w:val="de-CH"/>
              </w:rPr>
              <w:t xml:space="preserve">(), </w:t>
            </w:r>
            <w:proofErr w:type="spellStart"/>
            <w:r>
              <w:rPr>
                <w:lang w:val="de-CH"/>
              </w:rPr>
              <w:t>sleep</w:t>
            </w:r>
            <w:proofErr w:type="spellEnd"/>
            <w:r>
              <w:rPr>
                <w:lang w:val="de-CH"/>
              </w:rPr>
              <w:t xml:space="preserve">(), </w:t>
            </w:r>
            <w:proofErr w:type="spellStart"/>
            <w:r>
              <w:rPr>
                <w:lang w:val="de-CH"/>
              </w:rPr>
              <w:t>showMessage</w:t>
            </w:r>
            <w:proofErr w:type="spellEnd"/>
            <w:r>
              <w:rPr>
                <w:lang w:val="de-CH"/>
              </w:rPr>
              <w:t>()</w:t>
            </w:r>
          </w:p>
          <w:p w14:paraId="74F45D47" w14:textId="5F7F1F45" w:rsidR="002310E3" w:rsidRDefault="002310E3" w:rsidP="00B24F50">
            <w:pPr>
              <w:pStyle w:val="Listenabsatz"/>
              <w:numPr>
                <w:ilvl w:val="0"/>
                <w:numId w:val="24"/>
              </w:numPr>
              <w:jc w:val="left"/>
              <w:rPr>
                <w:lang w:val="de-CH"/>
              </w:rPr>
            </w:pPr>
            <w:r>
              <w:rPr>
                <w:lang w:val="de-CH"/>
              </w:rPr>
              <w:t>Eventhandling (Joystick)</w:t>
            </w:r>
          </w:p>
          <w:p w14:paraId="329FA442" w14:textId="77777777" w:rsidR="002310E3" w:rsidRDefault="002310E3" w:rsidP="00B24F50">
            <w:pPr>
              <w:pStyle w:val="Listenabsatz"/>
              <w:numPr>
                <w:ilvl w:val="0"/>
                <w:numId w:val="24"/>
              </w:numPr>
              <w:jc w:val="left"/>
              <w:rPr>
                <w:lang w:val="de-CH"/>
              </w:rPr>
            </w:pPr>
            <w:r>
              <w:rPr>
                <w:lang w:val="de-CH"/>
              </w:rPr>
              <w:t>IMU- und Meteo-Sensoren</w:t>
            </w:r>
          </w:p>
          <w:p w14:paraId="0BB89041" w14:textId="77777777" w:rsidR="002310E3" w:rsidRDefault="002310E3" w:rsidP="002310E3">
            <w:pPr>
              <w:jc w:val="left"/>
              <w:rPr>
                <w:lang w:val="de-CH"/>
              </w:rPr>
            </w:pPr>
          </w:p>
          <w:p w14:paraId="2CC925F1" w14:textId="77777777" w:rsidR="002310E3" w:rsidRDefault="002310E3" w:rsidP="002310E3">
            <w:pPr>
              <w:jc w:val="left"/>
              <w:rPr>
                <w:lang w:val="de-CH"/>
              </w:rPr>
            </w:pPr>
          </w:p>
          <w:p w14:paraId="06361159" w14:textId="7B6EA001" w:rsidR="002310E3" w:rsidRDefault="002310E3" w:rsidP="002310E3">
            <w:pPr>
              <w:spacing w:before="12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Aufgabe 2b (xx_SenseHat_Librarie.py)</w:t>
            </w:r>
          </w:p>
          <w:p w14:paraId="75FD14A9" w14:textId="77777777" w:rsidR="00C63462" w:rsidRDefault="00C63462" w:rsidP="00BD77BD">
            <w:pPr>
              <w:pStyle w:val="Listenabsatz"/>
              <w:numPr>
                <w:ilvl w:val="0"/>
                <w:numId w:val="30"/>
              </w:numPr>
              <w:spacing w:before="120"/>
              <w:jc w:val="left"/>
              <w:rPr>
                <w:bCs/>
                <w:lang w:val="de-CH"/>
              </w:rPr>
            </w:pPr>
            <w:proofErr w:type="spellStart"/>
            <w:proofErr w:type="gramStart"/>
            <w:r>
              <w:rPr>
                <w:bCs/>
                <w:lang w:val="de-CH"/>
              </w:rPr>
              <w:t>setPixel</w:t>
            </w:r>
            <w:proofErr w:type="spellEnd"/>
            <w:r>
              <w:rPr>
                <w:bCs/>
                <w:lang w:val="de-CH"/>
              </w:rPr>
              <w:t>(</w:t>
            </w:r>
            <w:proofErr w:type="gramEnd"/>
            <w:r>
              <w:rPr>
                <w:bCs/>
                <w:lang w:val="de-CH"/>
              </w:rPr>
              <w:t xml:space="preserve">) mit </w:t>
            </w:r>
            <w:proofErr w:type="spellStart"/>
            <w:r>
              <w:rPr>
                <w:bCs/>
                <w:lang w:val="de-CH"/>
              </w:rPr>
              <w:t>clipping</w:t>
            </w:r>
            <w:proofErr w:type="spellEnd"/>
          </w:p>
          <w:p w14:paraId="5DFD4F8E" w14:textId="3B4C3795" w:rsidR="002310E3" w:rsidRDefault="00BD77BD" w:rsidP="00BD77BD">
            <w:pPr>
              <w:pStyle w:val="Listenabsatz"/>
              <w:numPr>
                <w:ilvl w:val="0"/>
                <w:numId w:val="30"/>
              </w:numPr>
              <w:spacing w:before="120"/>
              <w:jc w:val="left"/>
              <w:rPr>
                <w:bCs/>
                <w:lang w:val="de-CH"/>
              </w:rPr>
            </w:pPr>
            <w:proofErr w:type="spellStart"/>
            <w:proofErr w:type="gramStart"/>
            <w:r>
              <w:rPr>
                <w:bCs/>
                <w:lang w:val="de-CH"/>
              </w:rPr>
              <w:t>drawLine</w:t>
            </w:r>
            <w:proofErr w:type="spellEnd"/>
            <w:r>
              <w:rPr>
                <w:bCs/>
                <w:lang w:val="de-CH"/>
              </w:rPr>
              <w:t>(</w:t>
            </w:r>
            <w:proofErr w:type="gramEnd"/>
            <w:r>
              <w:rPr>
                <w:bCs/>
                <w:lang w:val="de-CH"/>
              </w:rPr>
              <w:t xml:space="preserve">), </w:t>
            </w:r>
            <w:proofErr w:type="spellStart"/>
            <w:r w:rsidR="00190735">
              <w:rPr>
                <w:bCs/>
                <w:lang w:val="de-CH"/>
              </w:rPr>
              <w:t>drawRecantgle</w:t>
            </w:r>
            <w:proofErr w:type="spellEnd"/>
            <w:r w:rsidR="00190735">
              <w:rPr>
                <w:bCs/>
                <w:lang w:val="de-CH"/>
              </w:rPr>
              <w:t xml:space="preserve">(), </w:t>
            </w:r>
            <w:proofErr w:type="spellStart"/>
            <w:r w:rsidR="00190735">
              <w:rPr>
                <w:bCs/>
                <w:lang w:val="de-CH"/>
              </w:rPr>
              <w:t>drawCircle</w:t>
            </w:r>
            <w:proofErr w:type="spellEnd"/>
            <w:r w:rsidR="00190735">
              <w:rPr>
                <w:bCs/>
                <w:lang w:val="de-CH"/>
              </w:rPr>
              <w:t>()</w:t>
            </w:r>
          </w:p>
          <w:p w14:paraId="622A7C9D" w14:textId="0346D69C" w:rsidR="00190735" w:rsidRDefault="00C63462" w:rsidP="00C63462">
            <w:pPr>
              <w:pStyle w:val="Listenabsatz"/>
              <w:numPr>
                <w:ilvl w:val="0"/>
                <w:numId w:val="30"/>
              </w:numPr>
              <w:spacing w:before="120"/>
              <w:jc w:val="left"/>
              <w:rPr>
                <w:bCs/>
                <w:lang w:val="de-CH"/>
              </w:rPr>
            </w:pPr>
            <w:proofErr w:type="spellStart"/>
            <w:r>
              <w:rPr>
                <w:bCs/>
                <w:lang w:val="de-CH"/>
              </w:rPr>
              <w:t>Functions</w:t>
            </w:r>
            <w:proofErr w:type="spellEnd"/>
            <w:r>
              <w:rPr>
                <w:bCs/>
                <w:lang w:val="de-CH"/>
              </w:rPr>
              <w:t xml:space="preserve"> erweitern mit </w:t>
            </w:r>
            <w:proofErr w:type="spellStart"/>
            <w:r>
              <w:rPr>
                <w:bCs/>
                <w:lang w:val="de-CH"/>
              </w:rPr>
              <w:t>fillColor</w:t>
            </w:r>
            <w:proofErr w:type="spellEnd"/>
            <w:r>
              <w:rPr>
                <w:bCs/>
                <w:lang w:val="de-CH"/>
              </w:rPr>
              <w:t xml:space="preserve"> und </w:t>
            </w:r>
            <w:proofErr w:type="spellStart"/>
            <w:r>
              <w:rPr>
                <w:bCs/>
                <w:lang w:val="de-CH"/>
              </w:rPr>
              <w:t>borderColor</w:t>
            </w:r>
            <w:proofErr w:type="spellEnd"/>
          </w:p>
          <w:p w14:paraId="4FA3D25F" w14:textId="6AE1D4CC" w:rsidR="00176550" w:rsidRPr="00C63462" w:rsidRDefault="00176550" w:rsidP="00C63462">
            <w:pPr>
              <w:pStyle w:val="Listenabsatz"/>
              <w:numPr>
                <w:ilvl w:val="0"/>
                <w:numId w:val="30"/>
              </w:numPr>
              <w:spacing w:before="120"/>
              <w:jc w:val="left"/>
              <w:rPr>
                <w:bCs/>
                <w:lang w:val="de-CH"/>
              </w:rPr>
            </w:pPr>
            <w:proofErr w:type="spellStart"/>
            <w:r>
              <w:rPr>
                <w:bCs/>
                <w:lang w:val="de-CH"/>
              </w:rPr>
              <w:t>drawCompassNeedle</w:t>
            </w:r>
            <w:proofErr w:type="spellEnd"/>
            <w:r>
              <w:rPr>
                <w:bCs/>
                <w:lang w:val="de-CH"/>
              </w:rPr>
              <w:t>(</w:t>
            </w:r>
            <w:proofErr w:type="spellStart"/>
            <w:r>
              <w:rPr>
                <w:bCs/>
                <w:lang w:val="de-CH"/>
              </w:rPr>
              <w:t>azimutInGrad</w:t>
            </w:r>
            <w:proofErr w:type="spellEnd"/>
            <w:r>
              <w:rPr>
                <w:bCs/>
                <w:lang w:val="de-CH"/>
              </w:rPr>
              <w:t>)</w:t>
            </w:r>
          </w:p>
          <w:p w14:paraId="664DBAED" w14:textId="759A7C2F" w:rsidR="00226197" w:rsidRPr="0078034E" w:rsidRDefault="00226197" w:rsidP="0078034E">
            <w:pPr>
              <w:jc w:val="left"/>
              <w:rPr>
                <w:lang w:val="de-CH"/>
              </w:rPr>
            </w:pPr>
          </w:p>
        </w:tc>
        <w:tc>
          <w:tcPr>
            <w:tcW w:w="1985" w:type="dxa"/>
            <w:shd w:val="clear" w:color="auto" w:fill="FFFFFF"/>
          </w:tcPr>
          <w:p w14:paraId="6D3D7F2D" w14:textId="28B94864" w:rsidR="00AC258A" w:rsidRDefault="00AC258A" w:rsidP="00C63462">
            <w:pPr>
              <w:spacing w:before="120"/>
              <w:jc w:val="left"/>
              <w:rPr>
                <w:lang w:val="de-CH"/>
              </w:rPr>
            </w:pPr>
            <w:r>
              <w:rPr>
                <w:bCs/>
                <w:lang w:val="de-CH"/>
              </w:rPr>
              <w:t>Moodle Test</w:t>
            </w:r>
          </w:p>
          <w:p w14:paraId="21EE74E4" w14:textId="77777777" w:rsidR="00AC258A" w:rsidRDefault="00AC258A" w:rsidP="00C63462">
            <w:pPr>
              <w:spacing w:before="120"/>
              <w:jc w:val="left"/>
              <w:rPr>
                <w:lang w:val="de-CH"/>
              </w:rPr>
            </w:pPr>
          </w:p>
          <w:p w14:paraId="2CC4F270" w14:textId="77777777" w:rsidR="00AC258A" w:rsidRDefault="00AC258A" w:rsidP="00C63462">
            <w:pPr>
              <w:spacing w:before="120"/>
              <w:jc w:val="left"/>
              <w:rPr>
                <w:lang w:val="de-CH"/>
              </w:rPr>
            </w:pPr>
          </w:p>
          <w:p w14:paraId="5E0432B0" w14:textId="540707D9" w:rsidR="00C63462" w:rsidRDefault="00C63462" w:rsidP="00C63462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Test-Driven Approach mit theoretischen Einschüben</w:t>
            </w:r>
          </w:p>
          <w:p w14:paraId="52C2C15D" w14:textId="77777777" w:rsidR="00DF0C50" w:rsidRDefault="00DF0C50" w:rsidP="00A64553">
            <w:pPr>
              <w:spacing w:before="120"/>
              <w:jc w:val="left"/>
              <w:rPr>
                <w:lang w:val="de-CH"/>
              </w:rPr>
            </w:pPr>
          </w:p>
          <w:p w14:paraId="326C7F28" w14:textId="77777777" w:rsidR="00C63462" w:rsidRDefault="00C63462" w:rsidP="00A64553">
            <w:pPr>
              <w:spacing w:before="120"/>
              <w:jc w:val="left"/>
              <w:rPr>
                <w:lang w:val="de-CH"/>
              </w:rPr>
            </w:pPr>
          </w:p>
          <w:p w14:paraId="26176E48" w14:textId="429B0B5D" w:rsidR="00C63462" w:rsidRPr="00584AC3" w:rsidRDefault="00C63462" w:rsidP="00A6455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Test-Driven Approach mit theoretischen Einschüben</w:t>
            </w:r>
          </w:p>
        </w:tc>
        <w:tc>
          <w:tcPr>
            <w:tcW w:w="1276" w:type="dxa"/>
            <w:shd w:val="clear" w:color="auto" w:fill="FFFFFF"/>
          </w:tcPr>
          <w:p w14:paraId="1CE8F2BC" w14:textId="77777777" w:rsidR="00AC258A" w:rsidRDefault="00AC258A" w:rsidP="00B11844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15’</w:t>
            </w:r>
          </w:p>
          <w:p w14:paraId="47039336" w14:textId="77777777" w:rsidR="00AC258A" w:rsidRDefault="00AC258A" w:rsidP="00B11844">
            <w:pPr>
              <w:spacing w:before="120"/>
              <w:jc w:val="left"/>
              <w:rPr>
                <w:lang w:val="de-CH"/>
              </w:rPr>
            </w:pPr>
          </w:p>
          <w:p w14:paraId="0E9E86B4" w14:textId="77777777" w:rsidR="00AC258A" w:rsidRDefault="00AC258A" w:rsidP="00B11844">
            <w:pPr>
              <w:spacing w:before="120"/>
              <w:jc w:val="left"/>
              <w:rPr>
                <w:lang w:val="de-CH"/>
              </w:rPr>
            </w:pPr>
          </w:p>
          <w:p w14:paraId="4FEAA73D" w14:textId="793558D9" w:rsidR="001D346D" w:rsidRDefault="001D346D" w:rsidP="00B11844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60‘</w:t>
            </w:r>
          </w:p>
          <w:p w14:paraId="781EB0CA" w14:textId="77777777" w:rsidR="00D223A4" w:rsidRDefault="00D223A4" w:rsidP="00B11844">
            <w:pPr>
              <w:spacing w:before="120"/>
              <w:jc w:val="left"/>
              <w:rPr>
                <w:lang w:val="de-CH"/>
              </w:rPr>
            </w:pPr>
          </w:p>
          <w:p w14:paraId="4C712939" w14:textId="77777777" w:rsidR="00D223A4" w:rsidRDefault="00D223A4" w:rsidP="00B11844">
            <w:pPr>
              <w:spacing w:before="120"/>
              <w:jc w:val="left"/>
              <w:rPr>
                <w:lang w:val="de-CH"/>
              </w:rPr>
            </w:pPr>
          </w:p>
          <w:p w14:paraId="7A502780" w14:textId="77777777" w:rsidR="00C63462" w:rsidRDefault="00C63462" w:rsidP="00B11844">
            <w:pPr>
              <w:spacing w:before="120"/>
              <w:jc w:val="left"/>
              <w:rPr>
                <w:lang w:val="de-CH"/>
              </w:rPr>
            </w:pPr>
          </w:p>
          <w:p w14:paraId="0A498CDF" w14:textId="77777777" w:rsidR="00C63462" w:rsidRDefault="00C63462" w:rsidP="00B11844">
            <w:pPr>
              <w:spacing w:before="120"/>
              <w:jc w:val="left"/>
              <w:rPr>
                <w:lang w:val="de-CH"/>
              </w:rPr>
            </w:pPr>
          </w:p>
          <w:p w14:paraId="2C4742A7" w14:textId="42ADEC1A" w:rsidR="00D223A4" w:rsidRPr="00584AC3" w:rsidRDefault="00D223A4" w:rsidP="00B11844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140‘</w:t>
            </w:r>
          </w:p>
        </w:tc>
        <w:tc>
          <w:tcPr>
            <w:tcW w:w="1843" w:type="dxa"/>
            <w:shd w:val="clear" w:color="auto" w:fill="FFFFFF"/>
          </w:tcPr>
          <w:p w14:paraId="4CBE9EBE" w14:textId="77777777" w:rsidR="00DF0C50" w:rsidRDefault="00DF0C50" w:rsidP="009863B4">
            <w:pPr>
              <w:spacing w:before="120"/>
              <w:jc w:val="left"/>
              <w:rPr>
                <w:lang w:val="de-CH"/>
              </w:rPr>
            </w:pPr>
          </w:p>
          <w:p w14:paraId="77A75F3C" w14:textId="77777777" w:rsidR="000C644E" w:rsidRDefault="000C644E" w:rsidP="009863B4">
            <w:pPr>
              <w:spacing w:before="120"/>
              <w:jc w:val="left"/>
              <w:rPr>
                <w:lang w:val="de-CH"/>
              </w:rPr>
            </w:pPr>
          </w:p>
          <w:p w14:paraId="16681B7F" w14:textId="77777777" w:rsidR="000C644E" w:rsidRDefault="000C644E" w:rsidP="009863B4">
            <w:pPr>
              <w:spacing w:before="120"/>
              <w:jc w:val="left"/>
              <w:rPr>
                <w:lang w:val="de-CH"/>
              </w:rPr>
            </w:pPr>
          </w:p>
          <w:p w14:paraId="460DA434" w14:textId="77777777" w:rsidR="000C644E" w:rsidRDefault="000C644E" w:rsidP="009863B4">
            <w:pPr>
              <w:spacing w:before="120"/>
              <w:jc w:val="left"/>
              <w:rPr>
                <w:lang w:val="de-CH"/>
              </w:rPr>
            </w:pPr>
          </w:p>
          <w:p w14:paraId="727F1BF2" w14:textId="77777777" w:rsidR="000C644E" w:rsidRDefault="000C644E" w:rsidP="009863B4">
            <w:pPr>
              <w:spacing w:before="120"/>
              <w:jc w:val="left"/>
              <w:rPr>
                <w:lang w:val="de-CH"/>
              </w:rPr>
            </w:pPr>
          </w:p>
          <w:p w14:paraId="2BD60E26" w14:textId="4FAB522A" w:rsidR="000C644E" w:rsidRDefault="000C644E" w:rsidP="009863B4">
            <w:pPr>
              <w:spacing w:before="120"/>
              <w:jc w:val="left"/>
              <w:rPr>
                <w:lang w:val="de-CH"/>
              </w:rPr>
            </w:pPr>
          </w:p>
          <w:p w14:paraId="7A7C062C" w14:textId="0305BBED" w:rsidR="00AC258A" w:rsidRDefault="00AC258A" w:rsidP="009863B4">
            <w:pPr>
              <w:spacing w:before="120"/>
              <w:jc w:val="left"/>
              <w:rPr>
                <w:lang w:val="de-CH"/>
              </w:rPr>
            </w:pPr>
          </w:p>
          <w:p w14:paraId="0E0722FB" w14:textId="42D5AD49" w:rsidR="00AC258A" w:rsidRDefault="00AC258A" w:rsidP="009863B4">
            <w:pPr>
              <w:spacing w:before="120"/>
              <w:jc w:val="left"/>
              <w:rPr>
                <w:lang w:val="de-CH"/>
              </w:rPr>
            </w:pPr>
          </w:p>
          <w:p w14:paraId="1A65998C" w14:textId="46C04309" w:rsidR="00AC258A" w:rsidRDefault="00AC258A" w:rsidP="009863B4">
            <w:pPr>
              <w:spacing w:before="120"/>
              <w:jc w:val="left"/>
              <w:rPr>
                <w:lang w:val="de-CH"/>
              </w:rPr>
            </w:pPr>
          </w:p>
          <w:p w14:paraId="58D88C6E" w14:textId="77777777" w:rsidR="00AC258A" w:rsidRDefault="00AC258A" w:rsidP="009863B4">
            <w:pPr>
              <w:spacing w:before="120"/>
              <w:jc w:val="left"/>
              <w:rPr>
                <w:lang w:val="de-CH"/>
              </w:rPr>
            </w:pPr>
          </w:p>
          <w:p w14:paraId="161EF1CC" w14:textId="77777777" w:rsidR="000C644E" w:rsidRDefault="000C644E" w:rsidP="009863B4">
            <w:pPr>
              <w:spacing w:before="120"/>
              <w:jc w:val="left"/>
              <w:rPr>
                <w:lang w:val="de-CH"/>
              </w:rPr>
            </w:pPr>
          </w:p>
          <w:p w14:paraId="44D4DD6E" w14:textId="73728A24" w:rsidR="00B76318" w:rsidRPr="00B76318" w:rsidRDefault="000C644E" w:rsidP="00176550">
            <w:pPr>
              <w:spacing w:before="120"/>
              <w:jc w:val="left"/>
              <w:rPr>
                <w:b/>
                <w:bCs/>
                <w:lang w:val="de-CH"/>
              </w:rPr>
            </w:pPr>
            <w:r>
              <w:rPr>
                <w:lang w:val="de-CH"/>
              </w:rPr>
              <w:t xml:space="preserve">Design und Implementation </w:t>
            </w:r>
            <w:r w:rsidR="00176550">
              <w:rPr>
                <w:lang w:val="de-CH"/>
              </w:rPr>
              <w:t>eines</w:t>
            </w:r>
            <w:r w:rsidR="004373B1">
              <w:rPr>
                <w:lang w:val="de-CH"/>
              </w:rPr>
              <w:t xml:space="preserve"> </w:t>
            </w:r>
            <w:proofErr w:type="gramStart"/>
            <w:r w:rsidR="004373B1">
              <w:rPr>
                <w:lang w:val="de-CH"/>
              </w:rPr>
              <w:t xml:space="preserve">analogen </w:t>
            </w:r>
            <w:r w:rsidR="00176550">
              <w:rPr>
                <w:lang w:val="de-CH"/>
              </w:rPr>
              <w:t xml:space="preserve"> </w:t>
            </w:r>
            <w:r w:rsidR="00B76318">
              <w:rPr>
                <w:b/>
                <w:bCs/>
                <w:lang w:val="de-CH"/>
              </w:rPr>
              <w:t>Kompass</w:t>
            </w:r>
            <w:r w:rsidR="00176550">
              <w:rPr>
                <w:b/>
                <w:bCs/>
                <w:lang w:val="de-CH"/>
              </w:rPr>
              <w:t>es</w:t>
            </w:r>
            <w:proofErr w:type="gramEnd"/>
            <w:r w:rsidR="00176550">
              <w:rPr>
                <w:b/>
                <w:bCs/>
                <w:lang w:val="de-CH"/>
              </w:rPr>
              <w:t xml:space="preserve"> </w:t>
            </w:r>
            <w:r w:rsidR="004373B1">
              <w:rPr>
                <w:b/>
                <w:bCs/>
                <w:lang w:val="de-CH"/>
              </w:rPr>
              <w:t>(</w:t>
            </w:r>
            <w:r w:rsidR="00176550">
              <w:rPr>
                <w:b/>
                <w:bCs/>
                <w:lang w:val="de-CH"/>
              </w:rPr>
              <w:t>mit Nadel</w:t>
            </w:r>
            <w:r w:rsidR="004373B1">
              <w:rPr>
                <w:b/>
                <w:bCs/>
                <w:lang w:val="de-CH"/>
              </w:rPr>
              <w:t>)</w:t>
            </w:r>
          </w:p>
        </w:tc>
      </w:tr>
      <w:tr w:rsidR="00DF0C50" w:rsidRPr="00584AC3" w14:paraId="0DDC1F8C" w14:textId="77777777" w:rsidTr="00A64553">
        <w:trPr>
          <w:cantSplit/>
        </w:trPr>
        <w:tc>
          <w:tcPr>
            <w:tcW w:w="1346" w:type="dxa"/>
            <w:shd w:val="clear" w:color="auto" w:fill="FFFFFF"/>
          </w:tcPr>
          <w:p w14:paraId="63FE38AE" w14:textId="77777777" w:rsidR="009B7AFF" w:rsidRPr="00584AC3" w:rsidRDefault="009B7AFF" w:rsidP="00A64553">
            <w:pPr>
              <w:spacing w:before="120"/>
              <w:jc w:val="left"/>
              <w:rPr>
                <w:lang w:val="de-CH"/>
              </w:rPr>
            </w:pPr>
            <w:r w:rsidRPr="00584AC3">
              <w:rPr>
                <w:lang w:val="de-CH"/>
              </w:rPr>
              <w:lastRenderedPageBreak/>
              <w:t>4. Abend</w:t>
            </w:r>
          </w:p>
        </w:tc>
        <w:tc>
          <w:tcPr>
            <w:tcW w:w="1843" w:type="dxa"/>
            <w:shd w:val="clear" w:color="auto" w:fill="FFFFFF"/>
          </w:tcPr>
          <w:p w14:paraId="42CDF42B" w14:textId="1C5FE8AB" w:rsidR="00C75260" w:rsidRDefault="00A36A3E" w:rsidP="00A6455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Containers in Python kennen und in eigenen Applikationen </w:t>
            </w:r>
            <w:r w:rsidR="005454C1">
              <w:rPr>
                <w:lang w:val="de-CH"/>
              </w:rPr>
              <w:t>anwenden</w:t>
            </w:r>
            <w:r>
              <w:rPr>
                <w:lang w:val="de-CH"/>
              </w:rPr>
              <w:t xml:space="preserve"> können.</w:t>
            </w:r>
          </w:p>
          <w:p w14:paraId="2AD1480C" w14:textId="3CB5EBA7" w:rsidR="00C75260" w:rsidRPr="00584AC3" w:rsidRDefault="00C75260" w:rsidP="00A64553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6804" w:type="dxa"/>
            <w:shd w:val="clear" w:color="auto" w:fill="FFFFFF"/>
          </w:tcPr>
          <w:p w14:paraId="51EABBC0" w14:textId="77777777" w:rsidR="000765F6" w:rsidRDefault="00996A31" w:rsidP="000765F6">
            <w:pPr>
              <w:spacing w:before="120"/>
              <w:jc w:val="left"/>
              <w:rPr>
                <w:lang w:val="de-CH"/>
              </w:rPr>
            </w:pPr>
            <w:proofErr w:type="spellStart"/>
            <w:r>
              <w:rPr>
                <w:lang w:val="de-CH"/>
              </w:rPr>
              <w:t>Elemete</w:t>
            </w:r>
            <w:proofErr w:type="spellEnd"/>
            <w:r>
              <w:rPr>
                <w:lang w:val="de-CH"/>
              </w:rPr>
              <w:t xml:space="preserve"> </w:t>
            </w:r>
            <w:proofErr w:type="gramStart"/>
            <w:r>
              <w:rPr>
                <w:lang w:val="de-CH"/>
              </w:rPr>
              <w:t>in den verschiedenen Containers</w:t>
            </w:r>
            <w:proofErr w:type="gramEnd"/>
            <w:r>
              <w:rPr>
                <w:lang w:val="de-CH"/>
              </w:rPr>
              <w:t xml:space="preserve"> zugreifen (lesen), zufügen/ändern und löschen</w:t>
            </w:r>
            <w:r w:rsidR="000765F6">
              <w:rPr>
                <w:lang w:val="de-CH"/>
              </w:rPr>
              <w:t xml:space="preserve">. </w:t>
            </w:r>
            <w:proofErr w:type="gramStart"/>
            <w:r w:rsidR="000765F6">
              <w:rPr>
                <w:lang w:val="de-CH"/>
              </w:rPr>
              <w:t>Listen[</w:t>
            </w:r>
            <w:proofErr w:type="gramEnd"/>
            <w:r w:rsidR="000765F6">
              <w:rPr>
                <w:lang w:val="de-CH"/>
              </w:rPr>
              <w:t xml:space="preserve">], Tupels(), </w:t>
            </w:r>
            <w:proofErr w:type="spellStart"/>
            <w:r w:rsidR="000765F6">
              <w:rPr>
                <w:lang w:val="de-CH"/>
              </w:rPr>
              <w:t>Dictonaries</w:t>
            </w:r>
            <w:proofErr w:type="spellEnd"/>
            <w:r w:rsidR="000765F6">
              <w:rPr>
                <w:lang w:val="de-CH"/>
              </w:rPr>
              <w:t>{}</w:t>
            </w:r>
          </w:p>
          <w:p w14:paraId="21DC9546" w14:textId="35318C31" w:rsidR="009E3BC0" w:rsidRDefault="009E3BC0" w:rsidP="00B05584">
            <w:pPr>
              <w:jc w:val="left"/>
              <w:rPr>
                <w:lang w:val="de-CH"/>
              </w:rPr>
            </w:pPr>
          </w:p>
          <w:p w14:paraId="7F27805D" w14:textId="77777777" w:rsidR="000765F6" w:rsidRDefault="000765F6" w:rsidP="00B05584">
            <w:pPr>
              <w:jc w:val="left"/>
              <w:rPr>
                <w:lang w:val="de-CH"/>
              </w:rPr>
            </w:pPr>
          </w:p>
          <w:p w14:paraId="515F9EDA" w14:textId="704AA5BC" w:rsidR="000765F6" w:rsidRDefault="000765F6" w:rsidP="00B05584">
            <w:pPr>
              <w:jc w:val="left"/>
              <w:rPr>
                <w:lang w:val="de-CH"/>
              </w:rPr>
            </w:pPr>
            <w:r>
              <w:rPr>
                <w:lang w:val="de-CH"/>
              </w:rPr>
              <w:t>Sub-Listen mit [</w:t>
            </w:r>
            <w:proofErr w:type="gramStart"/>
            <w:r>
              <w:rPr>
                <w:lang w:val="de-CH"/>
              </w:rPr>
              <w:t>1:-</w:t>
            </w:r>
            <w:proofErr w:type="gramEnd"/>
            <w:r>
              <w:rPr>
                <w:lang w:val="de-CH"/>
              </w:rPr>
              <w:t xml:space="preserve">1] </w:t>
            </w:r>
            <w:proofErr w:type="spellStart"/>
            <w:r>
              <w:rPr>
                <w:lang w:val="de-CH"/>
              </w:rPr>
              <w:t>ranges</w:t>
            </w:r>
            <w:proofErr w:type="spellEnd"/>
            <w:r>
              <w:rPr>
                <w:lang w:val="de-CH"/>
              </w:rPr>
              <w:t xml:space="preserve"> lesen </w:t>
            </w:r>
            <w:proofErr w:type="spellStart"/>
            <w:r>
              <w:rPr>
                <w:lang w:val="de-CH"/>
              </w:rPr>
              <w:t>resp</w:t>
            </w:r>
            <w:proofErr w:type="spellEnd"/>
            <w:r>
              <w:rPr>
                <w:lang w:val="de-CH"/>
              </w:rPr>
              <w:t xml:space="preserve"> verarbeiten/ändern.</w:t>
            </w:r>
          </w:p>
          <w:p w14:paraId="2CE392BA" w14:textId="77777777" w:rsidR="00291EEB" w:rsidRDefault="00291EEB" w:rsidP="007133FB">
            <w:pPr>
              <w:spacing w:before="120"/>
              <w:jc w:val="left"/>
              <w:rPr>
                <w:lang w:val="de-CH"/>
              </w:rPr>
            </w:pPr>
          </w:p>
          <w:p w14:paraId="61F60C39" w14:textId="3180AD62" w:rsidR="007133FB" w:rsidRPr="005454C1" w:rsidRDefault="007133FB" w:rsidP="007133FB">
            <w:pPr>
              <w:spacing w:before="120"/>
              <w:jc w:val="left"/>
              <w:rPr>
                <w:lang w:val="de-CH"/>
              </w:rPr>
            </w:pPr>
            <w:proofErr w:type="spellStart"/>
            <w:r>
              <w:rPr>
                <w:lang w:val="de-CH"/>
              </w:rPr>
              <w:t>for</w:t>
            </w:r>
            <w:proofErr w:type="spellEnd"/>
            <w:r>
              <w:rPr>
                <w:lang w:val="de-CH"/>
              </w:rPr>
              <w:t xml:space="preserve"> – Loops</w:t>
            </w:r>
          </w:p>
          <w:p w14:paraId="373FDCF2" w14:textId="0EC61E16" w:rsidR="007133FB" w:rsidRDefault="00291EEB" w:rsidP="00291EEB">
            <w:pPr>
              <w:pStyle w:val="Listenabsatz"/>
              <w:numPr>
                <w:ilvl w:val="0"/>
                <w:numId w:val="33"/>
              </w:num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Listen und </w:t>
            </w:r>
            <w:proofErr w:type="spellStart"/>
            <w:r>
              <w:rPr>
                <w:lang w:val="de-CH"/>
              </w:rPr>
              <w:t>Tuples</w:t>
            </w:r>
            <w:proofErr w:type="spellEnd"/>
          </w:p>
          <w:p w14:paraId="617CFA72" w14:textId="45E0AFD4" w:rsidR="00291EEB" w:rsidRDefault="00291EEB" w:rsidP="00291EEB">
            <w:pPr>
              <w:pStyle w:val="Listenabsatz"/>
              <w:numPr>
                <w:ilvl w:val="0"/>
                <w:numId w:val="33"/>
              </w:numPr>
              <w:spacing w:before="120"/>
              <w:jc w:val="left"/>
              <w:rPr>
                <w:lang w:val="de-CH"/>
              </w:rPr>
            </w:pPr>
            <w:proofErr w:type="spellStart"/>
            <w:r w:rsidRPr="00291EEB">
              <w:rPr>
                <w:lang w:val="de-CH"/>
              </w:rPr>
              <w:t>Dictonaries</w:t>
            </w:r>
            <w:proofErr w:type="spellEnd"/>
            <w:r w:rsidRPr="00291EEB">
              <w:rPr>
                <w:lang w:val="de-CH"/>
              </w:rPr>
              <w:t xml:space="preserve"> (</w:t>
            </w:r>
            <w:proofErr w:type="spellStart"/>
            <w:proofErr w:type="gramStart"/>
            <w:r w:rsidRPr="00291EEB">
              <w:rPr>
                <w:lang w:val="de-CH"/>
              </w:rPr>
              <w:t>keys</w:t>
            </w:r>
            <w:proofErr w:type="spellEnd"/>
            <w:r w:rsidRPr="00291EEB">
              <w:rPr>
                <w:lang w:val="de-CH"/>
              </w:rPr>
              <w:t>(</w:t>
            </w:r>
            <w:proofErr w:type="gramEnd"/>
            <w:r w:rsidRPr="00291EEB">
              <w:rPr>
                <w:lang w:val="de-CH"/>
              </w:rPr>
              <w:t>))</w:t>
            </w:r>
          </w:p>
          <w:p w14:paraId="57C642B6" w14:textId="77777777" w:rsidR="00291EEB" w:rsidRPr="00291EEB" w:rsidRDefault="00291EEB" w:rsidP="00291EEB">
            <w:pPr>
              <w:pStyle w:val="Listenabsatz"/>
              <w:numPr>
                <w:ilvl w:val="0"/>
                <w:numId w:val="33"/>
              </w:numPr>
              <w:spacing w:before="120"/>
              <w:jc w:val="left"/>
              <w:rPr>
                <w:lang w:val="de-CH"/>
              </w:rPr>
            </w:pPr>
          </w:p>
          <w:p w14:paraId="6EBCDB5B" w14:textId="6F57F406" w:rsidR="007133FB" w:rsidRPr="00F02948" w:rsidRDefault="007133FB" w:rsidP="007133FB">
            <w:pPr>
              <w:spacing w:before="120"/>
              <w:jc w:val="left"/>
              <w:rPr>
                <w:lang w:val="de-CH"/>
              </w:rPr>
            </w:pPr>
            <w:proofErr w:type="spellStart"/>
            <w:r w:rsidRPr="007133FB">
              <w:rPr>
                <w:lang w:val="de-CH"/>
              </w:rPr>
              <w:t>Comprehensions</w:t>
            </w:r>
            <w:proofErr w:type="spellEnd"/>
            <w:r>
              <w:rPr>
                <w:lang w:val="de-CH"/>
              </w:rPr>
              <w:t xml:space="preserve"> </w:t>
            </w:r>
            <w:r w:rsidRPr="00F02948">
              <w:rPr>
                <w:lang w:val="de-CH"/>
              </w:rPr>
              <w:t>mit Filter und ZIP f</w:t>
            </w:r>
            <w:r>
              <w:rPr>
                <w:lang w:val="de-CH"/>
              </w:rPr>
              <w:t>ür eigene Anwendungen einsetzen können.</w:t>
            </w:r>
          </w:p>
          <w:p w14:paraId="5E381B2E" w14:textId="77777777" w:rsidR="007133FB" w:rsidRPr="00F02948" w:rsidRDefault="007133FB" w:rsidP="007133FB">
            <w:pPr>
              <w:spacing w:before="120"/>
              <w:jc w:val="left"/>
              <w:rPr>
                <w:lang w:val="de-CH"/>
              </w:rPr>
            </w:pPr>
            <w:r w:rsidRPr="00F02948">
              <w:rPr>
                <w:lang w:val="de-CH"/>
              </w:rPr>
              <w:t xml:space="preserve"> </w:t>
            </w:r>
          </w:p>
          <w:p w14:paraId="43C11958" w14:textId="77777777" w:rsidR="007133FB" w:rsidRDefault="007133FB" w:rsidP="00B05584">
            <w:pPr>
              <w:jc w:val="left"/>
              <w:rPr>
                <w:lang w:val="de-CH"/>
              </w:rPr>
            </w:pPr>
          </w:p>
          <w:p w14:paraId="1B33BCC1" w14:textId="77777777" w:rsidR="000765F6" w:rsidRDefault="000765F6" w:rsidP="00B05584">
            <w:pPr>
              <w:jc w:val="left"/>
              <w:rPr>
                <w:lang w:val="de-CH"/>
              </w:rPr>
            </w:pPr>
          </w:p>
          <w:p w14:paraId="27508D4A" w14:textId="5C5DF2AD" w:rsidR="000765F6" w:rsidRPr="00B05584" w:rsidRDefault="000765F6" w:rsidP="00B05584">
            <w:pPr>
              <w:jc w:val="left"/>
              <w:rPr>
                <w:lang w:val="de-CH"/>
              </w:rPr>
            </w:pPr>
          </w:p>
        </w:tc>
        <w:tc>
          <w:tcPr>
            <w:tcW w:w="1985" w:type="dxa"/>
            <w:shd w:val="clear" w:color="auto" w:fill="FFFFFF"/>
          </w:tcPr>
          <w:p w14:paraId="58491F75" w14:textId="77777777" w:rsidR="00726C3E" w:rsidRDefault="00726C3E" w:rsidP="00726C3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Probieren, Vormachen, Nachmachen mit theoretischen kurzen Einschüben</w:t>
            </w:r>
          </w:p>
          <w:p w14:paraId="0848A19A" w14:textId="77777777" w:rsidR="00DF0C50" w:rsidRPr="00584AC3" w:rsidRDefault="00DF0C50" w:rsidP="00A64553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1276" w:type="dxa"/>
            <w:shd w:val="clear" w:color="auto" w:fill="FFFFFF"/>
          </w:tcPr>
          <w:p w14:paraId="656C391B" w14:textId="77777777" w:rsidR="00DF0C50" w:rsidRDefault="00846B7C" w:rsidP="00846B7C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9</w:t>
            </w:r>
            <w:r w:rsidR="00E16F39" w:rsidRPr="00584AC3">
              <w:rPr>
                <w:lang w:val="de-CH"/>
              </w:rPr>
              <w:t>0</w:t>
            </w:r>
            <w:r>
              <w:rPr>
                <w:lang w:val="de-CH"/>
              </w:rPr>
              <w:t>‘</w:t>
            </w:r>
          </w:p>
          <w:p w14:paraId="03D7A870" w14:textId="77777777" w:rsidR="00846B7C" w:rsidRDefault="00846B7C" w:rsidP="00846B7C">
            <w:pPr>
              <w:spacing w:before="120"/>
              <w:jc w:val="left"/>
              <w:rPr>
                <w:lang w:val="de-CH"/>
              </w:rPr>
            </w:pPr>
          </w:p>
          <w:p w14:paraId="03658C2F" w14:textId="77777777" w:rsidR="00846B7C" w:rsidRDefault="00846B7C" w:rsidP="00846B7C">
            <w:pPr>
              <w:spacing w:before="120"/>
              <w:jc w:val="left"/>
              <w:rPr>
                <w:lang w:val="de-CH"/>
              </w:rPr>
            </w:pPr>
          </w:p>
          <w:p w14:paraId="221553BB" w14:textId="2F766BB3" w:rsidR="00846B7C" w:rsidRDefault="00C71B96" w:rsidP="00846B7C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110</w:t>
            </w:r>
            <w:r w:rsidR="00846B7C">
              <w:rPr>
                <w:lang w:val="de-CH"/>
              </w:rPr>
              <w:t>‘</w:t>
            </w:r>
          </w:p>
          <w:p w14:paraId="73518314" w14:textId="77777777" w:rsidR="00C71B96" w:rsidRDefault="00C71B96" w:rsidP="00846B7C">
            <w:pPr>
              <w:spacing w:before="120"/>
              <w:jc w:val="left"/>
              <w:rPr>
                <w:lang w:val="de-CH"/>
              </w:rPr>
            </w:pPr>
          </w:p>
          <w:p w14:paraId="45E9A67B" w14:textId="77777777" w:rsidR="00C71B96" w:rsidRDefault="00C71B96" w:rsidP="00846B7C">
            <w:pPr>
              <w:spacing w:before="120"/>
              <w:jc w:val="left"/>
              <w:rPr>
                <w:lang w:val="de-CH"/>
              </w:rPr>
            </w:pPr>
          </w:p>
          <w:p w14:paraId="77E09626" w14:textId="0E26E86A" w:rsidR="00C71B96" w:rsidRPr="00584AC3" w:rsidRDefault="00C71B96" w:rsidP="00846B7C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1843" w:type="dxa"/>
            <w:shd w:val="clear" w:color="auto" w:fill="FFFFFF"/>
          </w:tcPr>
          <w:p w14:paraId="1EB27D28" w14:textId="77777777" w:rsidR="00DF0C50" w:rsidRDefault="00DF0C50" w:rsidP="00A64553">
            <w:pPr>
              <w:spacing w:before="120"/>
              <w:jc w:val="left"/>
              <w:rPr>
                <w:lang w:val="de-CH"/>
              </w:rPr>
            </w:pPr>
          </w:p>
          <w:p w14:paraId="3C781C83" w14:textId="77777777" w:rsidR="00B05584" w:rsidRPr="00B76318" w:rsidRDefault="00B05584" w:rsidP="00B05584">
            <w:pPr>
              <w:jc w:val="left"/>
              <w:rPr>
                <w:b/>
                <w:bCs/>
                <w:lang w:val="de-CH"/>
              </w:rPr>
            </w:pPr>
          </w:p>
          <w:p w14:paraId="511DB00A" w14:textId="77777777" w:rsidR="00B05584" w:rsidRDefault="00B05584" w:rsidP="00B05584">
            <w:pPr>
              <w:jc w:val="left"/>
              <w:rPr>
                <w:lang w:val="de-CH"/>
              </w:rPr>
            </w:pPr>
          </w:p>
          <w:p w14:paraId="7B816126" w14:textId="77777777" w:rsidR="00C71B96" w:rsidRDefault="00C71B96" w:rsidP="00A36A3E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14C082AE" w14:textId="77777777" w:rsidR="00C71B96" w:rsidRDefault="00C71B96" w:rsidP="00A36A3E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22BE51BE" w14:textId="77777777" w:rsidR="00C71B96" w:rsidRDefault="00C71B96" w:rsidP="00A36A3E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4E646ED6" w14:textId="77777777" w:rsidR="00C71B96" w:rsidRDefault="00C71B96" w:rsidP="00A36A3E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67D474E7" w14:textId="77777777" w:rsidR="00C71B96" w:rsidRDefault="00C71B96" w:rsidP="00A36A3E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7872EEDC" w14:textId="77777777" w:rsidR="00C71B96" w:rsidRDefault="00C71B96" w:rsidP="00A36A3E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534EE7F8" w14:textId="77777777" w:rsidR="00C71B96" w:rsidRDefault="00C71B96" w:rsidP="00A36A3E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128A001D" w14:textId="1D2298DC" w:rsidR="00A36A3E" w:rsidRDefault="00A36A3E" w:rsidP="00A36A3E">
            <w:pPr>
              <w:spacing w:before="120"/>
              <w:jc w:val="left"/>
              <w:rPr>
                <w:lang w:val="de-CH"/>
              </w:rPr>
            </w:pPr>
            <w:r w:rsidRPr="000C644E">
              <w:rPr>
                <w:b/>
                <w:bCs/>
                <w:lang w:val="de-CH"/>
              </w:rPr>
              <w:t>Meteo-App</w:t>
            </w:r>
            <w:r>
              <w:rPr>
                <w:lang w:val="de-CH"/>
              </w:rPr>
              <w:t xml:space="preserve"> </w:t>
            </w:r>
          </w:p>
          <w:p w14:paraId="533323C3" w14:textId="77777777" w:rsidR="00A36A3E" w:rsidRDefault="00A36A3E" w:rsidP="00A36A3E">
            <w:pPr>
              <w:spacing w:before="120"/>
              <w:jc w:val="left"/>
              <w:rPr>
                <w:b/>
                <w:bCs/>
                <w:lang w:val="de-CH"/>
              </w:rPr>
            </w:pPr>
            <w:r>
              <w:rPr>
                <w:lang w:val="de-CH"/>
              </w:rPr>
              <w:t xml:space="preserve">oder einer </w:t>
            </w:r>
            <w:r w:rsidRPr="000C644E">
              <w:rPr>
                <w:b/>
                <w:bCs/>
                <w:lang w:val="de-CH"/>
              </w:rPr>
              <w:t>Snake-App</w:t>
            </w:r>
            <w:r>
              <w:rPr>
                <w:b/>
                <w:bCs/>
                <w:lang w:val="de-CH"/>
              </w:rPr>
              <w:t xml:space="preserve"> </w:t>
            </w:r>
            <w:r w:rsidRPr="00B76318">
              <w:rPr>
                <w:lang w:val="de-CH"/>
              </w:rPr>
              <w:t>oder</w:t>
            </w:r>
          </w:p>
          <w:p w14:paraId="7E45BC0B" w14:textId="77777777" w:rsidR="00B05584" w:rsidRDefault="00B05584" w:rsidP="00B05584">
            <w:pPr>
              <w:jc w:val="left"/>
              <w:rPr>
                <w:lang w:val="de-CH"/>
              </w:rPr>
            </w:pPr>
          </w:p>
          <w:p w14:paraId="02074FB9" w14:textId="77777777" w:rsidR="00B05584" w:rsidRDefault="00B05584" w:rsidP="00B05584">
            <w:pPr>
              <w:jc w:val="left"/>
              <w:rPr>
                <w:lang w:val="de-CH"/>
              </w:rPr>
            </w:pPr>
          </w:p>
          <w:p w14:paraId="69585271" w14:textId="77777777" w:rsidR="00B05584" w:rsidRDefault="00B05584" w:rsidP="00B05584">
            <w:pPr>
              <w:jc w:val="left"/>
              <w:rPr>
                <w:lang w:val="de-CH"/>
              </w:rPr>
            </w:pPr>
          </w:p>
          <w:p w14:paraId="75AC1183" w14:textId="6D8A2FCA" w:rsidR="00B05584" w:rsidRPr="00B05584" w:rsidRDefault="00B05584" w:rsidP="00B05584">
            <w:pPr>
              <w:jc w:val="left"/>
              <w:rPr>
                <w:lang w:val="de-CH"/>
              </w:rPr>
            </w:pPr>
            <w:proofErr w:type="gramStart"/>
            <w:r w:rsidRPr="00B05584">
              <w:rPr>
                <w:lang w:val="de-CH"/>
              </w:rPr>
              <w:t>Linien  Aufgaben</w:t>
            </w:r>
            <w:proofErr w:type="gramEnd"/>
          </w:p>
          <w:p w14:paraId="7DED261D" w14:textId="4078274C" w:rsidR="00B05584" w:rsidRPr="00584AC3" w:rsidRDefault="00B05584" w:rsidP="00A64553">
            <w:pPr>
              <w:spacing w:before="120"/>
              <w:jc w:val="left"/>
              <w:rPr>
                <w:lang w:val="de-CH"/>
              </w:rPr>
            </w:pPr>
          </w:p>
        </w:tc>
      </w:tr>
      <w:tr w:rsidR="00DF0C50" w:rsidRPr="00584AC3" w14:paraId="6CA1FC55" w14:textId="77777777" w:rsidTr="00A64553">
        <w:trPr>
          <w:cantSplit/>
        </w:trPr>
        <w:tc>
          <w:tcPr>
            <w:tcW w:w="1346" w:type="dxa"/>
            <w:shd w:val="clear" w:color="auto" w:fill="FFFFFF"/>
          </w:tcPr>
          <w:p w14:paraId="50B2FED2" w14:textId="77777777" w:rsidR="009B7AFF" w:rsidRPr="00584AC3" w:rsidRDefault="009B7AFF" w:rsidP="00A64553">
            <w:pPr>
              <w:spacing w:before="120"/>
              <w:jc w:val="left"/>
              <w:rPr>
                <w:lang w:val="de-CH"/>
              </w:rPr>
            </w:pPr>
            <w:r w:rsidRPr="00584AC3">
              <w:rPr>
                <w:lang w:val="de-CH"/>
              </w:rPr>
              <w:lastRenderedPageBreak/>
              <w:t>5. Abend</w:t>
            </w:r>
          </w:p>
        </w:tc>
        <w:tc>
          <w:tcPr>
            <w:tcW w:w="1843" w:type="dxa"/>
            <w:shd w:val="clear" w:color="auto" w:fill="FFFFFF"/>
          </w:tcPr>
          <w:p w14:paraId="41519362" w14:textId="651A363A" w:rsidR="00C71B96" w:rsidRDefault="00C71B96" w:rsidP="00846B7C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Containers</w:t>
            </w:r>
          </w:p>
          <w:p w14:paraId="3A52AD5C" w14:textId="77777777" w:rsidR="00C71B96" w:rsidRDefault="00C71B96" w:rsidP="00846B7C">
            <w:pPr>
              <w:spacing w:before="120"/>
              <w:jc w:val="left"/>
              <w:rPr>
                <w:lang w:val="de-CH"/>
              </w:rPr>
            </w:pPr>
          </w:p>
          <w:p w14:paraId="50B85B14" w14:textId="77777777" w:rsidR="00C71B96" w:rsidRDefault="00C71B96" w:rsidP="00846B7C">
            <w:pPr>
              <w:spacing w:before="120"/>
              <w:jc w:val="left"/>
              <w:rPr>
                <w:lang w:val="de-CH"/>
              </w:rPr>
            </w:pPr>
          </w:p>
          <w:p w14:paraId="2C615530" w14:textId="77777777" w:rsidR="00C71B96" w:rsidRDefault="00C71B96" w:rsidP="00846B7C">
            <w:pPr>
              <w:spacing w:before="120"/>
              <w:jc w:val="left"/>
              <w:rPr>
                <w:lang w:val="de-CH"/>
              </w:rPr>
            </w:pPr>
          </w:p>
          <w:p w14:paraId="5894D89E" w14:textId="4B8AF18C" w:rsidR="00DF0C50" w:rsidRDefault="009E3BC0" w:rsidP="00846B7C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Algorithmen in Funktionen umsetzen</w:t>
            </w:r>
          </w:p>
          <w:p w14:paraId="488542FC" w14:textId="3B678794" w:rsidR="001B5E7A" w:rsidRDefault="001B5E7A" w:rsidP="00846B7C">
            <w:pPr>
              <w:spacing w:before="120"/>
              <w:jc w:val="left"/>
              <w:rPr>
                <w:lang w:val="de-CH"/>
              </w:rPr>
            </w:pPr>
          </w:p>
          <w:p w14:paraId="0DC8FDEE" w14:textId="77777777" w:rsidR="001B5E7A" w:rsidRDefault="001B5E7A" w:rsidP="00846B7C">
            <w:pPr>
              <w:spacing w:before="120"/>
              <w:jc w:val="left"/>
              <w:rPr>
                <w:lang w:val="de-CH"/>
              </w:rPr>
            </w:pPr>
          </w:p>
          <w:p w14:paraId="42A4560F" w14:textId="77777777" w:rsidR="009E3BC0" w:rsidRDefault="00B76318" w:rsidP="00846B7C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Parameterübergaben * (listen) ** (</w:t>
            </w:r>
            <w:proofErr w:type="spellStart"/>
            <w:r>
              <w:rPr>
                <w:lang w:val="de-CH"/>
              </w:rPr>
              <w:t>dictonaries</w:t>
            </w:r>
            <w:proofErr w:type="spellEnd"/>
            <w:r>
              <w:rPr>
                <w:lang w:val="de-CH"/>
              </w:rPr>
              <w:t>)</w:t>
            </w:r>
          </w:p>
          <w:p w14:paraId="7DE6AAA2" w14:textId="4E06DCC6" w:rsidR="00B76318" w:rsidRPr="00584AC3" w:rsidRDefault="00B76318" w:rsidP="00846B7C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6804" w:type="dxa"/>
            <w:shd w:val="clear" w:color="auto" w:fill="FFFFFF"/>
          </w:tcPr>
          <w:p w14:paraId="1C04C67C" w14:textId="5EB04F96" w:rsidR="00C71B96" w:rsidRDefault="00C71B96" w:rsidP="00C71B96">
            <w:pPr>
              <w:spacing w:before="120"/>
              <w:jc w:val="left"/>
              <w:rPr>
                <w:lang w:val="de-CH"/>
              </w:rPr>
            </w:pPr>
            <w:r w:rsidRPr="00176A05">
              <w:rPr>
                <w:b/>
                <w:bCs/>
                <w:lang w:val="de-CH"/>
              </w:rPr>
              <w:t xml:space="preserve">Leistungskontrolle </w:t>
            </w:r>
            <w:r>
              <w:rPr>
                <w:b/>
                <w:bCs/>
                <w:lang w:val="de-CH"/>
              </w:rPr>
              <w:t>2</w:t>
            </w:r>
          </w:p>
          <w:p w14:paraId="6633B387" w14:textId="687B38A7" w:rsidR="00C71B96" w:rsidRDefault="00C71B96" w:rsidP="00C71B96">
            <w:pPr>
              <w:jc w:val="left"/>
              <w:rPr>
                <w:iCs/>
                <w:sz w:val="20"/>
                <w:lang w:val="de-CH"/>
              </w:rPr>
            </w:pPr>
          </w:p>
          <w:p w14:paraId="5A394D1C" w14:textId="63502155" w:rsidR="00C71B96" w:rsidRDefault="00C71B96" w:rsidP="00C71B96">
            <w:pPr>
              <w:jc w:val="left"/>
              <w:rPr>
                <w:iCs/>
                <w:sz w:val="20"/>
                <w:lang w:val="de-CH"/>
              </w:rPr>
            </w:pPr>
          </w:p>
          <w:p w14:paraId="141BA4E1" w14:textId="03910DE7" w:rsidR="00C71B96" w:rsidRDefault="00C71B96" w:rsidP="00C71B96">
            <w:pPr>
              <w:jc w:val="left"/>
              <w:rPr>
                <w:iCs/>
                <w:sz w:val="20"/>
                <w:lang w:val="de-CH"/>
              </w:rPr>
            </w:pPr>
          </w:p>
          <w:p w14:paraId="6ECF194D" w14:textId="1A0A9CA1" w:rsidR="00C71B96" w:rsidRDefault="00C71B96" w:rsidP="00C71B96">
            <w:pPr>
              <w:jc w:val="left"/>
              <w:rPr>
                <w:iCs/>
                <w:sz w:val="20"/>
                <w:lang w:val="de-CH"/>
              </w:rPr>
            </w:pPr>
          </w:p>
          <w:p w14:paraId="2427977E" w14:textId="1DEB8FCC" w:rsidR="00C71B96" w:rsidRDefault="00C71B96" w:rsidP="00C71B96">
            <w:pPr>
              <w:jc w:val="left"/>
              <w:rPr>
                <w:iCs/>
                <w:sz w:val="20"/>
                <w:lang w:val="de-CH"/>
              </w:rPr>
            </w:pPr>
          </w:p>
          <w:p w14:paraId="4CB8525D" w14:textId="77777777" w:rsidR="00C71B96" w:rsidRPr="00C71B96" w:rsidRDefault="00C71B96" w:rsidP="00C71B96">
            <w:pPr>
              <w:jc w:val="left"/>
              <w:rPr>
                <w:iCs/>
                <w:sz w:val="20"/>
                <w:lang w:val="de-CH"/>
              </w:rPr>
            </w:pPr>
          </w:p>
          <w:p w14:paraId="43D78DFE" w14:textId="4193EFB5" w:rsidR="00341791" w:rsidRDefault="009E3BC0" w:rsidP="009E3BC0">
            <w:pPr>
              <w:pStyle w:val="Listenabsatz"/>
              <w:numPr>
                <w:ilvl w:val="0"/>
                <w:numId w:val="31"/>
              </w:num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>Fakultät</w:t>
            </w:r>
          </w:p>
          <w:p w14:paraId="29D9ED3B" w14:textId="77777777" w:rsidR="009E3BC0" w:rsidRDefault="009E3BC0" w:rsidP="009E3BC0">
            <w:pPr>
              <w:pStyle w:val="Listenabsatz"/>
              <w:numPr>
                <w:ilvl w:val="0"/>
                <w:numId w:val="31"/>
              </w:num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 xml:space="preserve">Primzahlen </w:t>
            </w:r>
            <w:r w:rsidR="00B514D3">
              <w:rPr>
                <w:iCs/>
                <w:sz w:val="20"/>
                <w:lang w:val="de-CH"/>
              </w:rPr>
              <w:t>Rechner</w:t>
            </w:r>
          </w:p>
          <w:p w14:paraId="494D613D" w14:textId="77777777" w:rsidR="00F02948" w:rsidRDefault="00F02948" w:rsidP="009E3BC0">
            <w:pPr>
              <w:pStyle w:val="Listenabsatz"/>
              <w:numPr>
                <w:ilvl w:val="0"/>
                <w:numId w:val="31"/>
              </w:num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>Primzahlen und Teiler Listen</w:t>
            </w:r>
          </w:p>
          <w:p w14:paraId="0B9BC166" w14:textId="0DB7132C" w:rsidR="00356242" w:rsidRPr="009E3BC0" w:rsidRDefault="00356242" w:rsidP="009E3BC0">
            <w:pPr>
              <w:pStyle w:val="Listenabsatz"/>
              <w:numPr>
                <w:ilvl w:val="0"/>
                <w:numId w:val="31"/>
              </w:num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>Filter-Berechnungen</w:t>
            </w:r>
          </w:p>
        </w:tc>
        <w:tc>
          <w:tcPr>
            <w:tcW w:w="1985" w:type="dxa"/>
            <w:shd w:val="clear" w:color="auto" w:fill="FFFFFF"/>
          </w:tcPr>
          <w:p w14:paraId="6EFD9B84" w14:textId="2C48085B" w:rsidR="00C71B96" w:rsidRDefault="00C71B96" w:rsidP="00726C3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Formativer Test</w:t>
            </w:r>
          </w:p>
          <w:p w14:paraId="5739824C" w14:textId="77777777" w:rsidR="00C71B96" w:rsidRDefault="00C71B96" w:rsidP="00726C3E">
            <w:pPr>
              <w:spacing w:before="120"/>
              <w:jc w:val="left"/>
              <w:rPr>
                <w:lang w:val="de-CH"/>
              </w:rPr>
            </w:pPr>
          </w:p>
          <w:p w14:paraId="7CC7952D" w14:textId="77777777" w:rsidR="00C71B96" w:rsidRDefault="00C71B96" w:rsidP="00726C3E">
            <w:pPr>
              <w:spacing w:before="120"/>
              <w:jc w:val="left"/>
              <w:rPr>
                <w:lang w:val="de-CH"/>
              </w:rPr>
            </w:pPr>
          </w:p>
          <w:p w14:paraId="5C1D1735" w14:textId="77777777" w:rsidR="00C71B96" w:rsidRDefault="00C71B96" w:rsidP="00726C3E">
            <w:pPr>
              <w:spacing w:before="120"/>
              <w:jc w:val="left"/>
              <w:rPr>
                <w:lang w:val="de-CH"/>
              </w:rPr>
            </w:pPr>
          </w:p>
          <w:p w14:paraId="71572B23" w14:textId="245F99E6" w:rsidR="00726C3E" w:rsidRDefault="00726C3E" w:rsidP="00726C3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Probieren, Vormachen, Nachmachen mit theoretischen kurzen Einschüben</w:t>
            </w:r>
          </w:p>
          <w:p w14:paraId="381EC9B0" w14:textId="77777777" w:rsidR="00DF0C50" w:rsidRPr="00584AC3" w:rsidRDefault="00DF0C50" w:rsidP="00A64553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1276" w:type="dxa"/>
            <w:shd w:val="clear" w:color="auto" w:fill="FFFFFF"/>
          </w:tcPr>
          <w:p w14:paraId="04B572FB" w14:textId="1B94394A" w:rsidR="00C71B96" w:rsidRDefault="00C71B96" w:rsidP="00A6455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40’</w:t>
            </w:r>
          </w:p>
          <w:p w14:paraId="28724824" w14:textId="77777777" w:rsidR="00C71B96" w:rsidRDefault="00C71B96" w:rsidP="00A64553">
            <w:pPr>
              <w:spacing w:before="120"/>
              <w:jc w:val="left"/>
              <w:rPr>
                <w:lang w:val="de-CH"/>
              </w:rPr>
            </w:pPr>
          </w:p>
          <w:p w14:paraId="7A1E8E22" w14:textId="77777777" w:rsidR="00C71B96" w:rsidRDefault="00C71B96" w:rsidP="00A64553">
            <w:pPr>
              <w:spacing w:before="120"/>
              <w:jc w:val="left"/>
              <w:rPr>
                <w:lang w:val="de-CH"/>
              </w:rPr>
            </w:pPr>
          </w:p>
          <w:p w14:paraId="01A85FE4" w14:textId="77777777" w:rsidR="00C71B96" w:rsidRDefault="00C71B96" w:rsidP="00A64553">
            <w:pPr>
              <w:spacing w:before="120"/>
              <w:jc w:val="left"/>
              <w:rPr>
                <w:lang w:val="de-CH"/>
              </w:rPr>
            </w:pPr>
          </w:p>
          <w:p w14:paraId="102C350A" w14:textId="2DB89B3A" w:rsidR="00DF0C50" w:rsidRPr="00584AC3" w:rsidRDefault="00C71B96" w:rsidP="00A6455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160</w:t>
            </w:r>
            <w:r w:rsidR="00846B7C">
              <w:rPr>
                <w:lang w:val="de-CH"/>
              </w:rPr>
              <w:t>‘</w:t>
            </w:r>
          </w:p>
        </w:tc>
        <w:tc>
          <w:tcPr>
            <w:tcW w:w="1843" w:type="dxa"/>
            <w:shd w:val="clear" w:color="auto" w:fill="FFFFFF"/>
          </w:tcPr>
          <w:p w14:paraId="0AFB7AC8" w14:textId="05AEF00C" w:rsidR="00DF0C50" w:rsidRPr="00584AC3" w:rsidRDefault="00DF0C50" w:rsidP="00202458">
            <w:pPr>
              <w:spacing w:before="120"/>
              <w:jc w:val="left"/>
              <w:rPr>
                <w:lang w:val="de-CH"/>
              </w:rPr>
            </w:pPr>
          </w:p>
        </w:tc>
      </w:tr>
      <w:tr w:rsidR="009B7AFF" w:rsidRPr="00584AC3" w14:paraId="114E084F" w14:textId="77777777" w:rsidTr="00A64553">
        <w:trPr>
          <w:cantSplit/>
        </w:trPr>
        <w:tc>
          <w:tcPr>
            <w:tcW w:w="1346" w:type="dxa"/>
            <w:shd w:val="clear" w:color="auto" w:fill="FFFFFF"/>
          </w:tcPr>
          <w:p w14:paraId="1D5A3321" w14:textId="77777777" w:rsidR="009B7AFF" w:rsidRPr="00584AC3" w:rsidRDefault="009B7AFF" w:rsidP="00A64553">
            <w:pPr>
              <w:spacing w:before="120"/>
              <w:jc w:val="left"/>
              <w:rPr>
                <w:lang w:val="de-CH"/>
              </w:rPr>
            </w:pPr>
            <w:r w:rsidRPr="00584AC3">
              <w:rPr>
                <w:lang w:val="de-CH"/>
              </w:rPr>
              <w:lastRenderedPageBreak/>
              <w:t>6. Abend</w:t>
            </w:r>
          </w:p>
        </w:tc>
        <w:tc>
          <w:tcPr>
            <w:tcW w:w="1843" w:type="dxa"/>
            <w:shd w:val="clear" w:color="auto" w:fill="FFFFFF"/>
          </w:tcPr>
          <w:p w14:paraId="517034F1" w14:textId="608874AF" w:rsidR="00615241" w:rsidRDefault="002C2E6F" w:rsidP="00E764DB">
            <w:pPr>
              <w:spacing w:before="120"/>
              <w:jc w:val="left"/>
              <w:rPr>
                <w:lang w:val="de-CH"/>
              </w:rPr>
            </w:pPr>
            <w:r w:rsidRPr="00615241">
              <w:rPr>
                <w:lang w:val="de-CH"/>
              </w:rPr>
              <w:t>REST-Service</w:t>
            </w:r>
            <w:r w:rsidR="00615241" w:rsidRPr="00615241">
              <w:rPr>
                <w:lang w:val="de-CH"/>
              </w:rPr>
              <w:t xml:space="preserve"> mit </w:t>
            </w:r>
            <w:proofErr w:type="gramStart"/>
            <w:r w:rsidR="00615241" w:rsidRPr="00615241">
              <w:rPr>
                <w:lang w:val="de-CH"/>
              </w:rPr>
              <w:t xml:space="preserve">JSON </w:t>
            </w:r>
            <w:r w:rsidR="00195FD0">
              <w:rPr>
                <w:lang w:val="de-CH"/>
              </w:rPr>
              <w:t>R</w:t>
            </w:r>
            <w:r w:rsidR="00615241" w:rsidRPr="00615241">
              <w:rPr>
                <w:lang w:val="de-CH"/>
              </w:rPr>
              <w:t>esponse</w:t>
            </w:r>
            <w:proofErr w:type="gramEnd"/>
            <w:r w:rsidR="00615241" w:rsidRPr="00615241">
              <w:rPr>
                <w:lang w:val="de-CH"/>
              </w:rPr>
              <w:t xml:space="preserve"> nutzen</w:t>
            </w:r>
          </w:p>
          <w:p w14:paraId="6DF156F5" w14:textId="77777777" w:rsidR="007170AA" w:rsidRDefault="007170AA" w:rsidP="00E764DB">
            <w:pPr>
              <w:spacing w:before="120"/>
              <w:jc w:val="left"/>
              <w:rPr>
                <w:lang w:val="de-CH"/>
              </w:rPr>
            </w:pPr>
          </w:p>
          <w:p w14:paraId="28684258" w14:textId="29A7F5ED" w:rsidR="00C65510" w:rsidRPr="00584AC3" w:rsidRDefault="00615241" w:rsidP="0015048D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Filehandling</w:t>
            </w:r>
            <w:r w:rsidR="0015048D">
              <w:rPr>
                <w:lang w:val="de-CH"/>
              </w:rPr>
              <w:t xml:space="preserve"> und </w:t>
            </w:r>
            <w:proofErr w:type="spellStart"/>
            <w:r w:rsidR="0015048D">
              <w:rPr>
                <w:lang w:val="de-CH"/>
              </w:rPr>
              <w:t>direct</w:t>
            </w:r>
            <w:proofErr w:type="spellEnd"/>
            <w:r w:rsidR="0015048D">
              <w:rPr>
                <w:lang w:val="de-CH"/>
              </w:rPr>
              <w:t xml:space="preserve"> </w:t>
            </w:r>
            <w:r w:rsidR="00C65510">
              <w:rPr>
                <w:lang w:val="de-CH"/>
              </w:rPr>
              <w:t>EXCEL Zugriff</w:t>
            </w:r>
            <w:r w:rsidR="0015048D">
              <w:rPr>
                <w:lang w:val="de-CH"/>
              </w:rPr>
              <w:t xml:space="preserve"> erfolgreich </w:t>
            </w:r>
            <w:r w:rsidR="00494339">
              <w:rPr>
                <w:lang w:val="de-CH"/>
              </w:rPr>
              <w:t>anwenden</w:t>
            </w:r>
          </w:p>
        </w:tc>
        <w:tc>
          <w:tcPr>
            <w:tcW w:w="6804" w:type="dxa"/>
            <w:shd w:val="clear" w:color="auto" w:fill="FFFFFF"/>
          </w:tcPr>
          <w:p w14:paraId="24156B21" w14:textId="77777777" w:rsidR="00341791" w:rsidRDefault="00341791" w:rsidP="00783440">
            <w:pPr>
              <w:jc w:val="left"/>
              <w:rPr>
                <w:iCs/>
                <w:sz w:val="20"/>
                <w:lang w:val="de-CH"/>
              </w:rPr>
            </w:pPr>
          </w:p>
          <w:p w14:paraId="0053740E" w14:textId="77777777" w:rsidR="00494339" w:rsidRDefault="00494339" w:rsidP="00783440">
            <w:p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>Open-</w:t>
            </w:r>
            <w:proofErr w:type="spellStart"/>
            <w:r>
              <w:rPr>
                <w:iCs/>
                <w:sz w:val="20"/>
                <w:lang w:val="de-CH"/>
              </w:rPr>
              <w:t>Weather</w:t>
            </w:r>
            <w:proofErr w:type="spellEnd"/>
            <w:r>
              <w:rPr>
                <w:iCs/>
                <w:sz w:val="20"/>
                <w:lang w:val="de-CH"/>
              </w:rPr>
              <w:t xml:space="preserve"> REST Service mit eigenem Token (</w:t>
            </w:r>
            <w:proofErr w:type="spellStart"/>
            <w:r>
              <w:rPr>
                <w:iCs/>
                <w:sz w:val="20"/>
                <w:lang w:val="de-CH"/>
              </w:rPr>
              <w:t>AppID</w:t>
            </w:r>
            <w:proofErr w:type="spellEnd"/>
            <w:r>
              <w:rPr>
                <w:iCs/>
                <w:sz w:val="20"/>
                <w:lang w:val="de-CH"/>
              </w:rPr>
              <w:t xml:space="preserve">) aus Python </w:t>
            </w:r>
            <w:r w:rsidR="00794AD9">
              <w:rPr>
                <w:iCs/>
                <w:sz w:val="20"/>
                <w:lang w:val="de-CH"/>
              </w:rPr>
              <w:t>aufrufen (</w:t>
            </w:r>
            <w:proofErr w:type="spellStart"/>
            <w:r w:rsidR="00794AD9">
              <w:rPr>
                <w:iCs/>
                <w:sz w:val="20"/>
                <w:lang w:val="de-CH"/>
              </w:rPr>
              <w:t>requesten</w:t>
            </w:r>
            <w:proofErr w:type="spellEnd"/>
            <w:r w:rsidR="00794AD9">
              <w:rPr>
                <w:iCs/>
                <w:sz w:val="20"/>
                <w:lang w:val="de-CH"/>
              </w:rPr>
              <w:t xml:space="preserve">) und </w:t>
            </w:r>
            <w:proofErr w:type="spellStart"/>
            <w:r w:rsidR="00794AD9">
              <w:rPr>
                <w:iCs/>
                <w:sz w:val="20"/>
                <w:lang w:val="de-CH"/>
              </w:rPr>
              <w:t>response</w:t>
            </w:r>
            <w:proofErr w:type="spellEnd"/>
            <w:r w:rsidR="00794AD9">
              <w:rPr>
                <w:iCs/>
                <w:sz w:val="20"/>
                <w:lang w:val="de-CH"/>
              </w:rPr>
              <w:t xml:space="preserve"> als </w:t>
            </w:r>
            <w:proofErr w:type="gramStart"/>
            <w:r w:rsidR="00794AD9">
              <w:rPr>
                <w:iCs/>
                <w:sz w:val="20"/>
                <w:lang w:val="de-CH"/>
              </w:rPr>
              <w:t>JSON Struktur</w:t>
            </w:r>
            <w:proofErr w:type="gramEnd"/>
            <w:r w:rsidR="00794AD9">
              <w:rPr>
                <w:iCs/>
                <w:sz w:val="20"/>
                <w:lang w:val="de-CH"/>
              </w:rPr>
              <w:t xml:space="preserve"> verarbeiten.</w:t>
            </w:r>
          </w:p>
          <w:p w14:paraId="0909379D" w14:textId="77777777" w:rsidR="00794AD9" w:rsidRDefault="00794AD9" w:rsidP="00783440">
            <w:pPr>
              <w:jc w:val="left"/>
              <w:rPr>
                <w:iCs/>
                <w:sz w:val="20"/>
                <w:lang w:val="de-CH"/>
              </w:rPr>
            </w:pPr>
          </w:p>
          <w:p w14:paraId="486BE0DD" w14:textId="77777777" w:rsidR="00794AD9" w:rsidRDefault="00794AD9" w:rsidP="00783440">
            <w:pPr>
              <w:jc w:val="left"/>
              <w:rPr>
                <w:iCs/>
                <w:sz w:val="20"/>
                <w:lang w:val="de-CH"/>
              </w:rPr>
            </w:pPr>
          </w:p>
          <w:p w14:paraId="6DEF9D92" w14:textId="77777777" w:rsidR="00794AD9" w:rsidRDefault="00794AD9" w:rsidP="00783440">
            <w:pPr>
              <w:jc w:val="left"/>
              <w:rPr>
                <w:iCs/>
                <w:sz w:val="20"/>
                <w:lang w:val="de-CH"/>
              </w:rPr>
            </w:pPr>
          </w:p>
          <w:p w14:paraId="02047526" w14:textId="77777777" w:rsidR="007170AA" w:rsidRDefault="007170AA" w:rsidP="00783440">
            <w:pPr>
              <w:jc w:val="left"/>
              <w:rPr>
                <w:iCs/>
                <w:sz w:val="20"/>
                <w:lang w:val="de-CH"/>
              </w:rPr>
            </w:pPr>
          </w:p>
          <w:p w14:paraId="1C778375" w14:textId="5EA1D8BB" w:rsidR="00794AD9" w:rsidRPr="00783440" w:rsidRDefault="00794AD9" w:rsidP="00783440">
            <w:p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 xml:space="preserve">Filehandling </w:t>
            </w:r>
            <w:proofErr w:type="gramStart"/>
            <w:r>
              <w:rPr>
                <w:iCs/>
                <w:sz w:val="20"/>
                <w:lang w:val="de-CH"/>
              </w:rPr>
              <w:t>open(</w:t>
            </w:r>
            <w:proofErr w:type="gramEnd"/>
            <w:r>
              <w:rPr>
                <w:iCs/>
                <w:sz w:val="20"/>
                <w:lang w:val="de-CH"/>
              </w:rPr>
              <w:t>)</w:t>
            </w:r>
            <w:r w:rsidR="007170AA">
              <w:rPr>
                <w:iCs/>
                <w:sz w:val="20"/>
                <w:lang w:val="de-CH"/>
              </w:rPr>
              <w:t xml:space="preserve"> </w:t>
            </w:r>
            <w:proofErr w:type="spellStart"/>
            <w:r w:rsidR="007170AA">
              <w:rPr>
                <w:iCs/>
                <w:sz w:val="20"/>
                <w:lang w:val="de-CH"/>
              </w:rPr>
              <w:t>for</w:t>
            </w:r>
            <w:proofErr w:type="spellEnd"/>
            <w:r w:rsidR="007170AA">
              <w:rPr>
                <w:iCs/>
                <w:sz w:val="20"/>
                <w:lang w:val="de-CH"/>
              </w:rPr>
              <w:t xml:space="preserve"> </w:t>
            </w:r>
            <w:proofErr w:type="spellStart"/>
            <w:r w:rsidR="007170AA">
              <w:rPr>
                <w:iCs/>
                <w:sz w:val="20"/>
                <w:lang w:val="de-CH"/>
              </w:rPr>
              <w:t>read</w:t>
            </w:r>
            <w:proofErr w:type="spellEnd"/>
            <w:r w:rsidR="007170AA">
              <w:rPr>
                <w:iCs/>
                <w:sz w:val="20"/>
                <w:lang w:val="de-CH"/>
              </w:rPr>
              <w:t xml:space="preserve">, </w:t>
            </w:r>
            <w:proofErr w:type="spellStart"/>
            <w:r w:rsidR="007170AA">
              <w:rPr>
                <w:iCs/>
                <w:sz w:val="20"/>
                <w:lang w:val="de-CH"/>
              </w:rPr>
              <w:t>write</w:t>
            </w:r>
            <w:proofErr w:type="spellEnd"/>
            <w:r w:rsidR="007170AA">
              <w:rPr>
                <w:iCs/>
                <w:sz w:val="20"/>
                <w:lang w:val="de-CH"/>
              </w:rPr>
              <w:t xml:space="preserve"> and </w:t>
            </w:r>
            <w:proofErr w:type="spellStart"/>
            <w:r w:rsidR="007170AA">
              <w:rPr>
                <w:iCs/>
                <w:sz w:val="20"/>
                <w:lang w:val="de-CH"/>
              </w:rPr>
              <w:t>append</w:t>
            </w:r>
            <w:proofErr w:type="spellEnd"/>
            <w:r w:rsidR="007170AA">
              <w:rPr>
                <w:iCs/>
                <w:sz w:val="20"/>
                <w:lang w:val="de-CH"/>
              </w:rPr>
              <w:t xml:space="preserve"> (</w:t>
            </w:r>
            <w:proofErr w:type="spellStart"/>
            <w:r w:rsidR="007170AA">
              <w:rPr>
                <w:iCs/>
                <w:sz w:val="20"/>
                <w:lang w:val="de-CH"/>
              </w:rPr>
              <w:t>inkl</w:t>
            </w:r>
            <w:proofErr w:type="spellEnd"/>
            <w:r w:rsidR="007170AA">
              <w:rPr>
                <w:iCs/>
                <w:sz w:val="20"/>
                <w:lang w:val="de-CH"/>
              </w:rPr>
              <w:t xml:space="preserve"> UTF and ASCII)</w:t>
            </w:r>
          </w:p>
        </w:tc>
        <w:tc>
          <w:tcPr>
            <w:tcW w:w="1985" w:type="dxa"/>
            <w:shd w:val="clear" w:color="auto" w:fill="FFFFFF"/>
          </w:tcPr>
          <w:p w14:paraId="2FFAE4F7" w14:textId="77777777" w:rsidR="00726C3E" w:rsidRDefault="00726C3E" w:rsidP="00726C3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Probieren, Vormachen, Nachmachen mit theoretischen kurzen Einschüben</w:t>
            </w:r>
          </w:p>
          <w:p w14:paraId="472E99D1" w14:textId="77777777" w:rsidR="009B7AFF" w:rsidRPr="00584AC3" w:rsidRDefault="009B7AFF" w:rsidP="00A64553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1276" w:type="dxa"/>
            <w:shd w:val="clear" w:color="auto" w:fill="FFFFFF"/>
          </w:tcPr>
          <w:p w14:paraId="61CFC8B5" w14:textId="3FA4BE34" w:rsidR="009B7AFF" w:rsidRDefault="007170AA" w:rsidP="00726C3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40</w:t>
            </w:r>
            <w:r w:rsidR="00EE4B8A">
              <w:rPr>
                <w:lang w:val="de-CH"/>
              </w:rPr>
              <w:t>‘</w:t>
            </w:r>
          </w:p>
          <w:p w14:paraId="7B53A32A" w14:textId="77777777" w:rsidR="00726C3E" w:rsidRDefault="00726C3E" w:rsidP="00726C3E">
            <w:pPr>
              <w:spacing w:before="120"/>
              <w:jc w:val="left"/>
              <w:rPr>
                <w:lang w:val="de-CH"/>
              </w:rPr>
            </w:pPr>
          </w:p>
          <w:p w14:paraId="52A7732D" w14:textId="77777777" w:rsidR="00726C3E" w:rsidRDefault="00726C3E" w:rsidP="00726C3E">
            <w:pPr>
              <w:spacing w:before="120"/>
              <w:jc w:val="left"/>
              <w:rPr>
                <w:lang w:val="de-CH"/>
              </w:rPr>
            </w:pPr>
          </w:p>
          <w:p w14:paraId="7CFA54FE" w14:textId="77777777" w:rsidR="00726C3E" w:rsidRDefault="00726C3E" w:rsidP="00726C3E">
            <w:pPr>
              <w:spacing w:before="120"/>
              <w:jc w:val="left"/>
              <w:rPr>
                <w:lang w:val="de-CH"/>
              </w:rPr>
            </w:pPr>
          </w:p>
          <w:p w14:paraId="2A9B97B3" w14:textId="77777777" w:rsidR="00726C3E" w:rsidRDefault="00726C3E" w:rsidP="00726C3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40‘</w:t>
            </w:r>
          </w:p>
          <w:p w14:paraId="2E177895" w14:textId="77777777" w:rsidR="00726C3E" w:rsidRDefault="00726C3E" w:rsidP="00726C3E">
            <w:pPr>
              <w:spacing w:before="120"/>
              <w:jc w:val="left"/>
              <w:rPr>
                <w:lang w:val="de-CH"/>
              </w:rPr>
            </w:pPr>
          </w:p>
          <w:p w14:paraId="5579BBB4" w14:textId="1FA5F3B9" w:rsidR="00726C3E" w:rsidRDefault="007170AA" w:rsidP="00726C3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120</w:t>
            </w:r>
            <w:r w:rsidR="00726C3E">
              <w:rPr>
                <w:lang w:val="de-CH"/>
              </w:rPr>
              <w:t>‘</w:t>
            </w:r>
          </w:p>
          <w:p w14:paraId="3A22BE7C" w14:textId="77777777" w:rsidR="00726C3E" w:rsidRDefault="00726C3E" w:rsidP="00726C3E">
            <w:pPr>
              <w:spacing w:before="120"/>
              <w:jc w:val="left"/>
              <w:rPr>
                <w:lang w:val="de-CH"/>
              </w:rPr>
            </w:pPr>
          </w:p>
          <w:p w14:paraId="61F26992" w14:textId="77777777" w:rsidR="00726C3E" w:rsidRDefault="00726C3E" w:rsidP="00726C3E">
            <w:pPr>
              <w:spacing w:before="120"/>
              <w:jc w:val="left"/>
              <w:rPr>
                <w:lang w:val="de-CH"/>
              </w:rPr>
            </w:pPr>
          </w:p>
          <w:p w14:paraId="2BC8EDAB" w14:textId="51957BBB" w:rsidR="00726C3E" w:rsidRDefault="00726C3E" w:rsidP="00726C3E">
            <w:pPr>
              <w:spacing w:before="120"/>
              <w:jc w:val="left"/>
              <w:rPr>
                <w:lang w:val="de-CH"/>
              </w:rPr>
            </w:pPr>
          </w:p>
          <w:p w14:paraId="5652749D" w14:textId="77777777" w:rsidR="00726C3E" w:rsidRPr="00584AC3" w:rsidRDefault="00726C3E" w:rsidP="00726C3E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1843" w:type="dxa"/>
            <w:shd w:val="clear" w:color="auto" w:fill="FFFFFF"/>
          </w:tcPr>
          <w:p w14:paraId="78319AF2" w14:textId="77777777" w:rsidR="007170AA" w:rsidRDefault="007170AA" w:rsidP="00B05584">
            <w:pPr>
              <w:spacing w:before="120"/>
              <w:jc w:val="left"/>
              <w:rPr>
                <w:lang w:val="de-CH"/>
              </w:rPr>
            </w:pPr>
          </w:p>
          <w:p w14:paraId="30680693" w14:textId="77777777" w:rsidR="007170AA" w:rsidRDefault="007170AA" w:rsidP="00B05584">
            <w:pPr>
              <w:spacing w:before="120"/>
              <w:jc w:val="left"/>
              <w:rPr>
                <w:lang w:val="de-CH"/>
              </w:rPr>
            </w:pPr>
          </w:p>
          <w:p w14:paraId="69DE4ABD" w14:textId="77777777" w:rsidR="007170AA" w:rsidRDefault="007170AA" w:rsidP="00B05584">
            <w:pPr>
              <w:spacing w:before="120"/>
              <w:jc w:val="left"/>
              <w:rPr>
                <w:lang w:val="de-CH"/>
              </w:rPr>
            </w:pPr>
          </w:p>
          <w:p w14:paraId="0CC63CA0" w14:textId="77777777" w:rsidR="007170AA" w:rsidRDefault="007170AA" w:rsidP="00B05584">
            <w:pPr>
              <w:spacing w:before="120"/>
              <w:jc w:val="left"/>
              <w:rPr>
                <w:lang w:val="de-CH"/>
              </w:rPr>
            </w:pPr>
          </w:p>
          <w:p w14:paraId="1026EE56" w14:textId="77777777" w:rsidR="007170AA" w:rsidRDefault="007170AA" w:rsidP="00B05584">
            <w:pPr>
              <w:spacing w:before="120"/>
              <w:jc w:val="left"/>
              <w:rPr>
                <w:lang w:val="de-CH"/>
              </w:rPr>
            </w:pPr>
          </w:p>
          <w:p w14:paraId="3CBFAEDF" w14:textId="77777777" w:rsidR="007170AA" w:rsidRDefault="007170AA" w:rsidP="00B05584">
            <w:pPr>
              <w:spacing w:before="120"/>
              <w:jc w:val="left"/>
              <w:rPr>
                <w:lang w:val="de-CH"/>
              </w:rPr>
            </w:pPr>
          </w:p>
          <w:p w14:paraId="547B48A5" w14:textId="40920467" w:rsidR="00B05584" w:rsidRDefault="00B05584" w:rsidP="00B05584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Design und Implementation einer </w:t>
            </w:r>
            <w:r w:rsidRPr="000C644E">
              <w:rPr>
                <w:b/>
                <w:bCs/>
                <w:lang w:val="de-CH"/>
              </w:rPr>
              <w:t>Meteo</w:t>
            </w:r>
            <w:r w:rsidR="007170AA">
              <w:rPr>
                <w:b/>
                <w:bCs/>
                <w:lang w:val="de-CH"/>
              </w:rPr>
              <w:t xml:space="preserve">-Logger </w:t>
            </w:r>
            <w:r>
              <w:rPr>
                <w:lang w:val="de-CH"/>
              </w:rPr>
              <w:t xml:space="preserve"> </w:t>
            </w:r>
          </w:p>
          <w:p w14:paraId="4521850D" w14:textId="01A56224" w:rsidR="009B7AFF" w:rsidRDefault="00B05584" w:rsidP="00A6455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 (Wetterstation)</w:t>
            </w:r>
            <w:r w:rsidR="00F02948">
              <w:rPr>
                <w:lang w:val="de-CH"/>
              </w:rPr>
              <w:t xml:space="preserve">, welche </w:t>
            </w:r>
            <w:proofErr w:type="spellStart"/>
            <w:r w:rsidR="00F02948">
              <w:rPr>
                <w:lang w:val="de-CH"/>
              </w:rPr>
              <w:t>Metoe</w:t>
            </w:r>
            <w:proofErr w:type="spellEnd"/>
            <w:r w:rsidR="00F02948">
              <w:rPr>
                <w:lang w:val="de-CH"/>
              </w:rPr>
              <w:t xml:space="preserve">-Daten </w:t>
            </w:r>
            <w:proofErr w:type="gramStart"/>
            <w:r w:rsidR="007170AA">
              <w:rPr>
                <w:lang w:val="de-CH"/>
              </w:rPr>
              <w:t>von</w:t>
            </w:r>
            <w:r w:rsidR="00F02948">
              <w:rPr>
                <w:lang w:val="de-CH"/>
              </w:rPr>
              <w:t xml:space="preserve"> eine</w:t>
            </w:r>
            <w:r w:rsidR="007170AA">
              <w:rPr>
                <w:lang w:val="de-CH"/>
              </w:rPr>
              <w:t>m</w:t>
            </w:r>
            <w:r w:rsidR="00F02948">
              <w:rPr>
                <w:lang w:val="de-CH"/>
              </w:rPr>
              <w:t xml:space="preserve"> </w:t>
            </w:r>
            <w:r w:rsidR="007170AA">
              <w:rPr>
                <w:lang w:val="de-CH"/>
              </w:rPr>
              <w:t>Ort</w:t>
            </w:r>
            <w:proofErr w:type="gramEnd"/>
            <w:r w:rsidR="007170AA">
              <w:rPr>
                <w:lang w:val="de-CH"/>
              </w:rPr>
              <w:t xml:space="preserve"> / </w:t>
            </w:r>
            <w:r w:rsidR="00F02948">
              <w:rPr>
                <w:lang w:val="de-CH"/>
              </w:rPr>
              <w:t>Lokation optimiert und ohne «Löcher» loggen.</w:t>
            </w:r>
          </w:p>
          <w:p w14:paraId="34508D6B" w14:textId="4C6FACBC" w:rsidR="00615241" w:rsidRPr="00584AC3" w:rsidRDefault="00615241" w:rsidP="00A64553">
            <w:pPr>
              <w:spacing w:before="120"/>
              <w:jc w:val="left"/>
              <w:rPr>
                <w:lang w:val="de-CH"/>
              </w:rPr>
            </w:pPr>
          </w:p>
        </w:tc>
      </w:tr>
    </w:tbl>
    <w:p w14:paraId="66CEB93A" w14:textId="77777777" w:rsidR="006D5A22" w:rsidRDefault="006D5A22">
      <w:r>
        <w:br w:type="page"/>
      </w:r>
    </w:p>
    <w:tbl>
      <w:tblPr>
        <w:tblW w:w="150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843"/>
        <w:gridCol w:w="6804"/>
        <w:gridCol w:w="1985"/>
        <w:gridCol w:w="1276"/>
        <w:gridCol w:w="1843"/>
      </w:tblGrid>
      <w:tr w:rsidR="009B7AFF" w:rsidRPr="00584AC3" w14:paraId="12129877" w14:textId="77777777" w:rsidTr="00A64553">
        <w:trPr>
          <w:cantSplit/>
        </w:trPr>
        <w:tc>
          <w:tcPr>
            <w:tcW w:w="1346" w:type="dxa"/>
            <w:shd w:val="clear" w:color="auto" w:fill="FFFFFF"/>
          </w:tcPr>
          <w:p w14:paraId="79A16848" w14:textId="7BAE3FB3" w:rsidR="009B7AFF" w:rsidRPr="00584AC3" w:rsidRDefault="009B7AFF" w:rsidP="00A64553">
            <w:pPr>
              <w:spacing w:before="120"/>
              <w:jc w:val="left"/>
              <w:rPr>
                <w:lang w:val="de-CH"/>
              </w:rPr>
            </w:pPr>
            <w:r w:rsidRPr="00584AC3">
              <w:rPr>
                <w:lang w:val="de-CH"/>
              </w:rPr>
              <w:lastRenderedPageBreak/>
              <w:t>7. Abend</w:t>
            </w:r>
          </w:p>
        </w:tc>
        <w:tc>
          <w:tcPr>
            <w:tcW w:w="1843" w:type="dxa"/>
            <w:shd w:val="clear" w:color="auto" w:fill="FFFFFF"/>
          </w:tcPr>
          <w:p w14:paraId="402A8B17" w14:textId="35C54B94" w:rsidR="009B7AFF" w:rsidRPr="00584AC3" w:rsidRDefault="00D35526" w:rsidP="00A6455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Klassenkonzept </w:t>
            </w:r>
            <w:r w:rsidR="006D5A22">
              <w:rPr>
                <w:lang w:val="de-CH"/>
              </w:rPr>
              <w:t>in Python in einer konkreten Anwendung kennen lernen</w:t>
            </w:r>
            <w:r w:rsidR="00CA4CC4">
              <w:rPr>
                <w:lang w:val="de-CH"/>
              </w:rPr>
              <w:t xml:space="preserve"> und anwenden können</w:t>
            </w:r>
            <w:r w:rsidR="006D5A22">
              <w:rPr>
                <w:lang w:val="de-CH"/>
              </w:rPr>
              <w:t>.</w:t>
            </w:r>
          </w:p>
        </w:tc>
        <w:tc>
          <w:tcPr>
            <w:tcW w:w="6804" w:type="dxa"/>
            <w:shd w:val="clear" w:color="auto" w:fill="FFFFFF"/>
          </w:tcPr>
          <w:p w14:paraId="02B39BB3" w14:textId="77777777" w:rsidR="006D5A22" w:rsidRDefault="006D5A22" w:rsidP="002C2E6F">
            <w:pPr>
              <w:jc w:val="left"/>
              <w:rPr>
                <w:iCs/>
                <w:sz w:val="20"/>
                <w:lang w:val="de-CH"/>
              </w:rPr>
            </w:pPr>
          </w:p>
          <w:p w14:paraId="5564B2AA" w14:textId="523288FD" w:rsidR="00615241" w:rsidRDefault="006D5A22" w:rsidP="002C2E6F">
            <w:p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>Eine eigene, allgemein einsetzbare Logger-Klasse gemäss Spezifikation entwickeln und testen.</w:t>
            </w:r>
          </w:p>
          <w:p w14:paraId="3CA40945" w14:textId="77777777" w:rsidR="00E073D5" w:rsidRDefault="00E073D5" w:rsidP="002C2E6F">
            <w:pPr>
              <w:jc w:val="left"/>
              <w:rPr>
                <w:iCs/>
                <w:sz w:val="20"/>
                <w:lang w:val="de-CH"/>
              </w:rPr>
            </w:pPr>
          </w:p>
          <w:p w14:paraId="63378DB5" w14:textId="7E5C6FEF" w:rsidR="006D5A22" w:rsidRPr="002C2E6F" w:rsidRDefault="006D5A22" w:rsidP="002C2E6F">
            <w:p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>Anschliessend eigene Logger-Klasse in Meteo-App einsetzen.</w:t>
            </w:r>
          </w:p>
        </w:tc>
        <w:tc>
          <w:tcPr>
            <w:tcW w:w="1985" w:type="dxa"/>
            <w:shd w:val="clear" w:color="auto" w:fill="FFFFFF"/>
          </w:tcPr>
          <w:p w14:paraId="654453B6" w14:textId="77777777" w:rsidR="00726C3E" w:rsidRDefault="00726C3E" w:rsidP="00726C3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Probieren, Vormachen, Nachmachen mit theoretischen kurzen Einschüben</w:t>
            </w:r>
          </w:p>
          <w:p w14:paraId="094C49BB" w14:textId="77777777" w:rsidR="00E56DBA" w:rsidRPr="00584AC3" w:rsidRDefault="00E56DBA" w:rsidP="0069454F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1276" w:type="dxa"/>
            <w:shd w:val="clear" w:color="auto" w:fill="FFFFFF"/>
          </w:tcPr>
          <w:p w14:paraId="4EB551E4" w14:textId="63A20742" w:rsidR="00E56DBA" w:rsidRDefault="00B334B9" w:rsidP="002354DD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2</w:t>
            </w:r>
            <w:r w:rsidR="00726C3E">
              <w:rPr>
                <w:lang w:val="de-CH"/>
              </w:rPr>
              <w:t>0</w:t>
            </w:r>
            <w:r w:rsidR="00EE4B8A">
              <w:rPr>
                <w:lang w:val="de-CH"/>
              </w:rPr>
              <w:t>0‘</w:t>
            </w:r>
          </w:p>
          <w:p w14:paraId="1D137232" w14:textId="77777777" w:rsidR="00726C3E" w:rsidRDefault="00726C3E" w:rsidP="002354DD">
            <w:pPr>
              <w:spacing w:before="120"/>
              <w:jc w:val="left"/>
              <w:rPr>
                <w:lang w:val="de-CH"/>
              </w:rPr>
            </w:pPr>
          </w:p>
          <w:p w14:paraId="0E109DE4" w14:textId="77777777" w:rsidR="00726C3E" w:rsidRDefault="00726C3E" w:rsidP="002354DD">
            <w:pPr>
              <w:spacing w:before="120"/>
              <w:jc w:val="left"/>
              <w:rPr>
                <w:lang w:val="de-CH"/>
              </w:rPr>
            </w:pPr>
          </w:p>
          <w:p w14:paraId="2E85F05F" w14:textId="77777777" w:rsidR="00726C3E" w:rsidRDefault="00726C3E" w:rsidP="002354DD">
            <w:pPr>
              <w:spacing w:before="120"/>
              <w:jc w:val="left"/>
              <w:rPr>
                <w:lang w:val="de-CH"/>
              </w:rPr>
            </w:pPr>
          </w:p>
          <w:p w14:paraId="63633D5C" w14:textId="77777777" w:rsidR="00726C3E" w:rsidRDefault="00726C3E" w:rsidP="002354DD">
            <w:pPr>
              <w:spacing w:before="120"/>
              <w:jc w:val="left"/>
              <w:rPr>
                <w:lang w:val="de-CH"/>
              </w:rPr>
            </w:pPr>
          </w:p>
          <w:p w14:paraId="7135CBE2" w14:textId="77777777" w:rsidR="00726C3E" w:rsidRDefault="00726C3E" w:rsidP="002354DD">
            <w:pPr>
              <w:spacing w:before="120"/>
              <w:jc w:val="left"/>
              <w:rPr>
                <w:lang w:val="de-CH"/>
              </w:rPr>
            </w:pPr>
          </w:p>
          <w:p w14:paraId="71713B71" w14:textId="1E7DAD89" w:rsidR="00726C3E" w:rsidRPr="00584AC3" w:rsidRDefault="00726C3E" w:rsidP="002354DD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1843" w:type="dxa"/>
            <w:shd w:val="clear" w:color="auto" w:fill="FFFFFF"/>
          </w:tcPr>
          <w:p w14:paraId="200244B5" w14:textId="77777777" w:rsidR="00202458" w:rsidRPr="00584AC3" w:rsidRDefault="00202458" w:rsidP="00202458">
            <w:pPr>
              <w:spacing w:before="120"/>
              <w:jc w:val="left"/>
              <w:rPr>
                <w:lang w:val="de-CH"/>
              </w:rPr>
            </w:pPr>
          </w:p>
        </w:tc>
      </w:tr>
      <w:tr w:rsidR="009B7AFF" w:rsidRPr="00584AC3" w14:paraId="5ABAA5AD" w14:textId="77777777" w:rsidTr="00A64553">
        <w:trPr>
          <w:cantSplit/>
        </w:trPr>
        <w:tc>
          <w:tcPr>
            <w:tcW w:w="1346" w:type="dxa"/>
            <w:shd w:val="clear" w:color="auto" w:fill="FFFFFF"/>
          </w:tcPr>
          <w:p w14:paraId="6E6FD65C" w14:textId="77777777" w:rsidR="009B7AFF" w:rsidRPr="00584AC3" w:rsidRDefault="009B7AFF" w:rsidP="00A64553">
            <w:pPr>
              <w:spacing w:before="120"/>
              <w:jc w:val="left"/>
              <w:rPr>
                <w:lang w:val="de-CH"/>
              </w:rPr>
            </w:pPr>
            <w:r w:rsidRPr="00584AC3">
              <w:rPr>
                <w:lang w:val="de-CH"/>
              </w:rPr>
              <w:t>8. Abend</w:t>
            </w:r>
          </w:p>
        </w:tc>
        <w:tc>
          <w:tcPr>
            <w:tcW w:w="1843" w:type="dxa"/>
            <w:shd w:val="clear" w:color="auto" w:fill="FFFFFF"/>
          </w:tcPr>
          <w:p w14:paraId="077F8E58" w14:textId="687A2720" w:rsidR="00546341" w:rsidRDefault="00546341" w:rsidP="006D5A22">
            <w:pPr>
              <w:spacing w:before="120"/>
              <w:jc w:val="left"/>
              <w:rPr>
                <w:lang w:val="de-CH"/>
              </w:rPr>
            </w:pPr>
            <w:r w:rsidRPr="00546341">
              <w:rPr>
                <w:lang w:val="de-CH"/>
              </w:rPr>
              <w:t>Multi-</w:t>
            </w:r>
            <w:proofErr w:type="spellStart"/>
            <w:r w:rsidRPr="00546341">
              <w:rPr>
                <w:lang w:val="de-CH"/>
              </w:rPr>
              <w:t>Treathing</w:t>
            </w:r>
            <w:proofErr w:type="spellEnd"/>
            <w:r w:rsidRPr="00546341">
              <w:rPr>
                <w:lang w:val="de-CH"/>
              </w:rPr>
              <w:t xml:space="preserve"> </w:t>
            </w:r>
            <w:r>
              <w:rPr>
                <w:lang w:val="de-CH"/>
              </w:rPr>
              <w:t xml:space="preserve">und </w:t>
            </w:r>
            <w:proofErr w:type="spellStart"/>
            <w:r>
              <w:rPr>
                <w:lang w:val="de-CH"/>
              </w:rPr>
              <w:t>Timer</w:t>
            </w:r>
            <w:proofErr w:type="spellEnd"/>
            <w:r>
              <w:rPr>
                <w:lang w:val="de-CH"/>
              </w:rPr>
              <w:t>-Events in Python</w:t>
            </w:r>
            <w:r w:rsidR="001D1C2E">
              <w:rPr>
                <w:lang w:val="de-CH"/>
              </w:rPr>
              <w:t xml:space="preserve"> kennen lernen.</w:t>
            </w:r>
          </w:p>
          <w:p w14:paraId="4D506F48" w14:textId="77777777" w:rsidR="00546341" w:rsidRDefault="00546341" w:rsidP="006D5A22">
            <w:pPr>
              <w:spacing w:before="120"/>
              <w:jc w:val="left"/>
              <w:rPr>
                <w:lang w:val="de-CH"/>
              </w:rPr>
            </w:pPr>
          </w:p>
          <w:p w14:paraId="537F6C0D" w14:textId="51E61C91" w:rsidR="002C2E6F" w:rsidRPr="00584AC3" w:rsidRDefault="006D5A22" w:rsidP="006D5A22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Eine W</w:t>
            </w:r>
            <w:r w:rsidR="00CA4CC4">
              <w:rPr>
                <w:lang w:val="de-CH"/>
              </w:rPr>
              <w:t>rapper-</w:t>
            </w:r>
            <w:r>
              <w:rPr>
                <w:lang w:val="de-CH"/>
              </w:rPr>
              <w:t xml:space="preserve">Class </w:t>
            </w:r>
            <w:r w:rsidR="00CA4CC4">
              <w:rPr>
                <w:lang w:val="de-CH"/>
              </w:rPr>
              <w:t xml:space="preserve">für einen Wetterdienst allgemein und </w:t>
            </w:r>
            <w:r w:rsidR="00CE2C1F">
              <w:rPr>
                <w:lang w:val="de-CH"/>
              </w:rPr>
              <w:t xml:space="preserve">nach </w:t>
            </w:r>
            <w:proofErr w:type="gramStart"/>
            <w:r w:rsidR="00CA4CC4">
              <w:rPr>
                <w:lang w:val="de-CH"/>
              </w:rPr>
              <w:t xml:space="preserve">OO </w:t>
            </w:r>
            <w:r w:rsidR="00CE2C1F">
              <w:rPr>
                <w:lang w:val="de-CH"/>
              </w:rPr>
              <w:t>Ansätzen</w:t>
            </w:r>
            <w:proofErr w:type="gramEnd"/>
            <w:r w:rsidR="00CA4CC4">
              <w:rPr>
                <w:lang w:val="de-CH"/>
              </w:rPr>
              <w:t xml:space="preserve"> </w:t>
            </w:r>
            <w:r>
              <w:rPr>
                <w:lang w:val="de-CH"/>
              </w:rPr>
              <w:t>designen und implementieren</w:t>
            </w:r>
            <w:r w:rsidR="00CA4CC4">
              <w:rPr>
                <w:lang w:val="de-CH"/>
              </w:rPr>
              <w:t>.</w:t>
            </w:r>
            <w:r>
              <w:rPr>
                <w:lang w:val="de-CH"/>
              </w:rPr>
              <w:t xml:space="preserve"> </w:t>
            </w:r>
          </w:p>
        </w:tc>
        <w:tc>
          <w:tcPr>
            <w:tcW w:w="6804" w:type="dxa"/>
            <w:shd w:val="clear" w:color="auto" w:fill="FFFFFF"/>
          </w:tcPr>
          <w:p w14:paraId="1CE3381D" w14:textId="77777777" w:rsidR="00546341" w:rsidRDefault="00546341" w:rsidP="002C2E6F">
            <w:pPr>
              <w:jc w:val="left"/>
              <w:rPr>
                <w:lang w:val="de-CH"/>
              </w:rPr>
            </w:pPr>
          </w:p>
          <w:p w14:paraId="32FB8844" w14:textId="77777777" w:rsidR="00546341" w:rsidRDefault="00546341" w:rsidP="002C2E6F">
            <w:pPr>
              <w:jc w:val="left"/>
              <w:rPr>
                <w:lang w:val="de-CH"/>
              </w:rPr>
            </w:pPr>
          </w:p>
          <w:p w14:paraId="0F3003B3" w14:textId="77777777" w:rsidR="00546341" w:rsidRDefault="00546341" w:rsidP="002C2E6F">
            <w:pPr>
              <w:jc w:val="left"/>
              <w:rPr>
                <w:lang w:val="de-CH"/>
              </w:rPr>
            </w:pPr>
          </w:p>
          <w:p w14:paraId="737FA191" w14:textId="77777777" w:rsidR="00546341" w:rsidRDefault="00546341" w:rsidP="002C2E6F">
            <w:pPr>
              <w:jc w:val="left"/>
              <w:rPr>
                <w:lang w:val="de-CH"/>
              </w:rPr>
            </w:pPr>
          </w:p>
          <w:p w14:paraId="22F3ED18" w14:textId="77777777" w:rsidR="00546341" w:rsidRDefault="00546341" w:rsidP="002C2E6F">
            <w:pPr>
              <w:jc w:val="left"/>
              <w:rPr>
                <w:lang w:val="de-CH"/>
              </w:rPr>
            </w:pPr>
          </w:p>
          <w:p w14:paraId="3AF33C38" w14:textId="77777777" w:rsidR="00546341" w:rsidRDefault="00546341" w:rsidP="002C2E6F">
            <w:pPr>
              <w:jc w:val="left"/>
              <w:rPr>
                <w:lang w:val="de-CH"/>
              </w:rPr>
            </w:pPr>
          </w:p>
          <w:p w14:paraId="3A98C67D" w14:textId="7D067B0B" w:rsidR="00546341" w:rsidRDefault="00CE2C1F" w:rsidP="002C2E6F">
            <w:pPr>
              <w:jc w:val="left"/>
              <w:rPr>
                <w:lang w:val="de-CH"/>
              </w:rPr>
            </w:pPr>
            <w:r w:rsidRPr="00CE2C1F">
              <w:rPr>
                <w:b/>
                <w:bCs/>
                <w:u w:val="single"/>
                <w:lang w:val="de-CH"/>
              </w:rPr>
              <w:t>Leistungsnachweis</w:t>
            </w:r>
            <w:r w:rsidR="00E8580C">
              <w:rPr>
                <w:b/>
                <w:bCs/>
                <w:u w:val="single"/>
                <w:lang w:val="de-CH"/>
              </w:rPr>
              <w:t xml:space="preserve"> (Modullern</w:t>
            </w:r>
            <w:r w:rsidR="00E8580C" w:rsidRPr="00E8580C">
              <w:rPr>
                <w:b/>
                <w:bCs/>
                <w:u w:val="single"/>
                <w:lang w:val="de-CH"/>
              </w:rPr>
              <w:t>zielkontrolle</w:t>
            </w:r>
            <w:r w:rsidR="00E8580C">
              <w:rPr>
                <w:b/>
                <w:bCs/>
                <w:u w:val="single"/>
                <w:lang w:val="de-CH"/>
              </w:rPr>
              <w:t xml:space="preserve"> MILZ)</w:t>
            </w:r>
            <w:r>
              <w:rPr>
                <w:lang w:val="de-CH"/>
              </w:rPr>
              <w:t>:</w:t>
            </w:r>
          </w:p>
          <w:p w14:paraId="422B50F0" w14:textId="1514EBAE" w:rsidR="00B10AC9" w:rsidRPr="002C2E6F" w:rsidRDefault="00CA4CC4" w:rsidP="002C2E6F">
            <w:pPr>
              <w:jc w:val="left"/>
              <w:rPr>
                <w:iCs/>
                <w:sz w:val="20"/>
                <w:lang w:val="de-CH"/>
              </w:rPr>
            </w:pPr>
            <w:r>
              <w:rPr>
                <w:lang w:val="de-CH"/>
              </w:rPr>
              <w:t xml:space="preserve">Eine allgemeine </w:t>
            </w:r>
            <w:proofErr w:type="spellStart"/>
            <w:r>
              <w:rPr>
                <w:lang w:val="de-CH"/>
              </w:rPr>
              <w:t>Weather</w:t>
            </w:r>
            <w:proofErr w:type="spellEnd"/>
            <w:r>
              <w:rPr>
                <w:lang w:val="de-CH"/>
              </w:rPr>
              <w:t>-Class designen und implementieren, welche eine Wetterstation an einem bestimmten Ort kapselt.</w:t>
            </w:r>
          </w:p>
        </w:tc>
        <w:tc>
          <w:tcPr>
            <w:tcW w:w="1985" w:type="dxa"/>
            <w:shd w:val="clear" w:color="auto" w:fill="FFFFFF"/>
          </w:tcPr>
          <w:p w14:paraId="6FB71A72" w14:textId="77777777" w:rsidR="00B10AC9" w:rsidRDefault="00546341" w:rsidP="00B10AC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Konzept anhand einiger Beispiele erklären (Walk-Through)</w:t>
            </w:r>
          </w:p>
          <w:p w14:paraId="32E9DAFA" w14:textId="77777777" w:rsidR="001D1C2E" w:rsidRDefault="001D1C2E" w:rsidP="00B10AC9">
            <w:pPr>
              <w:spacing w:before="120"/>
              <w:jc w:val="left"/>
              <w:rPr>
                <w:lang w:val="de-CH"/>
              </w:rPr>
            </w:pPr>
          </w:p>
          <w:p w14:paraId="12CCD9FD" w14:textId="2EA126E0" w:rsidR="001D1C2E" w:rsidRPr="00584AC3" w:rsidRDefault="001D1C2E" w:rsidP="00B10AC9">
            <w:pPr>
              <w:spacing w:before="120"/>
              <w:jc w:val="left"/>
              <w:rPr>
                <w:lang w:val="de-CH"/>
              </w:rPr>
            </w:pPr>
            <w:proofErr w:type="spellStart"/>
            <w:r>
              <w:rPr>
                <w:lang w:val="de-CH"/>
              </w:rPr>
              <w:t>Selbststänges</w:t>
            </w:r>
            <w:proofErr w:type="spellEnd"/>
            <w:r>
              <w:rPr>
                <w:lang w:val="de-CH"/>
              </w:rPr>
              <w:t xml:space="preserve"> programmieren und individuelle Reviews durch </w:t>
            </w:r>
            <w:proofErr w:type="spellStart"/>
            <w:r>
              <w:rPr>
                <w:lang w:val="de-CH"/>
              </w:rPr>
              <w:t>Dozenz</w:t>
            </w:r>
            <w:proofErr w:type="spellEnd"/>
            <w:r>
              <w:rPr>
                <w:lang w:val="de-CH"/>
              </w:rPr>
              <w:t>.</w:t>
            </w:r>
          </w:p>
        </w:tc>
        <w:tc>
          <w:tcPr>
            <w:tcW w:w="1276" w:type="dxa"/>
            <w:shd w:val="clear" w:color="auto" w:fill="FFFFFF"/>
          </w:tcPr>
          <w:p w14:paraId="104BE4CA" w14:textId="77777777" w:rsidR="00B10AC9" w:rsidRDefault="00B334B9" w:rsidP="00B10AC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</w:t>
            </w:r>
            <w:r w:rsidR="001D1C2E">
              <w:rPr>
                <w:lang w:val="de-CH"/>
              </w:rPr>
              <w:t>0</w:t>
            </w:r>
            <w:r w:rsidR="00726C3E">
              <w:rPr>
                <w:lang w:val="de-CH"/>
              </w:rPr>
              <w:t>‘</w:t>
            </w:r>
          </w:p>
          <w:p w14:paraId="4BBD0BFD" w14:textId="77777777" w:rsidR="00B334B9" w:rsidRDefault="00B334B9" w:rsidP="00B10AC9">
            <w:pPr>
              <w:spacing w:before="120"/>
              <w:jc w:val="left"/>
              <w:rPr>
                <w:lang w:val="de-CH"/>
              </w:rPr>
            </w:pPr>
          </w:p>
          <w:p w14:paraId="417B240C" w14:textId="77777777" w:rsidR="00B334B9" w:rsidRDefault="00B334B9" w:rsidP="00B10AC9">
            <w:pPr>
              <w:spacing w:before="120"/>
              <w:jc w:val="left"/>
              <w:rPr>
                <w:lang w:val="de-CH"/>
              </w:rPr>
            </w:pPr>
          </w:p>
          <w:p w14:paraId="482EEC27" w14:textId="77777777" w:rsidR="00B334B9" w:rsidRDefault="00B334B9" w:rsidP="00B10AC9">
            <w:pPr>
              <w:spacing w:before="120"/>
              <w:jc w:val="left"/>
              <w:rPr>
                <w:lang w:val="de-CH"/>
              </w:rPr>
            </w:pPr>
          </w:p>
          <w:p w14:paraId="1B7C9E3B" w14:textId="6A627B7D" w:rsidR="00B334B9" w:rsidRDefault="00B334B9" w:rsidP="00B10AC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190’</w:t>
            </w:r>
          </w:p>
          <w:p w14:paraId="57D3675F" w14:textId="4B266850" w:rsidR="00B334B9" w:rsidRPr="00584AC3" w:rsidRDefault="00B334B9" w:rsidP="00B10AC9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1843" w:type="dxa"/>
            <w:shd w:val="clear" w:color="auto" w:fill="FFFFFF"/>
          </w:tcPr>
          <w:p w14:paraId="643184A5" w14:textId="77777777" w:rsidR="009863B4" w:rsidRPr="00584AC3" w:rsidRDefault="009863B4" w:rsidP="00210BEC">
            <w:pPr>
              <w:spacing w:before="120"/>
              <w:jc w:val="left"/>
              <w:rPr>
                <w:lang w:val="de-CH"/>
              </w:rPr>
            </w:pPr>
          </w:p>
        </w:tc>
      </w:tr>
      <w:tr w:rsidR="009B7AFF" w:rsidRPr="00584AC3" w14:paraId="226D48D9" w14:textId="77777777" w:rsidTr="00A64553">
        <w:trPr>
          <w:cantSplit/>
        </w:trPr>
        <w:tc>
          <w:tcPr>
            <w:tcW w:w="1346" w:type="dxa"/>
            <w:shd w:val="clear" w:color="auto" w:fill="FFFFFF"/>
          </w:tcPr>
          <w:p w14:paraId="4572C1BA" w14:textId="77777777" w:rsidR="009B7AFF" w:rsidRPr="00584AC3" w:rsidRDefault="009B7AFF" w:rsidP="00A64553">
            <w:pPr>
              <w:spacing w:before="120"/>
              <w:jc w:val="left"/>
              <w:rPr>
                <w:lang w:val="de-CH"/>
              </w:rPr>
            </w:pPr>
            <w:r w:rsidRPr="00584AC3">
              <w:rPr>
                <w:lang w:val="de-CH"/>
              </w:rPr>
              <w:lastRenderedPageBreak/>
              <w:t>9. Abend</w:t>
            </w:r>
          </w:p>
        </w:tc>
        <w:tc>
          <w:tcPr>
            <w:tcW w:w="1843" w:type="dxa"/>
            <w:shd w:val="clear" w:color="auto" w:fill="FFFFFF"/>
          </w:tcPr>
          <w:p w14:paraId="5E7EDB47" w14:textId="57BC13BF" w:rsidR="009B7AFF" w:rsidRPr="00584AC3" w:rsidRDefault="00195FD0" w:rsidP="00A64553">
            <w:pPr>
              <w:spacing w:before="120"/>
              <w:jc w:val="left"/>
              <w:rPr>
                <w:lang w:val="de-CH"/>
              </w:rPr>
            </w:pPr>
            <w:proofErr w:type="gramStart"/>
            <w:r>
              <w:rPr>
                <w:lang w:val="de-CH"/>
              </w:rPr>
              <w:t>REST Service</w:t>
            </w:r>
            <w:proofErr w:type="gramEnd"/>
            <w:r>
              <w:rPr>
                <w:lang w:val="de-CH"/>
              </w:rPr>
              <w:t xml:space="preserve"> komponieren aus </w:t>
            </w:r>
            <w:proofErr w:type="spellStart"/>
            <w:r>
              <w:rPr>
                <w:lang w:val="de-CH"/>
              </w:rPr>
              <w:t>bestehendeREST</w:t>
            </w:r>
            <w:proofErr w:type="spellEnd"/>
            <w:r>
              <w:rPr>
                <w:lang w:val="de-CH"/>
              </w:rPr>
              <w:t xml:space="preserve"> Services</w:t>
            </w:r>
          </w:p>
        </w:tc>
        <w:tc>
          <w:tcPr>
            <w:tcW w:w="6804" w:type="dxa"/>
            <w:shd w:val="clear" w:color="auto" w:fill="FFFFFF"/>
          </w:tcPr>
          <w:p w14:paraId="27D1D149" w14:textId="77777777" w:rsidR="00B334B9" w:rsidRDefault="00B334B9" w:rsidP="002C2E6F">
            <w:pPr>
              <w:jc w:val="left"/>
              <w:rPr>
                <w:iCs/>
                <w:sz w:val="20"/>
                <w:lang w:val="de-CH"/>
              </w:rPr>
            </w:pPr>
          </w:p>
          <w:p w14:paraId="4CDE18D7" w14:textId="77777777" w:rsidR="00B334B9" w:rsidRDefault="00B334B9" w:rsidP="002C2E6F">
            <w:pPr>
              <w:jc w:val="left"/>
              <w:rPr>
                <w:iCs/>
                <w:sz w:val="20"/>
                <w:lang w:val="de-CH"/>
              </w:rPr>
            </w:pPr>
            <w:r w:rsidRPr="00B334B9">
              <w:rPr>
                <w:b/>
                <w:bCs/>
                <w:u w:val="single"/>
                <w:lang w:val="de-CH"/>
              </w:rPr>
              <w:t>Gebäudeautomation</w:t>
            </w:r>
          </w:p>
          <w:p w14:paraId="64EFDD6E" w14:textId="77777777" w:rsidR="00B334B9" w:rsidRDefault="00B334B9" w:rsidP="002C2E6F">
            <w:pPr>
              <w:jc w:val="left"/>
              <w:rPr>
                <w:iCs/>
                <w:sz w:val="20"/>
                <w:lang w:val="de-CH"/>
              </w:rPr>
            </w:pPr>
          </w:p>
          <w:p w14:paraId="279BA87A" w14:textId="2FCA5457" w:rsidR="00AF6293" w:rsidRDefault="00615241" w:rsidP="002C2E6F">
            <w:p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>Selecta-Automat</w:t>
            </w:r>
            <w:r w:rsidR="00B334B9">
              <w:rPr>
                <w:iCs/>
                <w:sz w:val="20"/>
                <w:lang w:val="de-CH"/>
              </w:rPr>
              <w:t xml:space="preserve"> steuern</w:t>
            </w:r>
          </w:p>
          <w:p w14:paraId="335B244A" w14:textId="77777777" w:rsidR="006D5A22" w:rsidRDefault="006D5A22" w:rsidP="002C2E6F">
            <w:pPr>
              <w:jc w:val="left"/>
              <w:rPr>
                <w:iCs/>
                <w:sz w:val="20"/>
                <w:lang w:val="de-CH"/>
              </w:rPr>
            </w:pPr>
          </w:p>
          <w:p w14:paraId="7456D026" w14:textId="001268F3" w:rsidR="006D5A22" w:rsidRDefault="006D5A22" w:rsidP="002C2E6F">
            <w:pPr>
              <w:jc w:val="left"/>
              <w:rPr>
                <w:iCs/>
                <w:sz w:val="20"/>
                <w:lang w:val="de-CH"/>
              </w:rPr>
            </w:pPr>
            <w:proofErr w:type="spellStart"/>
            <w:r w:rsidRPr="006D5A22">
              <w:rPr>
                <w:iCs/>
                <w:sz w:val="20"/>
                <w:lang w:val="de-CH"/>
              </w:rPr>
              <w:t>Rolladensteuerung</w:t>
            </w:r>
            <w:proofErr w:type="spellEnd"/>
            <w:r w:rsidRPr="006D5A22">
              <w:rPr>
                <w:iCs/>
                <w:sz w:val="20"/>
                <w:lang w:val="de-CH"/>
              </w:rPr>
              <w:t xml:space="preserve"> anhand Wettervorhersagen</w:t>
            </w:r>
          </w:p>
          <w:p w14:paraId="5D50CF7F" w14:textId="00353533" w:rsidR="00B334B9" w:rsidRDefault="00B334B9" w:rsidP="002C2E6F">
            <w:pPr>
              <w:jc w:val="left"/>
              <w:rPr>
                <w:iCs/>
                <w:sz w:val="20"/>
                <w:lang w:val="de-CH"/>
              </w:rPr>
            </w:pPr>
          </w:p>
          <w:p w14:paraId="1446A286" w14:textId="48F7FE4E" w:rsidR="00B334B9" w:rsidRDefault="00B334B9" w:rsidP="002C2E6F">
            <w:pPr>
              <w:jc w:val="left"/>
              <w:rPr>
                <w:iCs/>
                <w:sz w:val="20"/>
                <w:lang w:val="de-CH"/>
              </w:rPr>
            </w:pPr>
            <w:proofErr w:type="spellStart"/>
            <w:r>
              <w:rPr>
                <w:iCs/>
                <w:sz w:val="20"/>
                <w:lang w:val="de-CH"/>
              </w:rPr>
              <w:t>PiPlates</w:t>
            </w:r>
            <w:proofErr w:type="spellEnd"/>
          </w:p>
          <w:p w14:paraId="6CE3C682" w14:textId="794350B3" w:rsidR="00B334B9" w:rsidRDefault="00B334B9" w:rsidP="002C2E6F">
            <w:pPr>
              <w:jc w:val="left"/>
              <w:rPr>
                <w:iCs/>
                <w:sz w:val="20"/>
                <w:lang w:val="de-CH"/>
              </w:rPr>
            </w:pPr>
          </w:p>
          <w:p w14:paraId="267BDD63" w14:textId="09013968" w:rsidR="00B334B9" w:rsidRDefault="00B334B9" w:rsidP="002C2E6F">
            <w:p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>Shellys</w:t>
            </w:r>
          </w:p>
          <w:p w14:paraId="44928D21" w14:textId="4A8BE82D" w:rsidR="006D5A22" w:rsidRPr="002C2E6F" w:rsidRDefault="006D5A22" w:rsidP="002C2E6F">
            <w:pPr>
              <w:jc w:val="left"/>
              <w:rPr>
                <w:iCs/>
                <w:sz w:val="20"/>
                <w:lang w:val="de-CH"/>
              </w:rPr>
            </w:pPr>
          </w:p>
        </w:tc>
        <w:tc>
          <w:tcPr>
            <w:tcW w:w="1985" w:type="dxa"/>
            <w:shd w:val="clear" w:color="auto" w:fill="FFFFFF"/>
          </w:tcPr>
          <w:p w14:paraId="453D128A" w14:textId="77777777" w:rsidR="00AF6293" w:rsidRPr="00584AC3" w:rsidRDefault="00726C3E" w:rsidP="00A1288D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Probieren, Vormachen, Nachmachen mit theoretischen kurzen Einschüben</w:t>
            </w:r>
          </w:p>
        </w:tc>
        <w:tc>
          <w:tcPr>
            <w:tcW w:w="1276" w:type="dxa"/>
            <w:shd w:val="clear" w:color="auto" w:fill="FFFFFF"/>
          </w:tcPr>
          <w:p w14:paraId="52FD1305" w14:textId="77777777" w:rsidR="009839AE" w:rsidRPr="00584AC3" w:rsidRDefault="00BB0769" w:rsidP="00726C3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20</w:t>
            </w:r>
            <w:r w:rsidR="00726C3E">
              <w:rPr>
                <w:lang w:val="de-CH"/>
              </w:rPr>
              <w:t>0‘</w:t>
            </w:r>
          </w:p>
        </w:tc>
        <w:tc>
          <w:tcPr>
            <w:tcW w:w="1843" w:type="dxa"/>
            <w:shd w:val="clear" w:color="auto" w:fill="FFFFFF"/>
          </w:tcPr>
          <w:p w14:paraId="51CF8D51" w14:textId="77777777" w:rsidR="009B7AFF" w:rsidRPr="00584AC3" w:rsidRDefault="009B7AFF" w:rsidP="00A1288D">
            <w:pPr>
              <w:spacing w:before="120"/>
              <w:jc w:val="left"/>
              <w:rPr>
                <w:lang w:val="de-CH"/>
              </w:rPr>
            </w:pPr>
          </w:p>
        </w:tc>
      </w:tr>
    </w:tbl>
    <w:p w14:paraId="5590804D" w14:textId="77777777" w:rsidR="00DF0C50" w:rsidRPr="00584AC3" w:rsidRDefault="00DF0C50">
      <w:pPr>
        <w:rPr>
          <w:lang w:val="de-CH"/>
        </w:rPr>
      </w:pPr>
    </w:p>
    <w:tbl>
      <w:tblPr>
        <w:tblW w:w="150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13183"/>
      </w:tblGrid>
      <w:tr w:rsidR="00DF0C50" w:rsidRPr="00584AC3" w14:paraId="71723340" w14:textId="77777777">
        <w:tc>
          <w:tcPr>
            <w:tcW w:w="1913" w:type="dxa"/>
          </w:tcPr>
          <w:p w14:paraId="2396F127" w14:textId="77777777" w:rsidR="00DF0C50" w:rsidRPr="00584AC3" w:rsidRDefault="00DF0C50">
            <w:pPr>
              <w:rPr>
                <w:b/>
                <w:bCs/>
                <w:lang w:val="de-CH"/>
              </w:rPr>
            </w:pPr>
            <w:r w:rsidRPr="00584AC3">
              <w:rPr>
                <w:b/>
                <w:bCs/>
                <w:lang w:val="de-CH"/>
              </w:rPr>
              <w:t>Bemerkungen:</w:t>
            </w:r>
          </w:p>
        </w:tc>
        <w:tc>
          <w:tcPr>
            <w:tcW w:w="13183" w:type="dxa"/>
          </w:tcPr>
          <w:p w14:paraId="70AE1D36" w14:textId="77777777" w:rsidR="00196E9F" w:rsidRDefault="00926D5E" w:rsidP="00A64553">
            <w:pPr>
              <w:numPr>
                <w:ilvl w:val="0"/>
                <w:numId w:val="19"/>
              </w:numPr>
              <w:ind w:left="284" w:hanging="284"/>
              <w:rPr>
                <w:lang w:val="de-CH"/>
              </w:rPr>
            </w:pPr>
            <w:r>
              <w:rPr>
                <w:lang w:val="de-CH"/>
              </w:rPr>
              <w:t>Jeder Abend dauert 4</w:t>
            </w:r>
            <w:r w:rsidR="00196E9F" w:rsidRPr="00584AC3">
              <w:rPr>
                <w:lang w:val="de-CH"/>
              </w:rPr>
              <w:t xml:space="preserve"> Lektionen.</w:t>
            </w:r>
          </w:p>
          <w:p w14:paraId="62A39BB9" w14:textId="77777777" w:rsidR="007F3D9C" w:rsidRDefault="007F3D9C" w:rsidP="00A64553">
            <w:pPr>
              <w:numPr>
                <w:ilvl w:val="0"/>
                <w:numId w:val="19"/>
              </w:numPr>
              <w:ind w:left="284" w:hanging="284"/>
              <w:rPr>
                <w:lang w:val="de-CH"/>
              </w:rPr>
            </w:pPr>
            <w:r w:rsidRPr="00584AC3">
              <w:rPr>
                <w:lang w:val="de-CH"/>
              </w:rPr>
              <w:t xml:space="preserve">Der </w:t>
            </w:r>
            <w:r>
              <w:rPr>
                <w:lang w:val="de-CH"/>
              </w:rPr>
              <w:t>Unterrichts</w:t>
            </w:r>
            <w:r w:rsidRPr="00584AC3">
              <w:rPr>
                <w:lang w:val="de-CH"/>
              </w:rPr>
              <w:t>plan kann bei Bedarf dem vorhandenen Wissen der Klasse angepasst werden.</w:t>
            </w:r>
          </w:p>
          <w:p w14:paraId="20EA836C" w14:textId="77777777" w:rsidR="007F3D9C" w:rsidRDefault="003A1F00" w:rsidP="00356242">
            <w:pPr>
              <w:numPr>
                <w:ilvl w:val="0"/>
                <w:numId w:val="19"/>
              </w:numPr>
              <w:ind w:left="284" w:hanging="284"/>
              <w:rPr>
                <w:lang w:val="de-CH"/>
              </w:rPr>
            </w:pPr>
            <w:r>
              <w:rPr>
                <w:lang w:val="de-CH"/>
              </w:rPr>
              <w:t>Die Stud</w:t>
            </w:r>
            <w:r w:rsidR="006B190E">
              <w:rPr>
                <w:lang w:val="de-CH"/>
              </w:rPr>
              <w:t>ierenden</w:t>
            </w:r>
            <w:r>
              <w:rPr>
                <w:lang w:val="de-CH"/>
              </w:rPr>
              <w:t xml:space="preserve"> lösen die Übungen auf ihren privaten </w:t>
            </w:r>
            <w:r w:rsidR="00926D5E">
              <w:rPr>
                <w:lang w:val="de-CH"/>
              </w:rPr>
              <w:t>Notebooks</w:t>
            </w:r>
            <w:r w:rsidR="00356242">
              <w:rPr>
                <w:lang w:val="de-CH"/>
              </w:rPr>
              <w:t>.</w:t>
            </w:r>
          </w:p>
          <w:p w14:paraId="0C1A8BCF" w14:textId="3596DA5C" w:rsidR="00356242" w:rsidRPr="00356242" w:rsidRDefault="00356242" w:rsidP="00356242">
            <w:pPr>
              <w:numPr>
                <w:ilvl w:val="0"/>
                <w:numId w:val="19"/>
              </w:numPr>
              <w:ind w:left="284" w:hanging="284"/>
              <w:rPr>
                <w:lang w:val="de-CH"/>
              </w:rPr>
            </w:pPr>
            <w:r>
              <w:rPr>
                <w:lang w:val="de-CH"/>
              </w:rPr>
              <w:t xml:space="preserve">Der Leistungsnachweis am 8.Abend ist in Einzelarbeit in der vorgegebenen Zeit zu erstellen </w:t>
            </w:r>
          </w:p>
        </w:tc>
      </w:tr>
    </w:tbl>
    <w:p w14:paraId="45252126" w14:textId="77777777" w:rsidR="000731B4" w:rsidRPr="00584AC3" w:rsidRDefault="000731B4" w:rsidP="000731B4">
      <w:pPr>
        <w:rPr>
          <w:sz w:val="6"/>
          <w:lang w:val="de-CH"/>
        </w:rPr>
      </w:pPr>
    </w:p>
    <w:sectPr w:rsidR="000731B4" w:rsidRPr="00584AC3" w:rsidSect="00872396">
      <w:headerReference w:type="default" r:id="rId7"/>
      <w:footerReference w:type="default" r:id="rId8"/>
      <w:pgSz w:w="16840" w:h="11907" w:orient="landscape" w:code="9"/>
      <w:pgMar w:top="1418" w:right="822" w:bottom="1134" w:left="1021" w:header="720" w:footer="2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FC003" w14:textId="77777777" w:rsidR="00D756DF" w:rsidRDefault="00D756DF">
      <w:r>
        <w:separator/>
      </w:r>
    </w:p>
  </w:endnote>
  <w:endnote w:type="continuationSeparator" w:id="0">
    <w:p w14:paraId="2322FB5E" w14:textId="77777777" w:rsidR="00D756DF" w:rsidRDefault="00D75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09"/>
      <w:gridCol w:w="4809"/>
      <w:gridCol w:w="5478"/>
    </w:tblGrid>
    <w:tr w:rsidR="00DF0C50" w14:paraId="061A5E8C" w14:textId="77777777">
      <w:tc>
        <w:tcPr>
          <w:tcW w:w="4809" w:type="dxa"/>
        </w:tcPr>
        <w:p w14:paraId="1A8B32C1" w14:textId="1B4F59E2" w:rsidR="00DF0C50" w:rsidRDefault="00BC100A">
          <w:pPr>
            <w:pStyle w:val="Fuzeile"/>
            <w:spacing w:before="60"/>
            <w:jc w:val="left"/>
            <w:rPr>
              <w:sz w:val="14"/>
              <w:lang w:val="de-CH"/>
            </w:rPr>
          </w:pPr>
          <w:r w:rsidRPr="00981E0F">
            <w:rPr>
              <w:sz w:val="14"/>
              <w:lang w:val="de-CH"/>
            </w:rPr>
            <w:t>S</w:t>
          </w:r>
          <w:r>
            <w:rPr>
              <w:sz w:val="14"/>
              <w:lang w:val="de-CH"/>
            </w:rPr>
            <w:t>C</w:t>
          </w:r>
          <w:r w:rsidRPr="00981E0F">
            <w:rPr>
              <w:sz w:val="14"/>
              <w:lang w:val="de-CH"/>
            </w:rPr>
            <w:t>\</w:t>
          </w:r>
          <w:proofErr w:type="spellStart"/>
          <w:r w:rsidRPr="00981E0F">
            <w:rPr>
              <w:sz w:val="14"/>
              <w:lang w:val="de-CH"/>
            </w:rPr>
            <w:t>SchulungsUnterlagen</w:t>
          </w:r>
          <w:proofErr w:type="spellEnd"/>
          <w:r w:rsidRPr="00981E0F">
            <w:rPr>
              <w:sz w:val="14"/>
              <w:lang w:val="de-CH"/>
            </w:rPr>
            <w:t>\HBU\0</w:t>
          </w:r>
          <w:r w:rsidR="00BB7576">
            <w:rPr>
              <w:sz w:val="14"/>
              <w:lang w:val="de-CH"/>
            </w:rPr>
            <w:t>2</w:t>
          </w:r>
          <w:r w:rsidRPr="00981E0F">
            <w:rPr>
              <w:sz w:val="14"/>
              <w:lang w:val="de-CH"/>
            </w:rPr>
            <w:t>_</w:t>
          </w:r>
          <w:r w:rsidR="00BB7576">
            <w:rPr>
              <w:sz w:val="14"/>
              <w:lang w:val="de-CH"/>
            </w:rPr>
            <w:t>RPI</w:t>
          </w:r>
          <w:r>
            <w:rPr>
              <w:sz w:val="14"/>
              <w:lang w:val="de-CH"/>
            </w:rPr>
            <w:t>\Unterrichtsplan_HFE_</w:t>
          </w:r>
          <w:r>
            <w:rPr>
              <w:sz w:val="14"/>
              <w:lang w:val="de-CH"/>
            </w:rPr>
            <w:t>RPI</w:t>
          </w:r>
          <w:r>
            <w:rPr>
              <w:sz w:val="14"/>
              <w:lang w:val="de-CH"/>
            </w:rPr>
            <w:t>.docx</w:t>
          </w:r>
          <w:r w:rsidR="00DF0C50">
            <w:rPr>
              <w:sz w:val="14"/>
              <w:lang w:val="de-CH"/>
            </w:rPr>
            <w:t xml:space="preserve">: </w:t>
          </w:r>
        </w:p>
      </w:tc>
      <w:tc>
        <w:tcPr>
          <w:tcW w:w="4809" w:type="dxa"/>
        </w:tcPr>
        <w:p w14:paraId="6926CE4F" w14:textId="4ABF4DD4" w:rsidR="00DF0C50" w:rsidRDefault="00BC100A">
          <w:pPr>
            <w:pStyle w:val="Fuzeile"/>
            <w:spacing w:before="60"/>
            <w:jc w:val="center"/>
            <w:rPr>
              <w:sz w:val="14"/>
            </w:rPr>
          </w:pPr>
          <w:r>
            <w:rPr>
              <w:sz w:val="14"/>
            </w:rPr>
            <w:t>10.11</w:t>
          </w:r>
          <w:r w:rsidR="007E4F4C">
            <w:rPr>
              <w:sz w:val="14"/>
            </w:rPr>
            <w:t>.202</w:t>
          </w:r>
          <w:r w:rsidR="00D6684F">
            <w:rPr>
              <w:sz w:val="14"/>
            </w:rPr>
            <w:t>3</w:t>
          </w:r>
        </w:p>
      </w:tc>
      <w:tc>
        <w:tcPr>
          <w:tcW w:w="5478" w:type="dxa"/>
        </w:tcPr>
        <w:p w14:paraId="10C58F62" w14:textId="77777777" w:rsidR="00DF0C50" w:rsidRDefault="00DF0C50">
          <w:pPr>
            <w:pStyle w:val="Fuzeile"/>
            <w:spacing w:before="60"/>
            <w:jc w:val="right"/>
            <w:rPr>
              <w:sz w:val="14"/>
            </w:rPr>
          </w:pPr>
          <w:r>
            <w:rPr>
              <w:sz w:val="14"/>
            </w:rPr>
            <w:t xml:space="preserve">Seite </w:t>
          </w:r>
          <w:r>
            <w:rPr>
              <w:sz w:val="14"/>
            </w:rPr>
            <w:fldChar w:fldCharType="begin"/>
          </w:r>
          <w:r>
            <w:rPr>
              <w:sz w:val="14"/>
            </w:rPr>
            <w:instrText xml:space="preserve"> PAGE  \* MERGEFORMAT </w:instrText>
          </w:r>
          <w:r>
            <w:rPr>
              <w:sz w:val="14"/>
            </w:rPr>
            <w:fldChar w:fldCharType="separate"/>
          </w:r>
          <w:r w:rsidR="004E30D6">
            <w:rPr>
              <w:noProof/>
              <w:sz w:val="14"/>
            </w:rPr>
            <w:t>8</w:t>
          </w:r>
          <w:r>
            <w:rPr>
              <w:sz w:val="14"/>
            </w:rPr>
            <w:fldChar w:fldCharType="end"/>
          </w:r>
          <w:r>
            <w:rPr>
              <w:sz w:val="14"/>
            </w:rPr>
            <w:t xml:space="preserve"> von </w:t>
          </w:r>
          <w:r>
            <w:rPr>
              <w:rStyle w:val="Seitenzahl"/>
              <w:sz w:val="14"/>
            </w:rPr>
            <w:fldChar w:fldCharType="begin"/>
          </w:r>
          <w:r>
            <w:rPr>
              <w:rStyle w:val="Seitenzahl"/>
              <w:sz w:val="14"/>
            </w:rPr>
            <w:instrText xml:space="preserve"> NUMPAGES </w:instrText>
          </w:r>
          <w:r>
            <w:rPr>
              <w:rStyle w:val="Seitenzahl"/>
              <w:sz w:val="14"/>
            </w:rPr>
            <w:fldChar w:fldCharType="separate"/>
          </w:r>
          <w:r w:rsidR="004E30D6">
            <w:rPr>
              <w:rStyle w:val="Seitenzahl"/>
              <w:noProof/>
              <w:sz w:val="14"/>
            </w:rPr>
            <w:t>8</w:t>
          </w:r>
          <w:r>
            <w:rPr>
              <w:rStyle w:val="Seitenzahl"/>
              <w:sz w:val="14"/>
            </w:rPr>
            <w:fldChar w:fldCharType="end"/>
          </w:r>
        </w:p>
      </w:tc>
    </w:tr>
    <w:tr w:rsidR="00DF0C50" w14:paraId="5F1BF0E7" w14:textId="77777777">
      <w:trPr>
        <w:cantSplit/>
      </w:trPr>
      <w:tc>
        <w:tcPr>
          <w:tcW w:w="9618" w:type="dxa"/>
          <w:gridSpan w:val="2"/>
        </w:tcPr>
        <w:p w14:paraId="3CA9E053" w14:textId="2819AB7D" w:rsidR="00DF0C50" w:rsidRDefault="00DF0C50">
          <w:pPr>
            <w:pStyle w:val="Fuzeile"/>
            <w:spacing w:before="60"/>
            <w:jc w:val="left"/>
            <w:rPr>
              <w:sz w:val="14"/>
            </w:rPr>
          </w:pPr>
        </w:p>
      </w:tc>
      <w:tc>
        <w:tcPr>
          <w:tcW w:w="5478" w:type="dxa"/>
        </w:tcPr>
        <w:p w14:paraId="5C0FA438" w14:textId="77777777" w:rsidR="00DF0C50" w:rsidRDefault="00DF0C50">
          <w:pPr>
            <w:pStyle w:val="Fuzeile"/>
            <w:spacing w:before="60"/>
            <w:jc w:val="right"/>
            <w:rPr>
              <w:sz w:val="14"/>
            </w:rPr>
          </w:pPr>
        </w:p>
      </w:tc>
    </w:tr>
  </w:tbl>
  <w:p w14:paraId="4DF5B1B9" w14:textId="77777777" w:rsidR="00DF0C50" w:rsidRDefault="00DF0C50" w:rsidP="00D20C7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5D6FB" w14:textId="77777777" w:rsidR="00D756DF" w:rsidRDefault="00D756DF">
      <w:r>
        <w:separator/>
      </w:r>
    </w:p>
  </w:footnote>
  <w:footnote w:type="continuationSeparator" w:id="0">
    <w:p w14:paraId="79E763B7" w14:textId="77777777" w:rsidR="00D756DF" w:rsidRDefault="00D756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46DE1" w14:textId="0CB5D5F5" w:rsidR="00DF0C50" w:rsidRDefault="002540FA" w:rsidP="00872396">
    <w:pPr>
      <w:pStyle w:val="Kopfzeile"/>
      <w:tabs>
        <w:tab w:val="clear" w:pos="9072"/>
        <w:tab w:val="right" w:pos="15026"/>
      </w:tabs>
      <w:rPr>
        <w:b/>
        <w:sz w:val="28"/>
        <w:lang w:val="de-CH"/>
      </w:rPr>
    </w:pPr>
    <w:r>
      <w:rPr>
        <w:b/>
        <w:sz w:val="28"/>
        <w:lang w:val="de-CH"/>
      </w:rPr>
      <w:t xml:space="preserve">Python Programmierung auf dem </w:t>
    </w:r>
    <w:proofErr w:type="spellStart"/>
    <w:r>
      <w:rPr>
        <w:b/>
        <w:sz w:val="28"/>
        <w:lang w:val="de-CH"/>
      </w:rPr>
      <w:t>RaspberryPi</w:t>
    </w:r>
    <w:proofErr w:type="spellEnd"/>
    <w:r w:rsidR="00DF0C50">
      <w:rPr>
        <w:b/>
        <w:sz w:val="28"/>
        <w:lang w:val="de-CH"/>
      </w:rPr>
      <w:tab/>
    </w:r>
    <w:r w:rsidR="007463B0">
      <w:rPr>
        <w:noProof/>
        <w:lang w:val="de-CH" w:eastAsia="de-CH"/>
      </w:rPr>
      <w:drawing>
        <wp:inline distT="0" distB="0" distL="0" distR="0" wp14:anchorId="5A94BD5B" wp14:editId="17313629">
          <wp:extent cx="2133600" cy="400050"/>
          <wp:effectExtent l="0" t="0" r="0" b="0"/>
          <wp:docPr id="1" name="Bild 1" descr="LogoHFU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HFU_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36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1983F69" w14:textId="77777777" w:rsidR="00DF0C50" w:rsidRDefault="00DF0C50" w:rsidP="00872396">
    <w:pPr>
      <w:pStyle w:val="Kopfzeile"/>
      <w:tabs>
        <w:tab w:val="right" w:pos="14742"/>
      </w:tabs>
      <w:rPr>
        <w:b/>
        <w:sz w:val="28"/>
        <w:lang w:val="de-CH"/>
      </w:rPr>
    </w:pPr>
  </w:p>
  <w:p w14:paraId="18C55D90" w14:textId="77777777" w:rsidR="00DF0C50" w:rsidRDefault="00E66111" w:rsidP="00872396">
    <w:pPr>
      <w:pStyle w:val="Kopfzeile"/>
      <w:tabs>
        <w:tab w:val="clear" w:pos="4536"/>
        <w:tab w:val="clear" w:pos="9072"/>
        <w:tab w:val="right" w:pos="15026"/>
      </w:tabs>
      <w:spacing w:after="300"/>
      <w:rPr>
        <w:b/>
        <w:sz w:val="28"/>
        <w:lang w:val="de-CH"/>
      </w:rPr>
    </w:pPr>
    <w:r>
      <w:rPr>
        <w:b/>
        <w:sz w:val="28"/>
        <w:lang w:val="de-CH"/>
      </w:rPr>
      <w:t>Unterrichtsplan</w:t>
    </w:r>
    <w:r>
      <w:rPr>
        <w:b/>
        <w:sz w:val="28"/>
        <w:lang w:val="de-CH"/>
      </w:rPr>
      <w:tab/>
    </w:r>
    <w:r w:rsidR="00BF7564">
      <w:rPr>
        <w:b/>
        <w:sz w:val="28"/>
        <w:lang w:val="de-CH"/>
      </w:rPr>
      <w:t>Walter Rothlin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16C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AB4E9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DFE0A86"/>
    <w:multiLevelType w:val="hybridMultilevel"/>
    <w:tmpl w:val="EDE6492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A5AE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3864EC"/>
    <w:multiLevelType w:val="hybridMultilevel"/>
    <w:tmpl w:val="FEE088D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C173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AD20D69"/>
    <w:multiLevelType w:val="hybridMultilevel"/>
    <w:tmpl w:val="2E0CEA44"/>
    <w:lvl w:ilvl="0" w:tplc="C1849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E0713"/>
    <w:multiLevelType w:val="hybridMultilevel"/>
    <w:tmpl w:val="2E249372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4D737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A074A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4522A4"/>
    <w:multiLevelType w:val="hybridMultilevel"/>
    <w:tmpl w:val="611CC9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E3F06"/>
    <w:multiLevelType w:val="hybridMultilevel"/>
    <w:tmpl w:val="212CED4E"/>
    <w:lvl w:ilvl="0" w:tplc="DF0448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CD7FC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5C7E99"/>
    <w:multiLevelType w:val="hybridMultilevel"/>
    <w:tmpl w:val="224AE9A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4602EB"/>
    <w:multiLevelType w:val="hybridMultilevel"/>
    <w:tmpl w:val="5A3ABF4C"/>
    <w:lvl w:ilvl="0" w:tplc="C1AA4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93E506C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F276E3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00F421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0A957C5"/>
    <w:multiLevelType w:val="hybridMultilevel"/>
    <w:tmpl w:val="D36A3F6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C44B18"/>
    <w:multiLevelType w:val="hybridMultilevel"/>
    <w:tmpl w:val="2BD4E77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9480755"/>
    <w:multiLevelType w:val="hybridMultilevel"/>
    <w:tmpl w:val="F42A9C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7A39C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5842A5"/>
    <w:multiLevelType w:val="hybridMultilevel"/>
    <w:tmpl w:val="F1307A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8D61DA"/>
    <w:multiLevelType w:val="hybridMultilevel"/>
    <w:tmpl w:val="39C8F9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557DD4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25" w15:restartNumberingAfterBreak="0">
    <w:nsid w:val="5F951A1E"/>
    <w:multiLevelType w:val="hybridMultilevel"/>
    <w:tmpl w:val="6F72DD3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4C6B5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71850A0"/>
    <w:multiLevelType w:val="hybridMultilevel"/>
    <w:tmpl w:val="1E8C4150"/>
    <w:lvl w:ilvl="0" w:tplc="DDDAB3D2">
      <w:start w:val="2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86239C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33A570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7597472"/>
    <w:multiLevelType w:val="singleLevel"/>
    <w:tmpl w:val="945E49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31" w15:restartNumberingAfterBreak="0">
    <w:nsid w:val="7DC662E7"/>
    <w:multiLevelType w:val="hybridMultilevel"/>
    <w:tmpl w:val="A65C99DC"/>
    <w:lvl w:ilvl="0" w:tplc="21DEBD18">
      <w:start w:val="1"/>
      <w:numFmt w:val="bullet"/>
      <w:pStyle w:val="Tabellentextaufzhlu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FE422FA"/>
    <w:multiLevelType w:val="hybridMultilevel"/>
    <w:tmpl w:val="1DB4D43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655430">
    <w:abstractNumId w:val="24"/>
  </w:num>
  <w:num w:numId="2" w16cid:durableId="831144362">
    <w:abstractNumId w:val="1"/>
  </w:num>
  <w:num w:numId="3" w16cid:durableId="2027712360">
    <w:abstractNumId w:val="9"/>
  </w:num>
  <w:num w:numId="4" w16cid:durableId="920722876">
    <w:abstractNumId w:val="16"/>
  </w:num>
  <w:num w:numId="5" w16cid:durableId="1551651821">
    <w:abstractNumId w:val="26"/>
  </w:num>
  <w:num w:numId="6" w16cid:durableId="1981570294">
    <w:abstractNumId w:val="0"/>
  </w:num>
  <w:num w:numId="7" w16cid:durableId="1699087656">
    <w:abstractNumId w:val="8"/>
  </w:num>
  <w:num w:numId="8" w16cid:durableId="1406025669">
    <w:abstractNumId w:val="21"/>
  </w:num>
  <w:num w:numId="9" w16cid:durableId="482434256">
    <w:abstractNumId w:val="5"/>
  </w:num>
  <w:num w:numId="10" w16cid:durableId="2115326576">
    <w:abstractNumId w:val="17"/>
  </w:num>
  <w:num w:numId="11" w16cid:durableId="104037312">
    <w:abstractNumId w:val="28"/>
  </w:num>
  <w:num w:numId="12" w16cid:durableId="1394230294">
    <w:abstractNumId w:val="3"/>
  </w:num>
  <w:num w:numId="13" w16cid:durableId="1989940983">
    <w:abstractNumId w:val="15"/>
  </w:num>
  <w:num w:numId="14" w16cid:durableId="532577874">
    <w:abstractNumId w:val="29"/>
  </w:num>
  <w:num w:numId="15" w16cid:durableId="1872109330">
    <w:abstractNumId w:val="12"/>
  </w:num>
  <w:num w:numId="16" w16cid:durableId="419764802">
    <w:abstractNumId w:val="30"/>
  </w:num>
  <w:num w:numId="17" w16cid:durableId="1051152160">
    <w:abstractNumId w:val="7"/>
  </w:num>
  <w:num w:numId="18" w16cid:durableId="1425372341">
    <w:abstractNumId w:val="31"/>
  </w:num>
  <w:num w:numId="19" w16cid:durableId="62071890">
    <w:abstractNumId w:val="10"/>
  </w:num>
  <w:num w:numId="20" w16cid:durableId="2033679528">
    <w:abstractNumId w:val="6"/>
  </w:num>
  <w:num w:numId="21" w16cid:durableId="1009065497">
    <w:abstractNumId w:val="25"/>
  </w:num>
  <w:num w:numId="22" w16cid:durableId="1035348913">
    <w:abstractNumId w:val="4"/>
  </w:num>
  <w:num w:numId="23" w16cid:durableId="734085850">
    <w:abstractNumId w:val="27"/>
  </w:num>
  <w:num w:numId="24" w16cid:durableId="301930833">
    <w:abstractNumId w:val="32"/>
  </w:num>
  <w:num w:numId="25" w16cid:durableId="1050425358">
    <w:abstractNumId w:val="18"/>
  </w:num>
  <w:num w:numId="26" w16cid:durableId="913315307">
    <w:abstractNumId w:val="2"/>
  </w:num>
  <w:num w:numId="27" w16cid:durableId="340661694">
    <w:abstractNumId w:val="20"/>
  </w:num>
  <w:num w:numId="28" w16cid:durableId="1102729632">
    <w:abstractNumId w:val="13"/>
  </w:num>
  <w:num w:numId="29" w16cid:durableId="1650746417">
    <w:abstractNumId w:val="11"/>
  </w:num>
  <w:num w:numId="30" w16cid:durableId="1813476101">
    <w:abstractNumId w:val="14"/>
  </w:num>
  <w:num w:numId="31" w16cid:durableId="1116870802">
    <w:abstractNumId w:val="19"/>
  </w:num>
  <w:num w:numId="32" w16cid:durableId="1810324094">
    <w:abstractNumId w:val="22"/>
  </w:num>
  <w:num w:numId="33" w16cid:durableId="214604466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396"/>
    <w:rsid w:val="000106AE"/>
    <w:rsid w:val="00032A2D"/>
    <w:rsid w:val="00037EBB"/>
    <w:rsid w:val="00054E71"/>
    <w:rsid w:val="000567E4"/>
    <w:rsid w:val="000731B4"/>
    <w:rsid w:val="00075FDF"/>
    <w:rsid w:val="000765F6"/>
    <w:rsid w:val="00085C6C"/>
    <w:rsid w:val="00086559"/>
    <w:rsid w:val="00091D8B"/>
    <w:rsid w:val="00096E0B"/>
    <w:rsid w:val="00097E73"/>
    <w:rsid w:val="000A6792"/>
    <w:rsid w:val="000C5DE8"/>
    <w:rsid w:val="000C644E"/>
    <w:rsid w:val="000D58DB"/>
    <w:rsid w:val="000E0D26"/>
    <w:rsid w:val="000E6CFD"/>
    <w:rsid w:val="000E7B3C"/>
    <w:rsid w:val="000E7EAE"/>
    <w:rsid w:val="000F1186"/>
    <w:rsid w:val="000F2555"/>
    <w:rsid w:val="000F2D96"/>
    <w:rsid w:val="000F6DB5"/>
    <w:rsid w:val="001245B9"/>
    <w:rsid w:val="001249F0"/>
    <w:rsid w:val="0015048D"/>
    <w:rsid w:val="00156DAE"/>
    <w:rsid w:val="00167F87"/>
    <w:rsid w:val="00176550"/>
    <w:rsid w:val="00176A05"/>
    <w:rsid w:val="0018312E"/>
    <w:rsid w:val="00190735"/>
    <w:rsid w:val="0019166F"/>
    <w:rsid w:val="00194964"/>
    <w:rsid w:val="00195FD0"/>
    <w:rsid w:val="00196E9F"/>
    <w:rsid w:val="001B20C1"/>
    <w:rsid w:val="001B5E7A"/>
    <w:rsid w:val="001C4FF0"/>
    <w:rsid w:val="001D1796"/>
    <w:rsid w:val="001D1C2E"/>
    <w:rsid w:val="001D22C4"/>
    <w:rsid w:val="001D346D"/>
    <w:rsid w:val="001D4D3A"/>
    <w:rsid w:val="001F03A5"/>
    <w:rsid w:val="00202458"/>
    <w:rsid w:val="00207329"/>
    <w:rsid w:val="00210BEC"/>
    <w:rsid w:val="00224359"/>
    <w:rsid w:val="0022448A"/>
    <w:rsid w:val="00226197"/>
    <w:rsid w:val="00230791"/>
    <w:rsid w:val="002310E3"/>
    <w:rsid w:val="00231F30"/>
    <w:rsid w:val="002354DD"/>
    <w:rsid w:val="002437B2"/>
    <w:rsid w:val="002540FA"/>
    <w:rsid w:val="00264F01"/>
    <w:rsid w:val="00283DB1"/>
    <w:rsid w:val="002873F4"/>
    <w:rsid w:val="002907A2"/>
    <w:rsid w:val="00291EEB"/>
    <w:rsid w:val="002C2E6F"/>
    <w:rsid w:val="002F7023"/>
    <w:rsid w:val="0030688D"/>
    <w:rsid w:val="003075E3"/>
    <w:rsid w:val="00341791"/>
    <w:rsid w:val="00343F33"/>
    <w:rsid w:val="00356242"/>
    <w:rsid w:val="003737ED"/>
    <w:rsid w:val="00385C42"/>
    <w:rsid w:val="0039535F"/>
    <w:rsid w:val="00396906"/>
    <w:rsid w:val="003A1F00"/>
    <w:rsid w:val="003A360B"/>
    <w:rsid w:val="003D52A5"/>
    <w:rsid w:val="003D6C66"/>
    <w:rsid w:val="003E2E9F"/>
    <w:rsid w:val="003E461C"/>
    <w:rsid w:val="003E7930"/>
    <w:rsid w:val="003F45CE"/>
    <w:rsid w:val="00402B7C"/>
    <w:rsid w:val="00403CED"/>
    <w:rsid w:val="00426C1A"/>
    <w:rsid w:val="00432A00"/>
    <w:rsid w:val="00433AE5"/>
    <w:rsid w:val="00435127"/>
    <w:rsid w:val="004373B1"/>
    <w:rsid w:val="00447693"/>
    <w:rsid w:val="00452D1A"/>
    <w:rsid w:val="004641D5"/>
    <w:rsid w:val="00494339"/>
    <w:rsid w:val="004A667F"/>
    <w:rsid w:val="004A713E"/>
    <w:rsid w:val="004B3631"/>
    <w:rsid w:val="004E1619"/>
    <w:rsid w:val="004E30D6"/>
    <w:rsid w:val="004E54AE"/>
    <w:rsid w:val="004E5751"/>
    <w:rsid w:val="00502502"/>
    <w:rsid w:val="00520B97"/>
    <w:rsid w:val="005328CF"/>
    <w:rsid w:val="005354A0"/>
    <w:rsid w:val="00535CCA"/>
    <w:rsid w:val="005454C1"/>
    <w:rsid w:val="00546341"/>
    <w:rsid w:val="00552F43"/>
    <w:rsid w:val="0055306A"/>
    <w:rsid w:val="00566A9D"/>
    <w:rsid w:val="00584AC3"/>
    <w:rsid w:val="005B1802"/>
    <w:rsid w:val="005B4421"/>
    <w:rsid w:val="005B4FC3"/>
    <w:rsid w:val="005D6467"/>
    <w:rsid w:val="005E1DC8"/>
    <w:rsid w:val="005F5411"/>
    <w:rsid w:val="00615241"/>
    <w:rsid w:val="00620988"/>
    <w:rsid w:val="00650005"/>
    <w:rsid w:val="00655A2B"/>
    <w:rsid w:val="006860F2"/>
    <w:rsid w:val="0069454F"/>
    <w:rsid w:val="0069459A"/>
    <w:rsid w:val="006A3EF2"/>
    <w:rsid w:val="006B0440"/>
    <w:rsid w:val="006B08EB"/>
    <w:rsid w:val="006B190E"/>
    <w:rsid w:val="006D2E1A"/>
    <w:rsid w:val="006D4EF6"/>
    <w:rsid w:val="006D5A22"/>
    <w:rsid w:val="006E78F7"/>
    <w:rsid w:val="00704141"/>
    <w:rsid w:val="007060FA"/>
    <w:rsid w:val="007133FB"/>
    <w:rsid w:val="007170AA"/>
    <w:rsid w:val="00726C3E"/>
    <w:rsid w:val="00731A77"/>
    <w:rsid w:val="00735935"/>
    <w:rsid w:val="00741C12"/>
    <w:rsid w:val="007440AA"/>
    <w:rsid w:val="007463B0"/>
    <w:rsid w:val="00767E8D"/>
    <w:rsid w:val="007701B5"/>
    <w:rsid w:val="00770B45"/>
    <w:rsid w:val="00776C0C"/>
    <w:rsid w:val="007772D7"/>
    <w:rsid w:val="0078034E"/>
    <w:rsid w:val="00783440"/>
    <w:rsid w:val="007845A5"/>
    <w:rsid w:val="00794AD9"/>
    <w:rsid w:val="00795E35"/>
    <w:rsid w:val="007A75C9"/>
    <w:rsid w:val="007C5FF3"/>
    <w:rsid w:val="007E4F4C"/>
    <w:rsid w:val="007F39F6"/>
    <w:rsid w:val="007F3D9C"/>
    <w:rsid w:val="00822D75"/>
    <w:rsid w:val="00825698"/>
    <w:rsid w:val="00832C06"/>
    <w:rsid w:val="00846B7C"/>
    <w:rsid w:val="00853BF8"/>
    <w:rsid w:val="00872396"/>
    <w:rsid w:val="008809BC"/>
    <w:rsid w:val="0088726C"/>
    <w:rsid w:val="008C1574"/>
    <w:rsid w:val="008E21C5"/>
    <w:rsid w:val="008E531C"/>
    <w:rsid w:val="008E55A7"/>
    <w:rsid w:val="008F13F7"/>
    <w:rsid w:val="00907F2E"/>
    <w:rsid w:val="00915F30"/>
    <w:rsid w:val="0092314C"/>
    <w:rsid w:val="00926D5E"/>
    <w:rsid w:val="0093693D"/>
    <w:rsid w:val="0097707A"/>
    <w:rsid w:val="009839AE"/>
    <w:rsid w:val="009863B4"/>
    <w:rsid w:val="00996A31"/>
    <w:rsid w:val="009B1C69"/>
    <w:rsid w:val="009B7AFF"/>
    <w:rsid w:val="009D011D"/>
    <w:rsid w:val="009D274A"/>
    <w:rsid w:val="009D7F2A"/>
    <w:rsid w:val="009E1CEF"/>
    <w:rsid w:val="009E3BC0"/>
    <w:rsid w:val="00A103CB"/>
    <w:rsid w:val="00A1288D"/>
    <w:rsid w:val="00A14935"/>
    <w:rsid w:val="00A15AEF"/>
    <w:rsid w:val="00A263F7"/>
    <w:rsid w:val="00A36A3E"/>
    <w:rsid w:val="00A5114F"/>
    <w:rsid w:val="00A61CD9"/>
    <w:rsid w:val="00A64553"/>
    <w:rsid w:val="00A650E8"/>
    <w:rsid w:val="00A70680"/>
    <w:rsid w:val="00A957AD"/>
    <w:rsid w:val="00AB0EDB"/>
    <w:rsid w:val="00AC0087"/>
    <w:rsid w:val="00AC258A"/>
    <w:rsid w:val="00AC5A28"/>
    <w:rsid w:val="00AF6293"/>
    <w:rsid w:val="00AF6CE5"/>
    <w:rsid w:val="00B05584"/>
    <w:rsid w:val="00B06FE2"/>
    <w:rsid w:val="00B10AC9"/>
    <w:rsid w:val="00B11844"/>
    <w:rsid w:val="00B119DD"/>
    <w:rsid w:val="00B1749D"/>
    <w:rsid w:val="00B24F50"/>
    <w:rsid w:val="00B334B9"/>
    <w:rsid w:val="00B35357"/>
    <w:rsid w:val="00B459EC"/>
    <w:rsid w:val="00B46BFA"/>
    <w:rsid w:val="00B514D3"/>
    <w:rsid w:val="00B52A6E"/>
    <w:rsid w:val="00B679A5"/>
    <w:rsid w:val="00B76318"/>
    <w:rsid w:val="00BA7992"/>
    <w:rsid w:val="00BB0769"/>
    <w:rsid w:val="00BB5428"/>
    <w:rsid w:val="00BB7576"/>
    <w:rsid w:val="00BC100A"/>
    <w:rsid w:val="00BC1E58"/>
    <w:rsid w:val="00BD5610"/>
    <w:rsid w:val="00BD6F12"/>
    <w:rsid w:val="00BD77BD"/>
    <w:rsid w:val="00BE44E1"/>
    <w:rsid w:val="00BF7564"/>
    <w:rsid w:val="00C02E1B"/>
    <w:rsid w:val="00C04AC7"/>
    <w:rsid w:val="00C224D5"/>
    <w:rsid w:val="00C252F9"/>
    <w:rsid w:val="00C27651"/>
    <w:rsid w:val="00C510AA"/>
    <w:rsid w:val="00C5231E"/>
    <w:rsid w:val="00C574B1"/>
    <w:rsid w:val="00C63462"/>
    <w:rsid w:val="00C65510"/>
    <w:rsid w:val="00C7185F"/>
    <w:rsid w:val="00C71B96"/>
    <w:rsid w:val="00C75260"/>
    <w:rsid w:val="00C77228"/>
    <w:rsid w:val="00C92C77"/>
    <w:rsid w:val="00CA05F9"/>
    <w:rsid w:val="00CA4CC4"/>
    <w:rsid w:val="00CB6F11"/>
    <w:rsid w:val="00CC3704"/>
    <w:rsid w:val="00CD423D"/>
    <w:rsid w:val="00CE2C1F"/>
    <w:rsid w:val="00CE574C"/>
    <w:rsid w:val="00CE631E"/>
    <w:rsid w:val="00D000E8"/>
    <w:rsid w:val="00D20C73"/>
    <w:rsid w:val="00D223A4"/>
    <w:rsid w:val="00D35526"/>
    <w:rsid w:val="00D6049E"/>
    <w:rsid w:val="00D6684F"/>
    <w:rsid w:val="00D756DF"/>
    <w:rsid w:val="00D87B56"/>
    <w:rsid w:val="00DA2953"/>
    <w:rsid w:val="00DB76F0"/>
    <w:rsid w:val="00DF0C50"/>
    <w:rsid w:val="00E073D5"/>
    <w:rsid w:val="00E07E29"/>
    <w:rsid w:val="00E16F39"/>
    <w:rsid w:val="00E235F5"/>
    <w:rsid w:val="00E26E21"/>
    <w:rsid w:val="00E31986"/>
    <w:rsid w:val="00E4371B"/>
    <w:rsid w:val="00E56DBA"/>
    <w:rsid w:val="00E66111"/>
    <w:rsid w:val="00E6691C"/>
    <w:rsid w:val="00E70F77"/>
    <w:rsid w:val="00E73A38"/>
    <w:rsid w:val="00E75350"/>
    <w:rsid w:val="00E764DB"/>
    <w:rsid w:val="00E8580C"/>
    <w:rsid w:val="00E9069E"/>
    <w:rsid w:val="00E93483"/>
    <w:rsid w:val="00EA2BEB"/>
    <w:rsid w:val="00EA4C3F"/>
    <w:rsid w:val="00EB2116"/>
    <w:rsid w:val="00EC5AB3"/>
    <w:rsid w:val="00ED2DD6"/>
    <w:rsid w:val="00ED42CF"/>
    <w:rsid w:val="00ED4777"/>
    <w:rsid w:val="00EE4B8A"/>
    <w:rsid w:val="00F02948"/>
    <w:rsid w:val="00F066D0"/>
    <w:rsid w:val="00F21583"/>
    <w:rsid w:val="00F32BFD"/>
    <w:rsid w:val="00F40055"/>
    <w:rsid w:val="00F61264"/>
    <w:rsid w:val="00F62264"/>
    <w:rsid w:val="00F80310"/>
    <w:rsid w:val="00F8373E"/>
    <w:rsid w:val="00F958C2"/>
    <w:rsid w:val="00FA3249"/>
    <w:rsid w:val="00FD1398"/>
    <w:rsid w:val="00FE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2AFDEBD"/>
  <w15:docId w15:val="{C7F663D9-A724-4A88-9DBD-321831CF1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jc w:val="both"/>
    </w:pPr>
    <w:rPr>
      <w:rFonts w:ascii="Arial" w:hAnsi="Arial"/>
      <w:sz w:val="22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spacing w:before="120" w:after="120"/>
      <w:jc w:val="left"/>
      <w:outlineLvl w:val="0"/>
    </w:pPr>
    <w:rPr>
      <w:b/>
      <w:i/>
      <w:lang w:val="de-CH"/>
    </w:rPr>
  </w:style>
  <w:style w:type="paragraph" w:styleId="berschrift2">
    <w:name w:val="heading 2"/>
    <w:basedOn w:val="Standard"/>
    <w:next w:val="Standard"/>
    <w:qFormat/>
    <w:pPr>
      <w:keepNext/>
      <w:spacing w:before="120" w:after="120"/>
      <w:jc w:val="center"/>
      <w:outlineLvl w:val="1"/>
    </w:pPr>
    <w:rPr>
      <w:b/>
      <w:lang w:val="de-CH"/>
    </w:rPr>
  </w:style>
  <w:style w:type="paragraph" w:styleId="berschrift3">
    <w:name w:val="heading 3"/>
    <w:basedOn w:val="Standard"/>
    <w:next w:val="Standard"/>
    <w:qFormat/>
    <w:pPr>
      <w:keepNext/>
      <w:spacing w:before="120" w:after="120"/>
      <w:outlineLvl w:val="2"/>
    </w:pPr>
    <w:rPr>
      <w:b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character" w:styleId="Hyperlink">
    <w:name w:val="Hyperlink"/>
    <w:rPr>
      <w:color w:val="0000FF"/>
      <w:u w:val="single"/>
    </w:rPr>
  </w:style>
  <w:style w:type="character" w:styleId="BesuchterLink">
    <w:name w:val="FollowedHyperlink"/>
    <w:rPr>
      <w:color w:val="800080"/>
      <w:u w:val="single"/>
    </w:rPr>
  </w:style>
  <w:style w:type="paragraph" w:styleId="Sprechblasentext">
    <w:name w:val="Balloon Text"/>
    <w:basedOn w:val="Standard"/>
    <w:link w:val="SprechblasentextZchn"/>
    <w:rsid w:val="00C252F9"/>
    <w:rPr>
      <w:rFonts w:ascii="Tahoma" w:hAnsi="Tahoma" w:cs="Tahoma"/>
      <w:sz w:val="16"/>
      <w:szCs w:val="16"/>
    </w:rPr>
  </w:style>
  <w:style w:type="paragraph" w:customStyle="1" w:styleId="Tabellentext1">
    <w:name w:val="Tabellentext1"/>
    <w:basedOn w:val="Standard"/>
    <w:pPr>
      <w:spacing w:before="120" w:after="120"/>
      <w:jc w:val="left"/>
    </w:pPr>
    <w:rPr>
      <w:lang w:val="de-CH"/>
    </w:rPr>
  </w:style>
  <w:style w:type="paragraph" w:customStyle="1" w:styleId="Tabellentexttitel">
    <w:name w:val="Tabellentext_titel"/>
    <w:basedOn w:val="Standard"/>
    <w:next w:val="Tabellentextaufzhlung"/>
    <w:pPr>
      <w:spacing w:before="120"/>
      <w:jc w:val="left"/>
    </w:pPr>
    <w:rPr>
      <w:b/>
      <w:bCs/>
      <w:lang w:val="de-CH"/>
    </w:rPr>
  </w:style>
  <w:style w:type="paragraph" w:customStyle="1" w:styleId="Tabellentextaufzhlung">
    <w:name w:val="Tabellentext_aufzählung"/>
    <w:basedOn w:val="Standard"/>
    <w:pPr>
      <w:numPr>
        <w:numId w:val="18"/>
      </w:numPr>
      <w:jc w:val="left"/>
    </w:pPr>
    <w:rPr>
      <w:lang w:val="de-CH"/>
    </w:rPr>
  </w:style>
  <w:style w:type="character" w:customStyle="1" w:styleId="SprechblasentextZchn">
    <w:name w:val="Sprechblasentext Zchn"/>
    <w:link w:val="Sprechblasentext"/>
    <w:rsid w:val="00C252F9"/>
    <w:rPr>
      <w:rFonts w:ascii="Tahoma" w:hAnsi="Tahoma" w:cs="Tahoma"/>
      <w:sz w:val="16"/>
      <w:szCs w:val="16"/>
      <w:lang w:val="de-DE" w:eastAsia="de-DE"/>
    </w:rPr>
  </w:style>
  <w:style w:type="paragraph" w:styleId="Listenabsatz">
    <w:name w:val="List Paragraph"/>
    <w:basedOn w:val="Standard"/>
    <w:uiPriority w:val="34"/>
    <w:qFormat/>
    <w:rsid w:val="003E2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en\Dokumente\TSU\4\Unterrichtsplan_Template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Unterrichtsplan_Template.dot</Template>
  <TotalTime>0</TotalTime>
  <Pages>8</Pages>
  <Words>798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Unterrichtsplan MC1</vt:lpstr>
    </vt:vector>
  </TitlesOfParts>
  <Company> </Company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Unterrichtsplan MC1</dc:title>
  <dc:subject/>
  <dc:creator>Matthias Kläy</dc:creator>
  <cp:keywords/>
  <dc:description/>
  <cp:lastModifiedBy>Walter Rothlin</cp:lastModifiedBy>
  <cp:revision>23</cp:revision>
  <cp:lastPrinted>2023-11-10T09:01:00Z</cp:lastPrinted>
  <dcterms:created xsi:type="dcterms:W3CDTF">2022-07-01T14:26:00Z</dcterms:created>
  <dcterms:modified xsi:type="dcterms:W3CDTF">2023-11-10T09:03:00Z</dcterms:modified>
</cp:coreProperties>
</file>