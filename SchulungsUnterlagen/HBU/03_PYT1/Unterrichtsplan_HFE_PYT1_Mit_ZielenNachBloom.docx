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C74CB" w14:textId="77F32BAC" w:rsidR="00EF217E" w:rsidRPr="00EF217E" w:rsidRDefault="00EF217E" w:rsidP="00505670">
      <w:pPr>
        <w:spacing w:before="120"/>
        <w:jc w:val="left"/>
        <w:rPr>
          <w:lang w:val="de-CH"/>
        </w:rPr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2689"/>
        <w:gridCol w:w="850"/>
        <w:gridCol w:w="4111"/>
      </w:tblGrid>
      <w:tr w:rsidR="00EF217E" w:rsidRPr="00584AC3" w14:paraId="614F164A" w14:textId="77777777" w:rsidTr="00EF217E">
        <w:trPr>
          <w:cantSplit/>
          <w:tblHeader/>
        </w:trPr>
        <w:tc>
          <w:tcPr>
            <w:tcW w:w="6804" w:type="dxa"/>
            <w:shd w:val="pct10" w:color="000000" w:fill="FFFFFF"/>
          </w:tcPr>
          <w:p w14:paraId="5280E286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2689" w:type="dxa"/>
            <w:shd w:val="pct10" w:color="000000" w:fill="FFFFFF"/>
          </w:tcPr>
          <w:p w14:paraId="357F0599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850" w:type="dxa"/>
            <w:shd w:val="pct10" w:color="000000" w:fill="FFFFFF"/>
          </w:tcPr>
          <w:p w14:paraId="65068D08" w14:textId="77777777" w:rsidR="00EF217E" w:rsidRPr="00584AC3" w:rsidRDefault="00EF217E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4111" w:type="dxa"/>
            <w:shd w:val="pct10" w:color="000000" w:fill="FFFFFF"/>
          </w:tcPr>
          <w:p w14:paraId="475D4C90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505670" w:rsidRPr="00584AC3" w14:paraId="2F4E4A2E" w14:textId="77777777" w:rsidTr="00D14E0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053CDB1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t>1.Abend</w:t>
            </w:r>
          </w:p>
          <w:p w14:paraId="130BB1AE" w14:textId="5A0A1851" w:rsidR="00505670" w:rsidRDefault="00505670" w:rsidP="005056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EF217E">
              <w:rPr>
                <w:lang w:val="de-CH"/>
              </w:rPr>
              <w:t>Sie können grundlegende UNIX-Befehle erklären und deren Bedeutung für die Python-Entwicklung beschreiben (K2).</w:t>
            </w:r>
          </w:p>
          <w:p w14:paraId="0BED7280" w14:textId="77264AAC" w:rsidR="00505670" w:rsidRDefault="00505670" w:rsidP="005056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EF217E">
              <w:rPr>
                <w:lang w:val="de-CH"/>
              </w:rPr>
              <w:t>Sie können den Aufbau einer Entwicklungsumgebung für Python auf einem BYOD-Gerät erklären (K2).</w:t>
            </w:r>
          </w:p>
        </w:tc>
      </w:tr>
      <w:tr w:rsidR="00EF217E" w:rsidRPr="00584AC3" w14:paraId="3E7065BE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65446C6E" w14:textId="77777777" w:rsidR="00EF217E" w:rsidRPr="00E70F77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Vorstellung</w:t>
            </w:r>
            <w:r>
              <w:rPr>
                <w:b/>
                <w:lang w:val="de-CH"/>
              </w:rPr>
              <w:t xml:space="preserve"> (Wer bin ich? Problem-Based Learning)</w:t>
            </w:r>
          </w:p>
          <w:p w14:paraId="4DFF2E06" w14:textId="77777777" w:rsidR="00EF217E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</w:p>
          <w:p w14:paraId="6D0DF2CD" w14:textId="35DBD821" w:rsidR="00EF217E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Installieren der Entwicklungsumgebung</w:t>
            </w:r>
          </w:p>
          <w:p w14:paraId="10C960AC" w14:textId="15DDFE9D" w:rsidR="00EF217E" w:rsidRPr="00195FD0" w:rsidRDefault="00EF217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fr-CH"/>
              </w:rPr>
            </w:pPr>
            <w:r w:rsidRPr="00195FD0">
              <w:rPr>
                <w:bCs/>
                <w:lang w:val="fr-CH"/>
              </w:rPr>
              <w:t>VNC / Notepad++ / PuTTY / FTP Clien</w:t>
            </w:r>
            <w:r>
              <w:rPr>
                <w:bCs/>
                <w:lang w:val="fr-CH"/>
              </w:rPr>
              <w:t>t</w:t>
            </w:r>
          </w:p>
          <w:p w14:paraId="33437E59" w14:textId="18E71EC9" w:rsidR="00EF217E" w:rsidRDefault="00EF217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Nano auf RPi, die wichtigsten Befehle</w:t>
            </w:r>
          </w:p>
          <w:p w14:paraId="7594BD83" w14:textId="388B45DA" w:rsidR="00EF217E" w:rsidRDefault="00EF217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1.Progrogramm</w:t>
            </w:r>
          </w:p>
          <w:p w14:paraId="52037D4F" w14:textId="3125CDEB" w:rsidR="00EF217E" w:rsidRDefault="00EF217E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File erstellen und editieren (Console, Nano)</w:t>
            </w:r>
          </w:p>
          <w:p w14:paraId="56D750D3" w14:textId="72A9185A" w:rsidR="00EF217E" w:rsidRDefault="00EF217E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print(), #! /usr/bin/pyhton3</w:t>
            </w:r>
          </w:p>
          <w:p w14:paraId="5C183293" w14:textId="0B890D0B" w:rsidR="00EF217E" w:rsidRDefault="00EF217E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Befehle:</w:t>
            </w:r>
          </w:p>
          <w:p w14:paraId="23C626EE" w14:textId="328A2E68" w:rsidR="00EF217E" w:rsidRDefault="00EF217E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cd, ls -al, pwd, rm, mv, cp, mkdir,</w:t>
            </w:r>
          </w:p>
          <w:p w14:paraId="7A23197B" w14:textId="2BB478F1" w:rsidR="00EF217E" w:rsidRDefault="00EF217E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file-system (chmod, filepath)</w:t>
            </w:r>
          </w:p>
          <w:p w14:paraId="45907F81" w14:textId="3A66A0D9" w:rsidR="00EF217E" w:rsidRDefault="00EF217E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Execution</w:t>
            </w:r>
          </w:p>
          <w:p w14:paraId="0E35844B" w14:textId="3962B18F" w:rsidR="00EF217E" w:rsidRDefault="00EF217E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Fehlermeldungen interpretieren können und Lösungen implementieren</w:t>
            </w:r>
          </w:p>
          <w:p w14:paraId="631F2148" w14:textId="0F3D0713" w:rsidR="00EF217E" w:rsidRDefault="00EF217E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Notepad++, Putty</w:t>
            </w:r>
          </w:p>
          <w:p w14:paraId="33451116" w14:textId="1A30508D" w:rsidR="00EF217E" w:rsidRDefault="00EF217E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Programm erweitern (Print(), String-Operationen, Input())</w:t>
            </w:r>
          </w:p>
          <w:p w14:paraId="4A8EFC3A" w14:textId="77777777" w:rsidR="00EF217E" w:rsidRPr="0018312E" w:rsidRDefault="00EF217E" w:rsidP="002437B2">
            <w:pPr>
              <w:pStyle w:val="Listenabsatz"/>
              <w:spacing w:before="120"/>
              <w:jc w:val="left"/>
              <w:rPr>
                <w:bCs/>
                <w:lang w:val="de-CH"/>
              </w:rPr>
            </w:pPr>
          </w:p>
          <w:p w14:paraId="4B289B1B" w14:textId="5AE579B5" w:rsidR="00EF217E" w:rsidRPr="00E70F77" w:rsidRDefault="00EF217E" w:rsidP="00A6455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1a (Umrechner.py)</w:t>
            </w:r>
          </w:p>
          <w:p w14:paraId="6FD345BB" w14:textId="35B3E1E9" w:rsidR="00EF217E" w:rsidRPr="00E70F77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Menu</w:t>
            </w:r>
            <w:r w:rsidR="00353BE8">
              <w:rPr>
                <w:lang w:val="de-CH"/>
              </w:rPr>
              <w:t xml:space="preserve"> (f-Strings, Multiline-Strings</w:t>
            </w:r>
          </w:p>
          <w:p w14:paraId="1726F87E" w14:textId="745E3132" w:rsidR="00EF217E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User-Input (Wähle:)</w:t>
            </w:r>
          </w:p>
          <w:p w14:paraId="5C924E10" w14:textId="7967A36C" w:rsidR="00EF217E" w:rsidRPr="00E70F77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If-then-elif-else Struktur </w:t>
            </w:r>
          </w:p>
          <w:p w14:paraId="4D17C06E" w14:textId="5A9893C6" w:rsidR="00EF217E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Loop mit 0 beenden</w:t>
            </w:r>
          </w:p>
          <w:p w14:paraId="2A69F3C7" w14:textId="5A0B16D9" w:rsidR="00EF217E" w:rsidRPr="00E70F77" w:rsidRDefault="00EF217E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Behandlung von falsch Eingaben</w:t>
            </w:r>
          </w:p>
          <w:p w14:paraId="0CBFDBC9" w14:textId="00F1C456" w:rsidR="00EF217E" w:rsidRPr="00353BE8" w:rsidRDefault="00EF217E" w:rsidP="00353BE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Formeln implementieren (Variablen, Float-Input, Math-Operationen)</w:t>
            </w:r>
          </w:p>
        </w:tc>
        <w:tc>
          <w:tcPr>
            <w:tcW w:w="2689" w:type="dxa"/>
            <w:shd w:val="clear" w:color="auto" w:fill="FFFFFF"/>
          </w:tcPr>
          <w:p w14:paraId="375F5775" w14:textId="77777777" w:rsidR="00EF217E" w:rsidRPr="00E70F77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56B127C1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3E52FA4A" w14:textId="728AECF3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Nach Anleitung installieren und konfigurieren</w:t>
            </w:r>
          </w:p>
          <w:p w14:paraId="38BA1ECD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45874ABE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4C0C5EE0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5AB2DCD6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F6D1B8F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564D13E8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647C3B00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170E015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1EF9E449" w14:textId="77777777" w:rsidR="000415CA" w:rsidRDefault="000415CA" w:rsidP="00E75350">
            <w:pPr>
              <w:spacing w:before="120"/>
              <w:jc w:val="left"/>
              <w:rPr>
                <w:lang w:val="de-CH"/>
              </w:rPr>
            </w:pPr>
          </w:p>
          <w:p w14:paraId="46E86E9A" w14:textId="087CC158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</w:t>
            </w:r>
            <w:r>
              <w:rPr>
                <w:lang w:val="de-CH"/>
              </w:rPr>
              <w:t>mit Reviews und Refactoring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  <w:t>T</w:t>
            </w:r>
            <w:r>
              <w:rPr>
                <w:lang w:val="de-CH"/>
              </w:rPr>
              <w:t>heoretischen Einschüben</w:t>
            </w:r>
          </w:p>
          <w:p w14:paraId="43D12FCC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17928F4" w14:textId="77777777" w:rsidR="00EF217E" w:rsidRPr="00E70F77" w:rsidRDefault="00EF217E" w:rsidP="00E75350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538956E8" w14:textId="56D7F4EC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10‘</w:t>
            </w:r>
          </w:p>
          <w:p w14:paraId="2B3C5B7C" w14:textId="4FDA0258" w:rsidR="00EF217E" w:rsidRPr="00584AC3" w:rsidRDefault="00EF217E" w:rsidP="00D87B56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</w:p>
          <w:p w14:paraId="15CE9744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60’</w:t>
            </w:r>
          </w:p>
          <w:p w14:paraId="264DD4FD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365A8E65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12D49D6A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15A50591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48331CE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8D839F1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56F13D78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6DA508DA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2CDB8A3" w14:textId="63ACF462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8B3A98E" w14:textId="77777777" w:rsidR="000415CA" w:rsidRDefault="000415CA" w:rsidP="00283DB1">
            <w:pPr>
              <w:spacing w:before="120"/>
              <w:jc w:val="left"/>
              <w:rPr>
                <w:lang w:val="de-CH"/>
              </w:rPr>
            </w:pPr>
          </w:p>
          <w:p w14:paraId="0A02A9C1" w14:textId="57F9E42E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130’</w:t>
            </w:r>
          </w:p>
          <w:p w14:paraId="458E7A37" w14:textId="7B29B49B" w:rsidR="00EF217E" w:rsidRPr="00584AC3" w:rsidRDefault="00EF217E" w:rsidP="00283DB1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05F3657A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6588B676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48CCAF19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345D138A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6FFB49D8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1D17E2A2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0DDF7970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F5AAEA3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4A665C34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23CEB626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323AF2A1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3380E7E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B3B725D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6F6630F0" w14:textId="4890EF5C" w:rsidR="00EF217E" w:rsidRPr="00584AC3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Umrechner.py alle Formeln implementieren und alle Menu-Punkte vollständig implementieren.</w:t>
            </w:r>
          </w:p>
        </w:tc>
      </w:tr>
      <w:tr w:rsidR="00505670" w14:paraId="2CACA438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6C5708D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2.Abend</w:t>
            </w:r>
          </w:p>
          <w:p w14:paraId="1160BC2F" w14:textId="4F3C48E6" w:rsidR="00353BE8" w:rsidRPr="00353BE8" w:rsidRDefault="00353BE8" w:rsidP="00353BE8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353BE8">
              <w:rPr>
                <w:lang w:val="de-CH"/>
              </w:rPr>
              <w:t>Sie können einfache Python-Skripte schreiben, um Daten zu verarbeiten und Funktionen effizient einzusetzen (K3).</w:t>
            </w:r>
          </w:p>
          <w:p w14:paraId="40CDA7D6" w14:textId="6D85817E" w:rsidR="00505670" w:rsidRDefault="00353BE8" w:rsidP="00353BE8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353BE8">
              <w:rPr>
                <w:lang w:val="de-CH"/>
              </w:rPr>
              <w:t>Sie können API-Dokumentationen analysieren und daraus ableiten, wie externe Pakete in eigene Anwendungen integriert werden können (K4).</w:t>
            </w:r>
          </w:p>
        </w:tc>
      </w:tr>
      <w:tr w:rsidR="00EF217E" w:rsidRPr="00584AC3" w14:paraId="540CDD39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6C48E5FB" w14:textId="5508DA34" w:rsidR="00EF217E" w:rsidRPr="00584AC3" w:rsidRDefault="00EF217E" w:rsidP="00566A9D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1b (Umrechner.py)</w:t>
            </w:r>
          </w:p>
          <w:p w14:paraId="22A96A48" w14:textId="48245397" w:rsidR="00EF217E" w:rsidRDefault="00EF217E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Bildschirmsteuerung (cls(), halt()) implementieren</w:t>
            </w:r>
          </w:p>
          <w:p w14:paraId="34A79987" w14:textId="71F9A6A5" w:rsidR="00EF217E" w:rsidRDefault="00EF217E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import math</w:t>
            </w:r>
          </w:p>
          <w:p w14:paraId="3406724D" w14:textId="773588D6" w:rsidR="00EF217E" w:rsidRDefault="00EF217E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Formeln in Funktionen implementieren</w:t>
            </w:r>
          </w:p>
          <w:p w14:paraId="12901A3A" w14:textId="263116E5" w:rsidR="00EF217E" w:rsidRPr="00385C42" w:rsidRDefault="00EF217E" w:rsidP="00385C42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Funktionen abwärtskompatible erweitern</w:t>
            </w:r>
          </w:p>
          <w:p w14:paraId="223D9439" w14:textId="1E5245F5" w:rsidR="000415CA" w:rsidRPr="000415CA" w:rsidRDefault="00EF217E" w:rsidP="000415CA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Exception Handling mit Pre-Checks und try-catch</w:t>
            </w:r>
          </w:p>
          <w:p w14:paraId="4388ADDB" w14:textId="6D8277CF" w:rsidR="00EF217E" w:rsidRDefault="00EF217E" w:rsidP="00B46BFA">
            <w:pPr>
              <w:jc w:val="left"/>
              <w:rPr>
                <w:lang w:val="de-CH"/>
              </w:rPr>
            </w:pPr>
          </w:p>
          <w:p w14:paraId="413B2474" w14:textId="14F2517B" w:rsidR="00EF217E" w:rsidRDefault="00EF217E" w:rsidP="00B46BFA">
            <w:pPr>
              <w:jc w:val="left"/>
              <w:rPr>
                <w:lang w:val="de-CH"/>
              </w:rPr>
            </w:pPr>
          </w:p>
          <w:p w14:paraId="41C66AFF" w14:textId="57AAD794" w:rsidR="00EF217E" w:rsidRDefault="00EF217E" w:rsidP="00B46BF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1c (Umrechner.py, xxLibrary.py)</w:t>
            </w:r>
          </w:p>
          <w:p w14:paraId="3F14B3A1" w14:textId="2718C421" w:rsidR="00EF217E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 w:rsidRPr="00520B97">
              <w:rPr>
                <w:lang w:val="de-CH"/>
              </w:rPr>
              <w:t>Funktion</w:t>
            </w:r>
            <w:r>
              <w:rPr>
                <w:lang w:val="de-CH"/>
              </w:rPr>
              <w:t xml:space="preserve"> in eigene Library auslagern</w:t>
            </w:r>
          </w:p>
          <w:p w14:paraId="7C28DCFB" w14:textId="655813E8" w:rsidR="00EF217E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Refactoring </w:t>
            </w:r>
            <w:r w:rsidRPr="00795E35">
              <w:rPr>
                <w:rFonts w:ascii="Consolas" w:hAnsi="Consolas"/>
                <w:lang w:val="de-CH"/>
              </w:rPr>
              <w:t>Umrechner.py</w:t>
            </w:r>
            <w:r>
              <w:rPr>
                <w:lang w:val="de-CH"/>
              </w:rPr>
              <w:t xml:space="preserve"> verwendet eigene Library</w:t>
            </w:r>
          </w:p>
          <w:p w14:paraId="3E7DA080" w14:textId="0E6C29F4" w:rsidR="00EF217E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Weitere Functionen </w:t>
            </w:r>
            <w:r w:rsidRPr="00795E35">
              <w:rPr>
                <w:rFonts w:ascii="Consolas" w:hAnsi="Consolas"/>
                <w:lang w:val="de-CH"/>
              </w:rPr>
              <w:t>readInt()</w:t>
            </w:r>
            <w:r>
              <w:rPr>
                <w:lang w:val="de-CH"/>
              </w:rPr>
              <w:t xml:space="preserve">, </w:t>
            </w:r>
            <w:r w:rsidRPr="00795E35">
              <w:rPr>
                <w:rFonts w:ascii="Consolas" w:hAnsi="Consolas"/>
                <w:lang w:val="de-CH"/>
              </w:rPr>
              <w:t>readFloat()</w:t>
            </w:r>
            <w:r>
              <w:rPr>
                <w:lang w:val="de-CH"/>
              </w:rPr>
              <w:t xml:space="preserve"> implementieren, testen, anwenden und in eigene Library übernehmen.</w:t>
            </w:r>
          </w:p>
          <w:p w14:paraId="669224FE" w14:textId="5A9755D0" w:rsidR="00EF217E" w:rsidRPr="00520B97" w:rsidRDefault="00EF217E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Neuer Menu-Punkt: Quadratische Gleichung</w:t>
            </w:r>
            <w:r w:rsidR="000415CA">
              <w:rPr>
                <w:lang w:val="de-CH"/>
              </w:rPr>
              <w:t xml:space="preserve"> implementieren</w:t>
            </w:r>
            <w:r w:rsidR="000415CA">
              <w:rPr>
                <w:lang w:val="de-CH"/>
              </w:rPr>
              <w:br/>
              <w:t>(Return container)</w:t>
            </w:r>
          </w:p>
          <w:p w14:paraId="2F2C9F45" w14:textId="77777777" w:rsidR="00EF217E" w:rsidRDefault="00EF217E" w:rsidP="00B46BFA">
            <w:pPr>
              <w:jc w:val="left"/>
              <w:rPr>
                <w:lang w:val="de-CH"/>
              </w:rPr>
            </w:pPr>
          </w:p>
          <w:p w14:paraId="34C747C8" w14:textId="77777777" w:rsidR="00EF217E" w:rsidRPr="00832C06" w:rsidRDefault="00EF217E" w:rsidP="00832C06">
            <w:pPr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1009772F" w14:textId="77777777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Test-Driven Approach mit Reviews und Refactoring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  <w:t>Theoretischen Einschüben</w:t>
            </w:r>
          </w:p>
          <w:p w14:paraId="5E8AD97F" w14:textId="77777777" w:rsidR="00EF217E" w:rsidRPr="00584AC3" w:rsidRDefault="00EF217E" w:rsidP="00566A9D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0FC6C0B8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6DC15AE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4388EF3" w14:textId="42861866" w:rsidR="00EF217E" w:rsidRPr="00584AC3" w:rsidRDefault="00EF217E" w:rsidP="000E7B3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8D0D8D8" w14:textId="2F129009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100‘</w:t>
            </w:r>
            <w:r>
              <w:rPr>
                <w:lang w:val="de-CH"/>
              </w:rPr>
              <w:br/>
            </w:r>
          </w:p>
          <w:p w14:paraId="1F1BA4C5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028CEC4B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73519AB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1CAA25E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467D9072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A1B4AB7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640E3E7F" w14:textId="24979BE1" w:rsidR="00EF217E" w:rsidRPr="00584AC3" w:rsidRDefault="00EF217E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100‘</w:t>
            </w:r>
          </w:p>
        </w:tc>
        <w:tc>
          <w:tcPr>
            <w:tcW w:w="4111" w:type="dxa"/>
            <w:shd w:val="clear" w:color="auto" w:fill="FFFFFF"/>
          </w:tcPr>
          <w:p w14:paraId="11807D2F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094F2EE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3DC6D139" w14:textId="08D6A42A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D64A504" w14:textId="6A6C8CE0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1656063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CD6567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EBABFA1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72A1B7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781D100B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A69488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582F2C15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334E27C7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0AA02E5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26783DC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Neue Funktionen entwickeln, testen und in eigene Lib übernehmen.</w:t>
            </w:r>
          </w:p>
          <w:p w14:paraId="0F553CDF" w14:textId="5E43A683" w:rsidR="00EF217E" w:rsidRPr="00176A05" w:rsidRDefault="00EF217E" w:rsidP="00E16F39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418B948C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429390C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3.Abend</w:t>
            </w:r>
          </w:p>
          <w:p w14:paraId="24BA671E" w14:textId="77777777" w:rsidR="007A71FC" w:rsidRPr="00530C71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verschiedenen Containers für </w:t>
            </w:r>
            <w:r>
              <w:rPr>
                <w:lang w:val="de-CH"/>
              </w:rPr>
              <w:t>Python</w:t>
            </w:r>
            <w:r w:rsidRPr="00530C71">
              <w:rPr>
                <w:lang w:val="de-CH"/>
              </w:rPr>
              <w:t xml:space="preserve"> kritisch vergleichen und Empfehlungen aussprechen (K5).</w:t>
            </w:r>
          </w:p>
          <w:p w14:paraId="258D8748" w14:textId="42D29FA6" w:rsidR="007A71FC" w:rsidRPr="007A71FC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JSON-</w:t>
            </w:r>
            <w:r w:rsidR="003344FC">
              <w:rPr>
                <w:lang w:val="de-CH"/>
              </w:rPr>
              <w:t xml:space="preserve"> und XML-</w:t>
            </w:r>
            <w:r w:rsidRPr="00530C71">
              <w:rPr>
                <w:lang w:val="de-CH"/>
              </w:rPr>
              <w:t>Daten verarbeiten (K3).</w:t>
            </w:r>
          </w:p>
        </w:tc>
      </w:tr>
      <w:tr w:rsidR="00EF217E" w:rsidRPr="00584AC3" w14:paraId="353F99D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ACD43B6" w14:textId="2A5ED183" w:rsidR="00EF217E" w:rsidRDefault="00EF217E" w:rsidP="00AC258A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>Leistungskontrolle 1</w:t>
            </w:r>
            <w:r w:rsidR="00834033">
              <w:rPr>
                <w:b/>
                <w:bCs/>
                <w:lang w:val="de-CH"/>
              </w:rPr>
              <w:t xml:space="preserve"> (Linux Commands)</w:t>
            </w:r>
          </w:p>
          <w:p w14:paraId="13CCD42D" w14:textId="77777777" w:rsidR="00EF217E" w:rsidRDefault="00EF217E" w:rsidP="009D7F2A">
            <w:pPr>
              <w:spacing w:before="120"/>
              <w:jc w:val="left"/>
              <w:rPr>
                <w:b/>
                <w:lang w:val="de-CH"/>
              </w:rPr>
            </w:pPr>
          </w:p>
          <w:p w14:paraId="189B7B0C" w14:textId="77777777" w:rsidR="007A71FC" w:rsidRDefault="007A71FC" w:rsidP="007A71F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Elemete in den verschiedenen Containers zugreifen (lesen), hinzufügen/ändern und löschen. Listen[], Tupels(), Dictonaries{}</w:t>
            </w:r>
          </w:p>
          <w:p w14:paraId="1FCC2B2A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76A0BFBF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0FE90C42" w14:textId="77777777" w:rsidR="007A71FC" w:rsidRDefault="007A71FC" w:rsidP="007A71FC">
            <w:pPr>
              <w:jc w:val="left"/>
              <w:rPr>
                <w:lang w:val="de-CH"/>
              </w:rPr>
            </w:pPr>
            <w:r>
              <w:rPr>
                <w:lang w:val="de-CH"/>
              </w:rPr>
              <w:t>Sub-Listen mit [1:-1] ranges lesen resp verarbeiten/ändern.</w:t>
            </w:r>
          </w:p>
          <w:p w14:paraId="7A87FBD7" w14:textId="77777777" w:rsidR="007A71FC" w:rsidRDefault="007A71FC" w:rsidP="007A71FC">
            <w:pPr>
              <w:spacing w:before="120"/>
              <w:jc w:val="left"/>
              <w:rPr>
                <w:lang w:val="de-CH"/>
              </w:rPr>
            </w:pPr>
          </w:p>
          <w:p w14:paraId="4DD56C54" w14:textId="77777777" w:rsidR="007A71FC" w:rsidRPr="005454C1" w:rsidRDefault="007A71FC" w:rsidP="007A71F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for – Loops</w:t>
            </w:r>
          </w:p>
          <w:p w14:paraId="0FA9AADC" w14:textId="77777777" w:rsidR="007A71FC" w:rsidRDefault="007A71FC" w:rsidP="007A71FC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Listen und Tuples</w:t>
            </w:r>
          </w:p>
          <w:p w14:paraId="7B0C7350" w14:textId="77777777" w:rsidR="007A71FC" w:rsidRDefault="007A71FC" w:rsidP="007A71FC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r w:rsidRPr="00291EEB">
              <w:rPr>
                <w:lang w:val="de-CH"/>
              </w:rPr>
              <w:t>Dictonaries (keys())</w:t>
            </w:r>
          </w:p>
          <w:p w14:paraId="27B0C983" w14:textId="77777777" w:rsidR="007A71FC" w:rsidRPr="007A1D3A" w:rsidRDefault="007A71FC" w:rsidP="007A71FC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</w:p>
          <w:p w14:paraId="442F6D66" w14:textId="77777777" w:rsidR="007A71FC" w:rsidRDefault="007A71FC" w:rsidP="007A71FC">
            <w:pPr>
              <w:spacing w:before="120"/>
              <w:jc w:val="left"/>
              <w:rPr>
                <w:lang w:val="de-CH"/>
              </w:rPr>
            </w:pPr>
            <w:r w:rsidRPr="007133FB">
              <w:rPr>
                <w:lang w:val="de-CH"/>
              </w:rPr>
              <w:t>Comprehensions</w:t>
            </w:r>
            <w:r>
              <w:rPr>
                <w:lang w:val="de-CH"/>
              </w:rPr>
              <w:t xml:space="preserve"> </w:t>
            </w:r>
            <w:r w:rsidRPr="00F02948">
              <w:rPr>
                <w:lang w:val="de-CH"/>
              </w:rPr>
              <w:t>mit Filter und ZIP f</w:t>
            </w:r>
            <w:r>
              <w:rPr>
                <w:lang w:val="de-CH"/>
              </w:rPr>
              <w:t>ür eigene Anwendungen einsetzen können.</w:t>
            </w:r>
          </w:p>
          <w:p w14:paraId="54B1BCD1" w14:textId="77777777" w:rsidR="007A71FC" w:rsidRPr="00F02948" w:rsidRDefault="007A71FC" w:rsidP="007A71FC">
            <w:pPr>
              <w:spacing w:before="120"/>
              <w:jc w:val="left"/>
              <w:rPr>
                <w:lang w:val="de-CH"/>
              </w:rPr>
            </w:pPr>
          </w:p>
          <w:p w14:paraId="312269B9" w14:textId="77777777" w:rsidR="007A71FC" w:rsidRPr="00C71B96" w:rsidRDefault="007A71FC" w:rsidP="007A71FC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Umrechner Erweiterungen:</w:t>
            </w:r>
          </w:p>
          <w:p w14:paraId="103EB354" w14:textId="77777777" w:rsidR="007A71FC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Quadratische Gleichung</w:t>
            </w:r>
          </w:p>
          <w:p w14:paraId="50725E2E" w14:textId="77777777" w:rsidR="007A71FC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Fakultät</w:t>
            </w:r>
          </w:p>
          <w:p w14:paraId="4E93DB2F" w14:textId="77777777" w:rsidR="007A71FC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Primzahlen Rechner</w:t>
            </w:r>
          </w:p>
          <w:p w14:paraId="194C7710" w14:textId="77777777" w:rsidR="007A71FC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Primzahlen und Teiler Listen</w:t>
            </w:r>
          </w:p>
          <w:p w14:paraId="25806440" w14:textId="77777777" w:rsidR="007A71FC" w:rsidRDefault="007A71FC" w:rsidP="007A71FC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Filter-Berechnungen</w:t>
            </w:r>
          </w:p>
          <w:p w14:paraId="4992B102" w14:textId="77777777" w:rsidR="007A71FC" w:rsidRDefault="007A71FC" w:rsidP="007A71FC">
            <w:pPr>
              <w:jc w:val="left"/>
              <w:rPr>
                <w:iCs/>
                <w:sz w:val="20"/>
                <w:lang w:val="de-CH"/>
              </w:rPr>
            </w:pPr>
          </w:p>
          <w:p w14:paraId="664DBAED" w14:textId="759A7C2F" w:rsidR="00EF217E" w:rsidRPr="007A71FC" w:rsidRDefault="00EF217E" w:rsidP="007A71F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D3D7F2D" w14:textId="28B94864" w:rsidR="00EF217E" w:rsidRDefault="00EF217E" w:rsidP="00C63462">
            <w:pPr>
              <w:spacing w:before="120"/>
              <w:jc w:val="left"/>
              <w:rPr>
                <w:lang w:val="de-CH"/>
              </w:rPr>
            </w:pPr>
            <w:r>
              <w:rPr>
                <w:bCs/>
                <w:lang w:val="de-CH"/>
              </w:rPr>
              <w:t>Moodle Test</w:t>
            </w:r>
          </w:p>
          <w:p w14:paraId="21EE74E4" w14:textId="77777777" w:rsidR="00EF217E" w:rsidRDefault="00EF217E" w:rsidP="00C63462">
            <w:pPr>
              <w:spacing w:before="120"/>
              <w:jc w:val="left"/>
              <w:rPr>
                <w:lang w:val="de-CH"/>
              </w:rPr>
            </w:pPr>
          </w:p>
          <w:p w14:paraId="2CC4F270" w14:textId="77777777" w:rsidR="00EF217E" w:rsidRDefault="00EF217E" w:rsidP="00C63462">
            <w:pPr>
              <w:spacing w:before="120"/>
              <w:jc w:val="left"/>
              <w:rPr>
                <w:lang w:val="de-CH"/>
              </w:rPr>
            </w:pPr>
          </w:p>
          <w:p w14:paraId="4CBB7626" w14:textId="77777777" w:rsidR="000415CA" w:rsidRDefault="000415CA" w:rsidP="00C63462">
            <w:pPr>
              <w:spacing w:before="120"/>
              <w:jc w:val="left"/>
              <w:rPr>
                <w:lang w:val="de-CH"/>
              </w:rPr>
            </w:pPr>
          </w:p>
          <w:p w14:paraId="5F19E466" w14:textId="77777777" w:rsidR="000415CA" w:rsidRDefault="000415CA" w:rsidP="00C63462">
            <w:pPr>
              <w:spacing w:before="120"/>
              <w:jc w:val="left"/>
              <w:rPr>
                <w:lang w:val="de-CH"/>
              </w:rPr>
            </w:pPr>
          </w:p>
          <w:p w14:paraId="26E2C236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Test-Driven Approach mit Reviews und Refactoring</w:t>
            </w:r>
          </w:p>
          <w:p w14:paraId="644162EA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  <w:p w14:paraId="3B7C87EB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33772534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  <w:p w14:paraId="26176E48" w14:textId="55FEB140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CE8F2BC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15’</w:t>
            </w:r>
          </w:p>
          <w:p w14:paraId="47039336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0E9E86B4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FEAA73D" w14:textId="793558D9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781EB0CA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C712939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7A502780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0A498CDF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2C4742A7" w14:textId="42ADEC1A" w:rsidR="00EF217E" w:rsidRPr="00584AC3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140‘</w:t>
            </w:r>
          </w:p>
        </w:tc>
        <w:tc>
          <w:tcPr>
            <w:tcW w:w="4111" w:type="dxa"/>
            <w:shd w:val="clear" w:color="auto" w:fill="FFFFFF"/>
          </w:tcPr>
          <w:p w14:paraId="4CBE9EB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7A75F3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681B7F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460DA434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27F1BF2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2BD60E26" w14:textId="4FAB522A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A7C062C" w14:textId="0305BBED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0E0722FB" w14:textId="42D5AD4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A65998C" w14:textId="46C0430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58D88C6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1EF1C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69E701F9" w14:textId="77777777" w:rsidR="00EF217E" w:rsidRDefault="00EF217E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 xml:space="preserve">Design und Implementation eines analogen  </w:t>
            </w:r>
            <w:r>
              <w:rPr>
                <w:b/>
                <w:bCs/>
                <w:lang w:val="de-CH"/>
              </w:rPr>
              <w:t>Kompasses (mit Nadel)</w:t>
            </w:r>
          </w:p>
          <w:p w14:paraId="65CE998A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0EE59F00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D64FC30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0B93794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1566CD6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321BA5C1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4D4DD6E" w14:textId="73728A24" w:rsidR="00505670" w:rsidRPr="00B76318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0837DD7E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23441952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4.Abend</w:t>
            </w:r>
          </w:p>
          <w:p w14:paraId="082FBC51" w14:textId="77777777" w:rsidR="007A71FC" w:rsidRPr="00530C71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</w:t>
            </w:r>
            <w:r>
              <w:rPr>
                <w:lang w:val="de-CH"/>
              </w:rPr>
              <w:t>die Funktionen des Moduls Sense_Hat anhand der API Dokumentation richtig anwenden</w:t>
            </w:r>
            <w:r w:rsidRPr="00530C71">
              <w:rPr>
                <w:lang w:val="de-CH"/>
              </w:rPr>
              <w:t xml:space="preserve"> (K</w:t>
            </w:r>
            <w:r>
              <w:rPr>
                <w:lang w:val="de-CH"/>
              </w:rPr>
              <w:t>4</w:t>
            </w:r>
            <w:r w:rsidRPr="00530C71">
              <w:rPr>
                <w:lang w:val="de-CH"/>
              </w:rPr>
              <w:t>).</w:t>
            </w:r>
          </w:p>
          <w:p w14:paraId="74C016CE" w14:textId="1A38C7E7" w:rsidR="007A71FC" w:rsidRDefault="007A71FC" w:rsidP="007A71FC">
            <w:pPr>
              <w:spacing w:before="120"/>
              <w:ind w:left="360"/>
              <w:jc w:val="left"/>
              <w:rPr>
                <w:lang w:val="de-CH"/>
              </w:rPr>
            </w:pPr>
          </w:p>
        </w:tc>
      </w:tr>
      <w:tr w:rsidR="00EF217E" w:rsidRPr="00584AC3" w14:paraId="0DDC1F8C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5E381B2E" w14:textId="2C2A79D0" w:rsidR="00EF217E" w:rsidRPr="00F02948" w:rsidRDefault="00EF217E" w:rsidP="007133FB">
            <w:pPr>
              <w:spacing w:before="120"/>
              <w:jc w:val="left"/>
              <w:rPr>
                <w:lang w:val="de-CH"/>
              </w:rPr>
            </w:pPr>
          </w:p>
          <w:p w14:paraId="639B5936" w14:textId="77777777" w:rsidR="007A71FC" w:rsidRPr="00584AC3" w:rsidRDefault="007A71FC" w:rsidP="007A71FC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2a (LED_Matrix.py)</w:t>
            </w:r>
          </w:p>
          <w:p w14:paraId="59BA6926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5F60AC4C" w14:textId="77777777" w:rsidR="007A71FC" w:rsidRDefault="007A71FC" w:rsidP="007A71FC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setPixel(), setPixels(), clear(), sleep(), showMessage()</w:t>
            </w:r>
          </w:p>
          <w:p w14:paraId="1ABEC31E" w14:textId="77777777" w:rsidR="007A71FC" w:rsidRDefault="007A71FC" w:rsidP="007A71FC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Eventhandling (Joystick)</w:t>
            </w:r>
          </w:p>
          <w:p w14:paraId="235011C5" w14:textId="77777777" w:rsidR="007A71FC" w:rsidRDefault="007A71FC" w:rsidP="007A71FC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IMU- und Meteo-Sensoren</w:t>
            </w:r>
          </w:p>
          <w:p w14:paraId="51C66B10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44061D01" w14:textId="77777777" w:rsidR="007A71FC" w:rsidRDefault="007A71FC" w:rsidP="007A71FC">
            <w:pPr>
              <w:jc w:val="left"/>
              <w:rPr>
                <w:lang w:val="de-CH"/>
              </w:rPr>
            </w:pPr>
          </w:p>
          <w:p w14:paraId="39938130" w14:textId="77777777" w:rsidR="007A71FC" w:rsidRDefault="007A71FC" w:rsidP="007A71FC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2b (xx_SenseHat_Librarie.py)</w:t>
            </w:r>
          </w:p>
          <w:p w14:paraId="6ACFCF66" w14:textId="77777777" w:rsidR="007A71FC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setPixel() mit clipping</w:t>
            </w:r>
          </w:p>
          <w:p w14:paraId="41546867" w14:textId="77777777" w:rsidR="007A71FC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drawLine(), drawRecantgle(), drawCircle()</w:t>
            </w:r>
          </w:p>
          <w:p w14:paraId="5E360411" w14:textId="77777777" w:rsidR="007A71FC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Functions erweitern mit fillColor und borderColor</w:t>
            </w:r>
          </w:p>
          <w:p w14:paraId="5946F969" w14:textId="77777777" w:rsidR="007A71FC" w:rsidRPr="00C63462" w:rsidRDefault="007A71FC" w:rsidP="007A71FC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drawCompassNeedle(azimutInGrad)</w:t>
            </w:r>
          </w:p>
          <w:p w14:paraId="43C11958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1B33BCC1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27508D4A" w14:textId="5C5DF2AD" w:rsidR="00EF217E" w:rsidRPr="00B05584" w:rsidRDefault="00EF217E" w:rsidP="00B05584">
            <w:pPr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2F1048AE" w14:textId="77777777" w:rsidR="007A1D3A" w:rsidRDefault="007A1D3A" w:rsidP="007A1D3A">
            <w:pPr>
              <w:spacing w:before="120"/>
              <w:jc w:val="left"/>
              <w:rPr>
                <w:lang w:val="de-CH"/>
              </w:rPr>
            </w:pPr>
          </w:p>
          <w:p w14:paraId="6F6E4F9C" w14:textId="77777777" w:rsidR="007A1D3A" w:rsidRDefault="007A1D3A" w:rsidP="007A1D3A">
            <w:pPr>
              <w:spacing w:before="120"/>
              <w:jc w:val="left"/>
              <w:rPr>
                <w:lang w:val="de-CH"/>
              </w:rPr>
            </w:pPr>
          </w:p>
          <w:p w14:paraId="24F6240B" w14:textId="1EC10F22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Test-Driven Approach mit Reviews und Refactoring</w:t>
            </w:r>
          </w:p>
          <w:p w14:paraId="11D1890C" w14:textId="77777777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</w:p>
          <w:p w14:paraId="2E835D0A" w14:textId="77777777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0848A19A" w14:textId="77777777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8E71912" w14:textId="77777777" w:rsidR="007A71FC" w:rsidRDefault="007A71FC" w:rsidP="00846B7C">
            <w:pPr>
              <w:spacing w:before="120"/>
              <w:jc w:val="left"/>
              <w:rPr>
                <w:lang w:val="de-CH"/>
              </w:rPr>
            </w:pPr>
          </w:p>
          <w:p w14:paraId="0B8B904D" w14:textId="77777777" w:rsidR="007A71FC" w:rsidRDefault="007A71FC" w:rsidP="00846B7C">
            <w:pPr>
              <w:spacing w:before="120"/>
              <w:jc w:val="left"/>
              <w:rPr>
                <w:lang w:val="de-CH"/>
              </w:rPr>
            </w:pPr>
          </w:p>
          <w:p w14:paraId="656C391B" w14:textId="74B980B5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9</w:t>
            </w:r>
            <w:r w:rsidRPr="00584AC3">
              <w:rPr>
                <w:lang w:val="de-CH"/>
              </w:rPr>
              <w:t>0</w:t>
            </w:r>
            <w:r>
              <w:rPr>
                <w:lang w:val="de-CH"/>
              </w:rPr>
              <w:t>‘</w:t>
            </w:r>
          </w:p>
          <w:p w14:paraId="03D7A870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03658C2F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14E151D5" w14:textId="77777777" w:rsidR="007A71FC" w:rsidRDefault="007A71FC" w:rsidP="00846B7C">
            <w:pPr>
              <w:spacing w:before="120"/>
              <w:jc w:val="left"/>
              <w:rPr>
                <w:lang w:val="de-CH"/>
              </w:rPr>
            </w:pPr>
          </w:p>
          <w:p w14:paraId="221553BB" w14:textId="042B86DC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110‘</w:t>
            </w:r>
          </w:p>
          <w:p w14:paraId="73518314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45E9A67B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77E09626" w14:textId="0E26E86A" w:rsidR="00EF217E" w:rsidRPr="00584AC3" w:rsidRDefault="00EF217E" w:rsidP="00846B7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1EB27D28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3C781C83" w14:textId="77777777" w:rsidR="00EF217E" w:rsidRPr="00B76318" w:rsidRDefault="00EF217E" w:rsidP="00B05584">
            <w:pPr>
              <w:jc w:val="left"/>
              <w:rPr>
                <w:b/>
                <w:bCs/>
                <w:lang w:val="de-CH"/>
              </w:rPr>
            </w:pPr>
          </w:p>
          <w:p w14:paraId="511DB00A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7B816126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4C082AE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2BE51BE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E646ED6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7D474E7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7872EEDC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534EE7F8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75AC1183" w14:textId="6D8A2FCA" w:rsidR="00EF217E" w:rsidRPr="00B05584" w:rsidRDefault="00EF217E" w:rsidP="00B05584">
            <w:pPr>
              <w:jc w:val="left"/>
              <w:rPr>
                <w:lang w:val="de-CH"/>
              </w:rPr>
            </w:pPr>
            <w:r w:rsidRPr="00B05584">
              <w:rPr>
                <w:lang w:val="de-CH"/>
              </w:rPr>
              <w:t>Linien  Aufgaben</w:t>
            </w:r>
          </w:p>
          <w:p w14:paraId="6D6A7297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48A4E9D2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2FBA9472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08587723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60973A68" w14:textId="77777777" w:rsidR="007A1D3A" w:rsidRDefault="007A1D3A" w:rsidP="00A64553">
            <w:pPr>
              <w:spacing w:before="120"/>
              <w:jc w:val="left"/>
              <w:rPr>
                <w:lang w:val="de-CH"/>
              </w:rPr>
            </w:pPr>
          </w:p>
          <w:p w14:paraId="6FFD1CDF" w14:textId="77777777" w:rsidR="007A1D3A" w:rsidRDefault="007A1D3A" w:rsidP="00A64553">
            <w:pPr>
              <w:spacing w:before="120"/>
              <w:jc w:val="left"/>
              <w:rPr>
                <w:lang w:val="de-CH"/>
              </w:rPr>
            </w:pPr>
          </w:p>
          <w:p w14:paraId="7DED261D" w14:textId="4078274C" w:rsidR="00505670" w:rsidRPr="00584AC3" w:rsidRDefault="00505670" w:rsidP="00A64553">
            <w:pPr>
              <w:spacing w:before="120"/>
              <w:jc w:val="left"/>
              <w:rPr>
                <w:lang w:val="de-CH"/>
              </w:rPr>
            </w:pPr>
          </w:p>
        </w:tc>
      </w:tr>
      <w:tr w:rsidR="00505670" w14:paraId="22734891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86A43B8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5.Abend</w:t>
            </w:r>
          </w:p>
          <w:p w14:paraId="77EEC768" w14:textId="04CD70BA" w:rsidR="00530C71" w:rsidRPr="00530C71" w:rsidRDefault="00530C71" w:rsidP="00530C71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die Architektur einer Python-Anwendung analysieren, um Verbesserungspotenziale zu erkennen (K4).</w:t>
            </w:r>
          </w:p>
          <w:p w14:paraId="28D169DE" w14:textId="77777777" w:rsidR="00505670" w:rsidRDefault="00530C71" w:rsidP="00530C71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verschiedene Programmieransätze bewerten und deren Effizienz vergleichen (K5).</w:t>
            </w:r>
          </w:p>
          <w:p w14:paraId="04A0A8AB" w14:textId="545505B6" w:rsidR="003344FC" w:rsidRPr="003344FC" w:rsidRDefault="003344FC" w:rsidP="003344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</w:t>
            </w:r>
            <w:r>
              <w:rPr>
                <w:lang w:val="de-CH"/>
              </w:rPr>
              <w:t xml:space="preserve">JSON Responses von REST-Calls </w:t>
            </w:r>
            <w:r w:rsidRPr="00530C71">
              <w:rPr>
                <w:lang w:val="de-CH"/>
              </w:rPr>
              <w:t xml:space="preserve">für eine Steuerung </w:t>
            </w:r>
            <w:r>
              <w:rPr>
                <w:lang w:val="de-CH"/>
              </w:rPr>
              <w:t>auswerten.</w:t>
            </w:r>
            <w:r w:rsidRPr="00530C71">
              <w:rPr>
                <w:lang w:val="de-CH"/>
              </w:rPr>
              <w:t xml:space="preserve"> (K4).</w:t>
            </w:r>
          </w:p>
        </w:tc>
      </w:tr>
      <w:tr w:rsidR="00EF217E" w:rsidRPr="00584AC3" w14:paraId="6CA1FC55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C04C67C" w14:textId="5EB04F96" w:rsidR="00EF217E" w:rsidRDefault="00EF217E" w:rsidP="00C71B96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 xml:space="preserve">Leistungskontrolle </w:t>
            </w:r>
            <w:r>
              <w:rPr>
                <w:b/>
                <w:bCs/>
                <w:lang w:val="de-CH"/>
              </w:rPr>
              <w:t>2</w:t>
            </w:r>
          </w:p>
          <w:p w14:paraId="6633B387" w14:textId="687B38A7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5A394D1C" w14:textId="63502155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141BA4E1" w14:textId="03910DE7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6ECF194D" w14:textId="1A0A9CA1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2427977E" w14:textId="1DEB8FCC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1352F5D6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564F3BDE" w14:textId="2D2083A2" w:rsidR="00353BE8" w:rsidRPr="007A71FC" w:rsidRDefault="007A71FC" w:rsidP="00353BE8">
            <w:pPr>
              <w:jc w:val="left"/>
              <w:rPr>
                <w:lang w:val="de-CH"/>
              </w:rPr>
            </w:pPr>
            <w:r w:rsidRPr="007A71FC">
              <w:rPr>
                <w:lang w:val="de-CH"/>
              </w:rPr>
              <w:t>Dictonaries / JSON-Strukturen</w:t>
            </w:r>
            <w:r w:rsidRPr="007A71FC">
              <w:rPr>
                <w:lang w:val="de-CH"/>
              </w:rPr>
              <w:br/>
            </w:r>
            <w:r w:rsidRPr="007A71FC">
              <w:rPr>
                <w:lang w:val="de-CH"/>
              </w:rPr>
              <w:t xml:space="preserve">Funktions-Argumente: </w:t>
            </w:r>
            <w:r w:rsidRPr="007A71FC">
              <w:rPr>
                <w:lang w:val="de-CH"/>
              </w:rPr>
              <w:t>*Parameter und **Parameter</w:t>
            </w:r>
          </w:p>
          <w:p w14:paraId="352C10DB" w14:textId="77777777" w:rsidR="007A71FC" w:rsidRDefault="007A71FC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C60775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2545E29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D9E8911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25385CE5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733DB0E8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656473A9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35110BD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D945CBD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76848C0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62D894CA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50365605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396C51BE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707808A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A97BDA1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4B206F6D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B9BC166" w14:textId="0DB7132C" w:rsidR="00353BE8" w:rsidRP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EFD9B84" w14:textId="2C48085B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Formativer Test</w:t>
            </w:r>
          </w:p>
          <w:p w14:paraId="5739824C" w14:textId="77777777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</w:p>
          <w:p w14:paraId="7CC7952D" w14:textId="77777777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</w:p>
          <w:p w14:paraId="5C1D1735" w14:textId="77777777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</w:p>
          <w:p w14:paraId="6543C814" w14:textId="77777777" w:rsidR="00834033" w:rsidRPr="000415CA" w:rsidRDefault="00834033" w:rsidP="00834033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Test-Driven Approach mit Reviews und Refactoring</w:t>
            </w:r>
          </w:p>
          <w:p w14:paraId="745F95C8" w14:textId="77777777" w:rsidR="00834033" w:rsidRPr="000415CA" w:rsidRDefault="00834033" w:rsidP="00834033">
            <w:pPr>
              <w:spacing w:before="120"/>
              <w:jc w:val="left"/>
              <w:rPr>
                <w:lang w:val="de-CH"/>
              </w:rPr>
            </w:pPr>
          </w:p>
          <w:p w14:paraId="120216CA" w14:textId="77777777" w:rsidR="00834033" w:rsidRPr="000415CA" w:rsidRDefault="00834033" w:rsidP="00834033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381EC9B0" w14:textId="77777777" w:rsidR="00EF217E" w:rsidRPr="00584AC3" w:rsidRDefault="00EF217E" w:rsidP="0083403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04B572FB" w14:textId="1B94394A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40’</w:t>
            </w:r>
          </w:p>
          <w:p w14:paraId="28724824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7A1E8E22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01A85FE4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102C350A" w14:textId="2DB89B3A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160‘</w:t>
            </w:r>
          </w:p>
        </w:tc>
        <w:tc>
          <w:tcPr>
            <w:tcW w:w="4111" w:type="dxa"/>
            <w:shd w:val="clear" w:color="auto" w:fill="FFFFFF"/>
          </w:tcPr>
          <w:p w14:paraId="0AFB7AC8" w14:textId="05AEF00C" w:rsidR="00EF217E" w:rsidRPr="00584AC3" w:rsidRDefault="00EF217E" w:rsidP="00202458">
            <w:pPr>
              <w:spacing w:before="120"/>
              <w:jc w:val="left"/>
              <w:rPr>
                <w:lang w:val="de-CH"/>
              </w:rPr>
            </w:pPr>
          </w:p>
        </w:tc>
      </w:tr>
      <w:tr w:rsidR="00353BE8" w14:paraId="28DD1790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7F60708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6.Abend</w:t>
            </w:r>
          </w:p>
          <w:p w14:paraId="51478A60" w14:textId="4EE01F10" w:rsidR="000F299C" w:rsidRP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 xml:space="preserve">Sie können REST-Services in Python aufrufen und deren </w:t>
            </w:r>
            <w:r>
              <w:rPr>
                <w:lang w:val="de-CH"/>
              </w:rPr>
              <w:t>Respons-</w:t>
            </w:r>
            <w:r w:rsidRPr="000F299C">
              <w:rPr>
                <w:lang w:val="de-CH"/>
              </w:rPr>
              <w:t>Daten</w:t>
            </w:r>
            <w:r>
              <w:rPr>
                <w:lang w:val="de-CH"/>
              </w:rPr>
              <w:t xml:space="preserve"> (JSON, XML,….) </w:t>
            </w:r>
            <w:r w:rsidRPr="000F299C">
              <w:rPr>
                <w:lang w:val="de-CH"/>
              </w:rPr>
              <w:t>in einer Anwendung verarbeiten (K3).</w:t>
            </w:r>
          </w:p>
          <w:p w14:paraId="3DF631B1" w14:textId="3AFA326D" w:rsidR="00353BE8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Filehandling-Mechanismen anwenden und bewerten (K5).</w:t>
            </w:r>
            <w:r>
              <w:rPr>
                <w:lang w:val="de-CH"/>
              </w:rPr>
              <w:br/>
            </w:r>
          </w:p>
        </w:tc>
      </w:tr>
      <w:tr w:rsidR="00353BE8" w:rsidRPr="00584AC3" w14:paraId="114E084F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780B3601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Open-Weather REST Service mit eigenem Token (AppID) aus Python aufrufen (requesten) und response als JSON Struktur verarbeiten.</w:t>
            </w:r>
          </w:p>
          <w:p w14:paraId="6123B13B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315321CA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5D4417CD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851F003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C778375" w14:textId="1A716315" w:rsidR="00353BE8" w:rsidRPr="00783440" w:rsidRDefault="00353BE8" w:rsidP="00353BE8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Filehandling open() for read, write and append (inkl UTF and ASCII)</w:t>
            </w:r>
          </w:p>
        </w:tc>
        <w:tc>
          <w:tcPr>
            <w:tcW w:w="2689" w:type="dxa"/>
            <w:shd w:val="clear" w:color="auto" w:fill="FFFFFF"/>
          </w:tcPr>
          <w:p w14:paraId="0AF2D4C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472E99D1" w14:textId="77777777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20D8A57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3250864C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63CD0B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761F3A9E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718A63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77ACD47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C5F75DB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120‘</w:t>
            </w:r>
          </w:p>
          <w:p w14:paraId="3539150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9E83F1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0DC8A91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652749D" w14:textId="77777777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60B0A5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0981CD8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76976C9F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A2F0E0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A398BD6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CB68F8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42ACC80B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Design und Implementation einer </w:t>
            </w:r>
            <w:r w:rsidRPr="000C644E">
              <w:rPr>
                <w:b/>
                <w:bCs/>
                <w:lang w:val="de-CH"/>
              </w:rPr>
              <w:t>Meteo</w:t>
            </w:r>
            <w:r>
              <w:rPr>
                <w:b/>
                <w:bCs/>
                <w:lang w:val="de-CH"/>
              </w:rPr>
              <w:t xml:space="preserve">-Logger </w:t>
            </w:r>
            <w:r>
              <w:rPr>
                <w:lang w:val="de-CH"/>
              </w:rPr>
              <w:t xml:space="preserve"> </w:t>
            </w:r>
          </w:p>
          <w:p w14:paraId="798328F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(Wetterstation), welche Metoe-Daten von einem Ort / Lokation optimiert und ohne «Löcher» loggen.</w:t>
            </w:r>
          </w:p>
          <w:p w14:paraId="37C72C7A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F02065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BB9C5B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0E1F6D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7C739EC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1105E5D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A4EE0B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CB204B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4508D6B" w14:textId="4C6FACBC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</w:tr>
      <w:tr w:rsidR="000F299C" w14:paraId="697DE234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5468839" w14:textId="5510285C" w:rsidR="000F299C" w:rsidRDefault="000F299C" w:rsidP="00EC59E5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7</w:t>
            </w:r>
            <w:r>
              <w:rPr>
                <w:lang w:val="de-CH"/>
              </w:rPr>
              <w:t>.Abend</w:t>
            </w:r>
          </w:p>
          <w:p w14:paraId="16E99EB4" w14:textId="77777777" w:rsidR="000F299C" w:rsidRP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die Vor- und Nachteile objektorientierter Programmierung in Python bewerten (K5).</w:t>
            </w:r>
          </w:p>
          <w:p w14:paraId="2E00A31A" w14:textId="5CC8FCCB" w:rsid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eine eigene Klasse designen und diese modular in einer Anwendung nutzen (K3).</w:t>
            </w:r>
            <w:r>
              <w:rPr>
                <w:lang w:val="de-CH"/>
              </w:rPr>
              <w:br/>
            </w:r>
          </w:p>
        </w:tc>
      </w:tr>
      <w:tr w:rsidR="00353BE8" w:rsidRPr="00584AC3" w14:paraId="17E4EAE3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0EEAD4D4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61F391C5" w14:textId="5C0FAC48" w:rsidR="00353BE8" w:rsidRPr="003344FC" w:rsidRDefault="00353BE8" w:rsidP="00353BE8">
            <w:pPr>
              <w:jc w:val="left"/>
              <w:rPr>
                <w:rFonts w:ascii="Consolas" w:hAnsi="Consolas"/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Eine eigene, </w:t>
            </w:r>
            <w:r w:rsidR="003344FC">
              <w:rPr>
                <w:iCs/>
                <w:sz w:val="20"/>
                <w:lang w:val="de-CH"/>
              </w:rPr>
              <w:t>einfache</w:t>
            </w:r>
            <w:r>
              <w:rPr>
                <w:iCs/>
                <w:sz w:val="20"/>
                <w:lang w:val="de-CH"/>
              </w:rPr>
              <w:t xml:space="preserve"> Logger-Klasse</w:t>
            </w:r>
            <w:r w:rsidR="003344FC">
              <w:rPr>
                <w:iCs/>
                <w:sz w:val="20"/>
                <w:lang w:val="de-CH"/>
              </w:rPr>
              <w:t xml:space="preserve"> mit log_msg() ohne Strategien</w:t>
            </w:r>
            <w:r>
              <w:rPr>
                <w:iCs/>
                <w:sz w:val="20"/>
                <w:lang w:val="de-CH"/>
              </w:rPr>
              <w:t xml:space="preserve"> entwickeln und testen.</w:t>
            </w:r>
          </w:p>
          <w:p w14:paraId="582C1AB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7CE6C9BF" w14:textId="2F09CAC1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Anschliessend eigene Logger-Klasse in Meteo-App einsetzen.</w:t>
            </w:r>
          </w:p>
        </w:tc>
        <w:tc>
          <w:tcPr>
            <w:tcW w:w="2689" w:type="dxa"/>
            <w:shd w:val="clear" w:color="auto" w:fill="FFFFFF"/>
          </w:tcPr>
          <w:p w14:paraId="25B413A6" w14:textId="2E21164F" w:rsidR="00353BE8" w:rsidRDefault="000F299C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Test-Driven Approach und Pair-Reviews</w:t>
            </w:r>
          </w:p>
          <w:p w14:paraId="3CD6A35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0862905D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200‘</w:t>
            </w:r>
          </w:p>
          <w:p w14:paraId="4848F71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23BBC6B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8B81BE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0A134E4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1ADC538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114428E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296F587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64B7DF4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2B5D7D7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F6CCD14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95F0F0E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1711016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58C5D2A1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651C585D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6744F968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761D4BDA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12C7D026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144A52A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C5F9B1D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E51BC8B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4B15011C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E245409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43050277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5291E978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7EE0FA07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</w:tc>
      </w:tr>
      <w:tr w:rsidR="000F299C" w14:paraId="3C5305A7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430D53C" w14:textId="14AD406A" w:rsidR="000F299C" w:rsidRDefault="000F299C" w:rsidP="00EC59E5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8</w:t>
            </w:r>
            <w:r>
              <w:rPr>
                <w:lang w:val="de-CH"/>
              </w:rPr>
              <w:t>.Abend</w:t>
            </w:r>
          </w:p>
          <w:p w14:paraId="672C922C" w14:textId="77777777" w:rsidR="000F299C" w:rsidRP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ein Konzept für die Arbeitsteilung in einem Python-Projekt entwickeln und umsetzen (K4).</w:t>
            </w:r>
          </w:p>
          <w:p w14:paraId="56EC24F7" w14:textId="35A0E2F8" w:rsidR="000F299C" w:rsidRDefault="000F299C" w:rsidP="000F299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F299C">
              <w:rPr>
                <w:lang w:val="de-CH"/>
              </w:rPr>
              <w:t>Sie können die Effizienz und Sicherheit verschiedener Methoden für den Zugriff auf Raspberry Pi-Systeme beurteilen (K5).</w:t>
            </w:r>
            <w:r>
              <w:rPr>
                <w:lang w:val="de-CH"/>
              </w:rPr>
              <w:br/>
            </w:r>
          </w:p>
        </w:tc>
      </w:tr>
      <w:tr w:rsidR="000F299C" w:rsidRPr="00584AC3" w14:paraId="3286B4ED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41FCF954" w14:textId="77777777" w:rsidR="000F299C" w:rsidRDefault="000F299C" w:rsidP="000F299C">
            <w:pPr>
              <w:jc w:val="left"/>
              <w:rPr>
                <w:lang w:val="de-CH"/>
              </w:rPr>
            </w:pPr>
          </w:p>
          <w:p w14:paraId="20F5EF79" w14:textId="77777777" w:rsidR="000F299C" w:rsidRDefault="000F299C" w:rsidP="000F299C">
            <w:pPr>
              <w:jc w:val="left"/>
              <w:rPr>
                <w:lang w:val="de-CH"/>
              </w:rPr>
            </w:pPr>
          </w:p>
          <w:p w14:paraId="2237669F" w14:textId="77777777" w:rsidR="000F299C" w:rsidRDefault="000F299C" w:rsidP="000F299C">
            <w:pPr>
              <w:jc w:val="left"/>
              <w:rPr>
                <w:lang w:val="de-CH"/>
              </w:rPr>
            </w:pPr>
            <w:r w:rsidRPr="00CE2C1F">
              <w:rPr>
                <w:b/>
                <w:bCs/>
                <w:u w:val="single"/>
                <w:lang w:val="de-CH"/>
              </w:rPr>
              <w:t>Leistungsnachweis</w:t>
            </w:r>
            <w:r>
              <w:rPr>
                <w:b/>
                <w:bCs/>
                <w:u w:val="single"/>
                <w:lang w:val="de-CH"/>
              </w:rPr>
              <w:t xml:space="preserve"> (Modullern</w:t>
            </w:r>
            <w:r w:rsidRPr="00E8580C">
              <w:rPr>
                <w:b/>
                <w:bCs/>
                <w:u w:val="single"/>
                <w:lang w:val="de-CH"/>
              </w:rPr>
              <w:t>zielkontrolle</w:t>
            </w:r>
            <w:r>
              <w:rPr>
                <w:b/>
                <w:bCs/>
                <w:u w:val="single"/>
                <w:lang w:val="de-CH"/>
              </w:rPr>
              <w:t xml:space="preserve"> MILZ)</w:t>
            </w:r>
            <w:r>
              <w:rPr>
                <w:lang w:val="de-CH"/>
              </w:rPr>
              <w:t>:</w:t>
            </w:r>
          </w:p>
          <w:p w14:paraId="06848D5B" w14:textId="4268B2FC" w:rsidR="000F299C" w:rsidRDefault="000F299C" w:rsidP="000F299C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lang w:val="de-CH"/>
              </w:rPr>
              <w:t>Eine allgemeine Weather-Class designen und implementieren, welche eine Wetterstation an einem bestimmten Ort kapselt.</w:t>
            </w:r>
          </w:p>
        </w:tc>
        <w:tc>
          <w:tcPr>
            <w:tcW w:w="2689" w:type="dxa"/>
            <w:shd w:val="clear" w:color="auto" w:fill="FFFFFF"/>
          </w:tcPr>
          <w:p w14:paraId="45A7437D" w14:textId="4776227E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262F90E3" w14:textId="18396BCD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Selbststän</w:t>
            </w:r>
            <w:r w:rsidR="003344FC">
              <w:rPr>
                <w:lang w:val="de-CH"/>
              </w:rPr>
              <w:t>diges</w:t>
            </w:r>
            <w:r>
              <w:rPr>
                <w:lang w:val="de-CH"/>
              </w:rPr>
              <w:t xml:space="preserve"> programmieren und individuelle Reviews durch Dozen</w:t>
            </w:r>
            <w:r w:rsidR="003344FC">
              <w:rPr>
                <w:lang w:val="de-CH"/>
              </w:rPr>
              <w:t>t</w:t>
            </w:r>
            <w:r>
              <w:rPr>
                <w:lang w:val="de-CH"/>
              </w:rPr>
              <w:t>.</w:t>
            </w:r>
          </w:p>
        </w:tc>
        <w:tc>
          <w:tcPr>
            <w:tcW w:w="850" w:type="dxa"/>
            <w:shd w:val="clear" w:color="auto" w:fill="FFFFFF"/>
          </w:tcPr>
          <w:p w14:paraId="252A2886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D6168E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D017586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190’</w:t>
            </w:r>
          </w:p>
          <w:p w14:paraId="09D60A1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10A6F5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2C99330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4F7DD8A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3A5C8D3F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C4619A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E458526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00908A0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CEBB62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23C2C0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70ADED3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4E449AC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5977CC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3CD39A3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762F85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F387A33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7CCF644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22BB70CC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892E238" w14:textId="77777777" w:rsidR="000415CA" w:rsidRDefault="000415CA" w:rsidP="000F299C">
            <w:pPr>
              <w:spacing w:before="120"/>
              <w:jc w:val="left"/>
              <w:rPr>
                <w:lang w:val="de-CH"/>
              </w:rPr>
            </w:pPr>
          </w:p>
          <w:p w14:paraId="734ED678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</w:tc>
      </w:tr>
      <w:tr w:rsidR="000415CA" w:rsidRPr="00584AC3" w14:paraId="6F207D12" w14:textId="77777777" w:rsidTr="00D01ECC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6D5A2B4" w14:textId="605C2AE4" w:rsidR="000415CA" w:rsidRDefault="000415CA" w:rsidP="000415CA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9</w:t>
            </w:r>
            <w:r>
              <w:rPr>
                <w:lang w:val="de-CH"/>
              </w:rPr>
              <w:t>.Abend</w:t>
            </w:r>
          </w:p>
          <w:p w14:paraId="33759995" w14:textId="77777777" w:rsidR="000415CA" w:rsidRPr="000415CA" w:rsidRDefault="000415CA" w:rsidP="000415CA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Sie können REST-Services kombinieren und daraus eine übergeordnete Lösung entwickeln (K4).</w:t>
            </w:r>
          </w:p>
          <w:p w14:paraId="742FF6EB" w14:textId="082D5021" w:rsidR="000415CA" w:rsidRDefault="000415CA" w:rsidP="000415CA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Sie können unterschiedliche Automatisierungsansätze bewerten und für spezifische Szenarien adaptieren (K5).</w:t>
            </w:r>
            <w:r>
              <w:rPr>
                <w:lang w:val="de-CH"/>
              </w:rPr>
              <w:br/>
            </w:r>
          </w:p>
        </w:tc>
      </w:tr>
      <w:tr w:rsidR="000415CA" w:rsidRPr="00584AC3" w14:paraId="3BDAF40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F8EB4EC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</w:p>
          <w:p w14:paraId="40BF7FC6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  <w:r w:rsidRPr="00B334B9">
              <w:rPr>
                <w:b/>
                <w:bCs/>
                <w:u w:val="single"/>
                <w:lang w:val="de-CH"/>
              </w:rPr>
              <w:t>Gebäudeautomation</w:t>
            </w:r>
          </w:p>
          <w:p w14:paraId="0D95B80F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</w:p>
          <w:p w14:paraId="43C2C4DB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Selecta-Automat steuern</w:t>
            </w:r>
          </w:p>
          <w:p w14:paraId="2206E23F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</w:p>
          <w:p w14:paraId="7D2258CF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  <w:r w:rsidRPr="006D5A22">
              <w:rPr>
                <w:iCs/>
                <w:sz w:val="20"/>
                <w:lang w:val="de-CH"/>
              </w:rPr>
              <w:t>Rolladensteuerung anhand Wettervorhersagen</w:t>
            </w:r>
          </w:p>
          <w:p w14:paraId="29B5F9CF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</w:p>
          <w:p w14:paraId="453D305F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PiPlates</w:t>
            </w:r>
          </w:p>
          <w:p w14:paraId="577592DD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</w:p>
          <w:p w14:paraId="549006C5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Shellys</w:t>
            </w:r>
          </w:p>
          <w:p w14:paraId="75B5BF3E" w14:textId="77777777" w:rsidR="000415CA" w:rsidRDefault="000415CA" w:rsidP="000415CA">
            <w:pPr>
              <w:spacing w:before="120"/>
              <w:ind w:left="360"/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5876AB7A" w14:textId="34608F48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</w:tc>
        <w:tc>
          <w:tcPr>
            <w:tcW w:w="850" w:type="dxa"/>
            <w:shd w:val="clear" w:color="auto" w:fill="FFFFFF"/>
          </w:tcPr>
          <w:p w14:paraId="5B9D4E32" w14:textId="77657D38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200‘</w:t>
            </w:r>
          </w:p>
        </w:tc>
        <w:tc>
          <w:tcPr>
            <w:tcW w:w="4111" w:type="dxa"/>
            <w:shd w:val="clear" w:color="auto" w:fill="FFFFFF"/>
          </w:tcPr>
          <w:p w14:paraId="3CCDBD10" w14:textId="77777777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5590804D" w14:textId="61A10984" w:rsidR="00DF0C50" w:rsidRPr="00834033" w:rsidRDefault="00DF0C50"/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1723340" w14:textId="77777777">
        <w:tc>
          <w:tcPr>
            <w:tcW w:w="1913" w:type="dxa"/>
          </w:tcPr>
          <w:p w14:paraId="2396F127" w14:textId="77777777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70AE1D36" w14:textId="77777777" w:rsidR="00196E9F" w:rsidRDefault="00926D5E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Jeder Abend dauert 4</w:t>
            </w:r>
            <w:r w:rsidR="00196E9F" w:rsidRPr="00584AC3">
              <w:rPr>
                <w:lang w:val="de-CH"/>
              </w:rPr>
              <w:t xml:space="preserve"> Lektionen.</w:t>
            </w:r>
          </w:p>
          <w:p w14:paraId="62A39BB9" w14:textId="77777777" w:rsidR="007F3D9C" w:rsidRDefault="007F3D9C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584AC3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Unterrichts</w:t>
            </w:r>
            <w:r w:rsidRPr="00584AC3">
              <w:rPr>
                <w:lang w:val="de-CH"/>
              </w:rPr>
              <w:t>plan kann bei Bedarf dem vorhandenen Wissen der Klasse angepasst werden.</w:t>
            </w:r>
          </w:p>
          <w:p w14:paraId="20EA836C" w14:textId="77777777" w:rsidR="007F3D9C" w:rsidRDefault="003A1F00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356242">
              <w:rPr>
                <w:lang w:val="de-CH"/>
              </w:rPr>
              <w:t>.</w:t>
            </w:r>
          </w:p>
          <w:p w14:paraId="0C1A8BCF" w14:textId="3596DA5C" w:rsidR="00356242" w:rsidRPr="00356242" w:rsidRDefault="00356242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 xml:space="preserve">Der Leistungsnachweis am 8.Abend ist in Einzelarbeit in der vorgegebenen Zeit zu erstellen </w:t>
            </w:r>
          </w:p>
        </w:tc>
      </w:tr>
    </w:tbl>
    <w:p w14:paraId="45252126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7A76B" w14:textId="77777777" w:rsidR="006F2370" w:rsidRDefault="006F2370">
      <w:r>
        <w:separator/>
      </w:r>
    </w:p>
  </w:endnote>
  <w:endnote w:type="continuationSeparator" w:id="0">
    <w:p w14:paraId="69E9D783" w14:textId="77777777" w:rsidR="006F2370" w:rsidRDefault="006F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061A5E8C" w14:textId="77777777">
      <w:tc>
        <w:tcPr>
          <w:tcW w:w="4809" w:type="dxa"/>
        </w:tcPr>
        <w:p w14:paraId="1A8B32C1" w14:textId="24D8F6EB" w:rsidR="00DF0C50" w:rsidRDefault="00507A76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\SchulungsUnterlagen\HBU\0</w:t>
          </w:r>
          <w:r w:rsidR="0034194F">
            <w:rPr>
              <w:sz w:val="14"/>
              <w:lang w:val="de-CH"/>
            </w:rPr>
            <w:t>3</w:t>
          </w:r>
          <w:r w:rsidRPr="00981E0F">
            <w:rPr>
              <w:sz w:val="14"/>
              <w:lang w:val="de-CH"/>
            </w:rPr>
            <w:t>_PYT</w:t>
          </w:r>
          <w:r w:rsidR="0034194F">
            <w:rPr>
              <w:sz w:val="14"/>
              <w:lang w:val="de-CH"/>
            </w:rPr>
            <w:t>1</w:t>
          </w:r>
          <w:r>
            <w:rPr>
              <w:sz w:val="14"/>
              <w:lang w:val="de-CH"/>
            </w:rPr>
            <w:t>\Unterrichtsplan_HFE_PYT1.docx</w:t>
          </w:r>
        </w:p>
      </w:tc>
      <w:tc>
        <w:tcPr>
          <w:tcW w:w="4809" w:type="dxa"/>
        </w:tcPr>
        <w:p w14:paraId="6926CE4F" w14:textId="08E1049A" w:rsidR="00DF0C50" w:rsidRDefault="00507A76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10</w:t>
          </w:r>
          <w:r w:rsidR="00356242">
            <w:rPr>
              <w:sz w:val="14"/>
            </w:rPr>
            <w:t>.</w:t>
          </w:r>
          <w:r>
            <w:rPr>
              <w:sz w:val="14"/>
            </w:rPr>
            <w:t>11</w:t>
          </w:r>
          <w:r w:rsidR="007E4F4C">
            <w:rPr>
              <w:sz w:val="14"/>
            </w:rPr>
            <w:t>.202</w:t>
          </w:r>
          <w:r w:rsidR="00D6684F">
            <w:rPr>
              <w:sz w:val="14"/>
            </w:rPr>
            <w:t>3</w:t>
          </w:r>
        </w:p>
      </w:tc>
      <w:tc>
        <w:tcPr>
          <w:tcW w:w="5478" w:type="dxa"/>
        </w:tcPr>
        <w:p w14:paraId="10C58F62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5F1BF0E7" w14:textId="77777777">
      <w:trPr>
        <w:cantSplit/>
      </w:trPr>
      <w:tc>
        <w:tcPr>
          <w:tcW w:w="9618" w:type="dxa"/>
          <w:gridSpan w:val="2"/>
        </w:tcPr>
        <w:p w14:paraId="3CA9E053" w14:textId="2CB8D101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5C0FA43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4DF5B1B9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4CC62" w14:textId="77777777" w:rsidR="006F2370" w:rsidRDefault="006F2370">
      <w:r>
        <w:separator/>
      </w:r>
    </w:p>
  </w:footnote>
  <w:footnote w:type="continuationSeparator" w:id="0">
    <w:p w14:paraId="76142AF0" w14:textId="77777777" w:rsidR="006F2370" w:rsidRDefault="006F2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DBDB7" w14:textId="35EBB3DD" w:rsidR="00EF217E" w:rsidRDefault="002540FA" w:rsidP="003D06E2">
    <w:pPr>
      <w:pStyle w:val="Kopfzeile"/>
      <w:tabs>
        <w:tab w:val="clear" w:pos="9072"/>
        <w:tab w:val="right" w:pos="15026"/>
      </w:tabs>
      <w:rPr>
        <w:b/>
        <w:sz w:val="28"/>
        <w:lang w:val="de-CH"/>
      </w:rPr>
    </w:pPr>
    <w:r>
      <w:rPr>
        <w:b/>
        <w:sz w:val="28"/>
        <w:lang w:val="de-CH"/>
      </w:rPr>
      <w:t xml:space="preserve">Python Programmierung </w:t>
    </w:r>
    <w:r w:rsidR="002C4D5B">
      <w:rPr>
        <w:b/>
        <w:sz w:val="28"/>
        <w:lang w:val="de-CH"/>
      </w:rPr>
      <w:t>1</w:t>
    </w:r>
    <w:r w:rsidR="002C4D5B">
      <w:rPr>
        <w:b/>
        <w:sz w:val="28"/>
        <w:lang w:val="de-CH"/>
      </w:rPr>
      <w:tab/>
    </w:r>
    <w:r w:rsidR="00DF0C50">
      <w:rPr>
        <w:b/>
        <w:sz w:val="28"/>
        <w:lang w:val="de-CH"/>
      </w:rPr>
      <w:tab/>
    </w:r>
    <w:r w:rsidR="007463B0">
      <w:rPr>
        <w:noProof/>
        <w:lang w:val="de-CH" w:eastAsia="de-CH"/>
      </w:rPr>
      <w:drawing>
        <wp:inline distT="0" distB="0" distL="0" distR="0" wp14:anchorId="5A94BD5B" wp14:editId="17313629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E3F06"/>
    <w:multiLevelType w:val="hybridMultilevel"/>
    <w:tmpl w:val="212CED4E"/>
    <w:lvl w:ilvl="0" w:tplc="DF044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5C7E99"/>
    <w:multiLevelType w:val="hybridMultilevel"/>
    <w:tmpl w:val="224AE9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602EB"/>
    <w:multiLevelType w:val="hybridMultilevel"/>
    <w:tmpl w:val="5A3ABF4C"/>
    <w:lvl w:ilvl="0" w:tplc="C1AA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10B87"/>
    <w:multiLevelType w:val="multilevel"/>
    <w:tmpl w:val="C53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44B18"/>
    <w:multiLevelType w:val="hybridMultilevel"/>
    <w:tmpl w:val="2BD4E7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480755"/>
    <w:multiLevelType w:val="hybridMultilevel"/>
    <w:tmpl w:val="F42A9C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5842A5"/>
    <w:multiLevelType w:val="hybridMultilevel"/>
    <w:tmpl w:val="F1307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D61DA"/>
    <w:multiLevelType w:val="hybridMultilevel"/>
    <w:tmpl w:val="39C8F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6" w15:restartNumberingAfterBreak="0">
    <w:nsid w:val="5F951A1E"/>
    <w:multiLevelType w:val="hybridMultilevel"/>
    <w:tmpl w:val="6F72DD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2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55430">
    <w:abstractNumId w:val="25"/>
  </w:num>
  <w:num w:numId="2" w16cid:durableId="831144362">
    <w:abstractNumId w:val="1"/>
  </w:num>
  <w:num w:numId="3" w16cid:durableId="2027712360">
    <w:abstractNumId w:val="9"/>
  </w:num>
  <w:num w:numId="4" w16cid:durableId="920722876">
    <w:abstractNumId w:val="16"/>
  </w:num>
  <w:num w:numId="5" w16cid:durableId="1551651821">
    <w:abstractNumId w:val="27"/>
  </w:num>
  <w:num w:numId="6" w16cid:durableId="1981570294">
    <w:abstractNumId w:val="0"/>
  </w:num>
  <w:num w:numId="7" w16cid:durableId="1699087656">
    <w:abstractNumId w:val="8"/>
  </w:num>
  <w:num w:numId="8" w16cid:durableId="1406025669">
    <w:abstractNumId w:val="22"/>
  </w:num>
  <w:num w:numId="9" w16cid:durableId="482434256">
    <w:abstractNumId w:val="5"/>
  </w:num>
  <w:num w:numId="10" w16cid:durableId="2115326576">
    <w:abstractNumId w:val="17"/>
  </w:num>
  <w:num w:numId="11" w16cid:durableId="104037312">
    <w:abstractNumId w:val="29"/>
  </w:num>
  <w:num w:numId="12" w16cid:durableId="1394230294">
    <w:abstractNumId w:val="3"/>
  </w:num>
  <w:num w:numId="13" w16cid:durableId="1989940983">
    <w:abstractNumId w:val="15"/>
  </w:num>
  <w:num w:numId="14" w16cid:durableId="532577874">
    <w:abstractNumId w:val="30"/>
  </w:num>
  <w:num w:numId="15" w16cid:durableId="1872109330">
    <w:abstractNumId w:val="12"/>
  </w:num>
  <w:num w:numId="16" w16cid:durableId="419764802">
    <w:abstractNumId w:val="31"/>
  </w:num>
  <w:num w:numId="17" w16cid:durableId="1051152160">
    <w:abstractNumId w:val="7"/>
  </w:num>
  <w:num w:numId="18" w16cid:durableId="1425372341">
    <w:abstractNumId w:val="32"/>
  </w:num>
  <w:num w:numId="19" w16cid:durableId="62071890">
    <w:abstractNumId w:val="10"/>
  </w:num>
  <w:num w:numId="20" w16cid:durableId="2033679528">
    <w:abstractNumId w:val="6"/>
  </w:num>
  <w:num w:numId="21" w16cid:durableId="1009065497">
    <w:abstractNumId w:val="26"/>
  </w:num>
  <w:num w:numId="22" w16cid:durableId="1035348913">
    <w:abstractNumId w:val="4"/>
  </w:num>
  <w:num w:numId="23" w16cid:durableId="734085850">
    <w:abstractNumId w:val="28"/>
  </w:num>
  <w:num w:numId="24" w16cid:durableId="301930833">
    <w:abstractNumId w:val="33"/>
  </w:num>
  <w:num w:numId="25" w16cid:durableId="1050425358">
    <w:abstractNumId w:val="18"/>
  </w:num>
  <w:num w:numId="26" w16cid:durableId="913315307">
    <w:abstractNumId w:val="2"/>
  </w:num>
  <w:num w:numId="27" w16cid:durableId="340661694">
    <w:abstractNumId w:val="21"/>
  </w:num>
  <w:num w:numId="28" w16cid:durableId="1102729632">
    <w:abstractNumId w:val="13"/>
  </w:num>
  <w:num w:numId="29" w16cid:durableId="1650746417">
    <w:abstractNumId w:val="11"/>
  </w:num>
  <w:num w:numId="30" w16cid:durableId="1813476101">
    <w:abstractNumId w:val="14"/>
  </w:num>
  <w:num w:numId="31" w16cid:durableId="1116870802">
    <w:abstractNumId w:val="20"/>
  </w:num>
  <w:num w:numId="32" w16cid:durableId="1810324094">
    <w:abstractNumId w:val="23"/>
  </w:num>
  <w:num w:numId="33" w16cid:durableId="2146044660">
    <w:abstractNumId w:val="24"/>
  </w:num>
  <w:num w:numId="34" w16cid:durableId="13760823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32A2D"/>
    <w:rsid w:val="00037EBB"/>
    <w:rsid w:val="000415CA"/>
    <w:rsid w:val="00054E71"/>
    <w:rsid w:val="000567E4"/>
    <w:rsid w:val="000731B4"/>
    <w:rsid w:val="00075FDF"/>
    <w:rsid w:val="000765F6"/>
    <w:rsid w:val="00085C6C"/>
    <w:rsid w:val="00086559"/>
    <w:rsid w:val="00091D8B"/>
    <w:rsid w:val="00096E0B"/>
    <w:rsid w:val="00097E73"/>
    <w:rsid w:val="000A6792"/>
    <w:rsid w:val="000C5DE8"/>
    <w:rsid w:val="000C644E"/>
    <w:rsid w:val="000D58DB"/>
    <w:rsid w:val="000E0D26"/>
    <w:rsid w:val="000E6CFD"/>
    <w:rsid w:val="000E7B3C"/>
    <w:rsid w:val="000E7EAE"/>
    <w:rsid w:val="000F1186"/>
    <w:rsid w:val="000F2555"/>
    <w:rsid w:val="000F299C"/>
    <w:rsid w:val="000F2D96"/>
    <w:rsid w:val="000F5C9B"/>
    <w:rsid w:val="000F6DB5"/>
    <w:rsid w:val="001245B9"/>
    <w:rsid w:val="001249F0"/>
    <w:rsid w:val="0015048D"/>
    <w:rsid w:val="00156DAE"/>
    <w:rsid w:val="00167F87"/>
    <w:rsid w:val="00176550"/>
    <w:rsid w:val="00176A05"/>
    <w:rsid w:val="0018312E"/>
    <w:rsid w:val="00190735"/>
    <w:rsid w:val="0019166F"/>
    <w:rsid w:val="00194964"/>
    <w:rsid w:val="00195FD0"/>
    <w:rsid w:val="00196E9F"/>
    <w:rsid w:val="001B20C1"/>
    <w:rsid w:val="001B5E7A"/>
    <w:rsid w:val="001C4FF0"/>
    <w:rsid w:val="001D1796"/>
    <w:rsid w:val="001D1C2E"/>
    <w:rsid w:val="001D22C4"/>
    <w:rsid w:val="001D346D"/>
    <w:rsid w:val="001D4D3A"/>
    <w:rsid w:val="001F03A5"/>
    <w:rsid w:val="00202458"/>
    <w:rsid w:val="00207329"/>
    <w:rsid w:val="00210BEC"/>
    <w:rsid w:val="00224359"/>
    <w:rsid w:val="0022448A"/>
    <w:rsid w:val="00226197"/>
    <w:rsid w:val="00230791"/>
    <w:rsid w:val="002310E3"/>
    <w:rsid w:val="00231F30"/>
    <w:rsid w:val="002354DD"/>
    <w:rsid w:val="002437B2"/>
    <w:rsid w:val="002540FA"/>
    <w:rsid w:val="00264F01"/>
    <w:rsid w:val="00283DB1"/>
    <w:rsid w:val="002873F4"/>
    <w:rsid w:val="002907A2"/>
    <w:rsid w:val="00291EEB"/>
    <w:rsid w:val="002C2E6F"/>
    <w:rsid w:val="002C4D5B"/>
    <w:rsid w:val="002F7023"/>
    <w:rsid w:val="0030688D"/>
    <w:rsid w:val="003075E3"/>
    <w:rsid w:val="00326CF6"/>
    <w:rsid w:val="00332DB2"/>
    <w:rsid w:val="003344FC"/>
    <w:rsid w:val="00341791"/>
    <w:rsid w:val="0034194F"/>
    <w:rsid w:val="00343F33"/>
    <w:rsid w:val="00353BE8"/>
    <w:rsid w:val="00356242"/>
    <w:rsid w:val="003737ED"/>
    <w:rsid w:val="00385C42"/>
    <w:rsid w:val="0039535F"/>
    <w:rsid w:val="00396906"/>
    <w:rsid w:val="003A1F00"/>
    <w:rsid w:val="003A360B"/>
    <w:rsid w:val="003D06E2"/>
    <w:rsid w:val="003D52A5"/>
    <w:rsid w:val="003D6C66"/>
    <w:rsid w:val="003E2E9F"/>
    <w:rsid w:val="003E461C"/>
    <w:rsid w:val="003E7930"/>
    <w:rsid w:val="003F45CE"/>
    <w:rsid w:val="00402B7C"/>
    <w:rsid w:val="00403CED"/>
    <w:rsid w:val="00421E62"/>
    <w:rsid w:val="00426C1A"/>
    <w:rsid w:val="00432A00"/>
    <w:rsid w:val="00433AE5"/>
    <w:rsid w:val="00435127"/>
    <w:rsid w:val="004373B1"/>
    <w:rsid w:val="00447693"/>
    <w:rsid w:val="00447EE3"/>
    <w:rsid w:val="004641D5"/>
    <w:rsid w:val="00494339"/>
    <w:rsid w:val="004A667F"/>
    <w:rsid w:val="004A713E"/>
    <w:rsid w:val="004B3631"/>
    <w:rsid w:val="004E1619"/>
    <w:rsid w:val="004E30D6"/>
    <w:rsid w:val="004E54AE"/>
    <w:rsid w:val="004E5751"/>
    <w:rsid w:val="00502502"/>
    <w:rsid w:val="00505670"/>
    <w:rsid w:val="00507A76"/>
    <w:rsid w:val="00520B97"/>
    <w:rsid w:val="00530C71"/>
    <w:rsid w:val="005328CF"/>
    <w:rsid w:val="005354A0"/>
    <w:rsid w:val="00535CCA"/>
    <w:rsid w:val="0053763E"/>
    <w:rsid w:val="005454C1"/>
    <w:rsid w:val="00546341"/>
    <w:rsid w:val="00552F43"/>
    <w:rsid w:val="0055306A"/>
    <w:rsid w:val="00566A9D"/>
    <w:rsid w:val="00584AC3"/>
    <w:rsid w:val="005B1802"/>
    <w:rsid w:val="005B4421"/>
    <w:rsid w:val="005B4FC3"/>
    <w:rsid w:val="005D6467"/>
    <w:rsid w:val="005E1DC8"/>
    <w:rsid w:val="005E7D4B"/>
    <w:rsid w:val="005F5411"/>
    <w:rsid w:val="00615241"/>
    <w:rsid w:val="00620988"/>
    <w:rsid w:val="00650005"/>
    <w:rsid w:val="00655A2B"/>
    <w:rsid w:val="006860F2"/>
    <w:rsid w:val="0069454F"/>
    <w:rsid w:val="0069459A"/>
    <w:rsid w:val="006A3EF2"/>
    <w:rsid w:val="006B0440"/>
    <w:rsid w:val="006B08EB"/>
    <w:rsid w:val="006B190E"/>
    <w:rsid w:val="006D2E1A"/>
    <w:rsid w:val="006D4EF6"/>
    <w:rsid w:val="006D5A22"/>
    <w:rsid w:val="006E78F7"/>
    <w:rsid w:val="006F2370"/>
    <w:rsid w:val="00704141"/>
    <w:rsid w:val="007060FA"/>
    <w:rsid w:val="007133FB"/>
    <w:rsid w:val="007170AA"/>
    <w:rsid w:val="00726C3E"/>
    <w:rsid w:val="00731A77"/>
    <w:rsid w:val="00735935"/>
    <w:rsid w:val="00741C12"/>
    <w:rsid w:val="007440AA"/>
    <w:rsid w:val="007463B0"/>
    <w:rsid w:val="00767E8D"/>
    <w:rsid w:val="007701B5"/>
    <w:rsid w:val="00770B45"/>
    <w:rsid w:val="00776C0C"/>
    <w:rsid w:val="007772D7"/>
    <w:rsid w:val="0078034E"/>
    <w:rsid w:val="00783440"/>
    <w:rsid w:val="007845A5"/>
    <w:rsid w:val="00794AD9"/>
    <w:rsid w:val="00795E35"/>
    <w:rsid w:val="007A1D3A"/>
    <w:rsid w:val="007A71FC"/>
    <w:rsid w:val="007A75C9"/>
    <w:rsid w:val="007C5FF3"/>
    <w:rsid w:val="007E4F4C"/>
    <w:rsid w:val="007F39F6"/>
    <w:rsid w:val="007F3D9C"/>
    <w:rsid w:val="00822D75"/>
    <w:rsid w:val="00825698"/>
    <w:rsid w:val="00832C06"/>
    <w:rsid w:val="00834033"/>
    <w:rsid w:val="00846B7C"/>
    <w:rsid w:val="00853BF8"/>
    <w:rsid w:val="00866380"/>
    <w:rsid w:val="00872396"/>
    <w:rsid w:val="008809BC"/>
    <w:rsid w:val="0088726C"/>
    <w:rsid w:val="008C1574"/>
    <w:rsid w:val="008E21C5"/>
    <w:rsid w:val="008E531C"/>
    <w:rsid w:val="008E55A7"/>
    <w:rsid w:val="008F13F7"/>
    <w:rsid w:val="00907F2E"/>
    <w:rsid w:val="00915F30"/>
    <w:rsid w:val="0092314C"/>
    <w:rsid w:val="00926D5E"/>
    <w:rsid w:val="0093693D"/>
    <w:rsid w:val="0097707A"/>
    <w:rsid w:val="009839AE"/>
    <w:rsid w:val="009863B4"/>
    <w:rsid w:val="00996A31"/>
    <w:rsid w:val="009B1C69"/>
    <w:rsid w:val="009B7AFF"/>
    <w:rsid w:val="009D011D"/>
    <w:rsid w:val="009D274A"/>
    <w:rsid w:val="009D7F2A"/>
    <w:rsid w:val="009E1CEF"/>
    <w:rsid w:val="009E3BC0"/>
    <w:rsid w:val="00A103CB"/>
    <w:rsid w:val="00A1288D"/>
    <w:rsid w:val="00A14935"/>
    <w:rsid w:val="00A15AEF"/>
    <w:rsid w:val="00A263F7"/>
    <w:rsid w:val="00A36A3E"/>
    <w:rsid w:val="00A5114F"/>
    <w:rsid w:val="00A61CD9"/>
    <w:rsid w:val="00A64553"/>
    <w:rsid w:val="00A650E8"/>
    <w:rsid w:val="00A70680"/>
    <w:rsid w:val="00A957AD"/>
    <w:rsid w:val="00AB0EDB"/>
    <w:rsid w:val="00AC0087"/>
    <w:rsid w:val="00AC258A"/>
    <w:rsid w:val="00AC5A28"/>
    <w:rsid w:val="00AD1B6C"/>
    <w:rsid w:val="00AF6293"/>
    <w:rsid w:val="00AF6CE5"/>
    <w:rsid w:val="00B05584"/>
    <w:rsid w:val="00B06FE2"/>
    <w:rsid w:val="00B10AC9"/>
    <w:rsid w:val="00B11844"/>
    <w:rsid w:val="00B119DD"/>
    <w:rsid w:val="00B1749D"/>
    <w:rsid w:val="00B24F50"/>
    <w:rsid w:val="00B334B9"/>
    <w:rsid w:val="00B35357"/>
    <w:rsid w:val="00B36C91"/>
    <w:rsid w:val="00B459EC"/>
    <w:rsid w:val="00B46BFA"/>
    <w:rsid w:val="00B514D3"/>
    <w:rsid w:val="00B52A6E"/>
    <w:rsid w:val="00B679A5"/>
    <w:rsid w:val="00B76318"/>
    <w:rsid w:val="00BA7992"/>
    <w:rsid w:val="00BB0769"/>
    <w:rsid w:val="00BB5428"/>
    <w:rsid w:val="00BC1E58"/>
    <w:rsid w:val="00BD5610"/>
    <w:rsid w:val="00BD6F12"/>
    <w:rsid w:val="00BD77BD"/>
    <w:rsid w:val="00BE44E1"/>
    <w:rsid w:val="00BF7564"/>
    <w:rsid w:val="00C02E1B"/>
    <w:rsid w:val="00C04AC7"/>
    <w:rsid w:val="00C224D5"/>
    <w:rsid w:val="00C252F9"/>
    <w:rsid w:val="00C27651"/>
    <w:rsid w:val="00C510AA"/>
    <w:rsid w:val="00C5231E"/>
    <w:rsid w:val="00C574B1"/>
    <w:rsid w:val="00C63462"/>
    <w:rsid w:val="00C65510"/>
    <w:rsid w:val="00C7185F"/>
    <w:rsid w:val="00C71B96"/>
    <w:rsid w:val="00C75260"/>
    <w:rsid w:val="00C77228"/>
    <w:rsid w:val="00C92C77"/>
    <w:rsid w:val="00CA05F9"/>
    <w:rsid w:val="00CA4CC4"/>
    <w:rsid w:val="00CB6F11"/>
    <w:rsid w:val="00CC3704"/>
    <w:rsid w:val="00CD423D"/>
    <w:rsid w:val="00CE2C1F"/>
    <w:rsid w:val="00CE574C"/>
    <w:rsid w:val="00CE631E"/>
    <w:rsid w:val="00D000E8"/>
    <w:rsid w:val="00D20C73"/>
    <w:rsid w:val="00D223A4"/>
    <w:rsid w:val="00D35526"/>
    <w:rsid w:val="00D6049E"/>
    <w:rsid w:val="00D6684F"/>
    <w:rsid w:val="00D87B56"/>
    <w:rsid w:val="00DA2953"/>
    <w:rsid w:val="00DB76F0"/>
    <w:rsid w:val="00DC6D02"/>
    <w:rsid w:val="00DF0C50"/>
    <w:rsid w:val="00E073D5"/>
    <w:rsid w:val="00E07E29"/>
    <w:rsid w:val="00E16F39"/>
    <w:rsid w:val="00E235F5"/>
    <w:rsid w:val="00E26E21"/>
    <w:rsid w:val="00E31986"/>
    <w:rsid w:val="00E4371B"/>
    <w:rsid w:val="00E56DBA"/>
    <w:rsid w:val="00E66111"/>
    <w:rsid w:val="00E6691C"/>
    <w:rsid w:val="00E70F77"/>
    <w:rsid w:val="00E73A38"/>
    <w:rsid w:val="00E75350"/>
    <w:rsid w:val="00E764DB"/>
    <w:rsid w:val="00E8580C"/>
    <w:rsid w:val="00E9069E"/>
    <w:rsid w:val="00E93483"/>
    <w:rsid w:val="00EA038D"/>
    <w:rsid w:val="00EA2BEB"/>
    <w:rsid w:val="00EA4C3F"/>
    <w:rsid w:val="00EB2116"/>
    <w:rsid w:val="00EC5AB3"/>
    <w:rsid w:val="00ED2DD6"/>
    <w:rsid w:val="00ED42CF"/>
    <w:rsid w:val="00ED4777"/>
    <w:rsid w:val="00EE4B8A"/>
    <w:rsid w:val="00EF217E"/>
    <w:rsid w:val="00F02948"/>
    <w:rsid w:val="00F066D0"/>
    <w:rsid w:val="00F159E9"/>
    <w:rsid w:val="00F21583"/>
    <w:rsid w:val="00F32BFD"/>
    <w:rsid w:val="00F40055"/>
    <w:rsid w:val="00F61264"/>
    <w:rsid w:val="00F62264"/>
    <w:rsid w:val="00F80310"/>
    <w:rsid w:val="00F8373E"/>
    <w:rsid w:val="00F958C2"/>
    <w:rsid w:val="00FA3249"/>
    <w:rsid w:val="00FB02A6"/>
    <w:rsid w:val="00FB4468"/>
    <w:rsid w:val="00FC766E"/>
    <w:rsid w:val="00FD1398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AFDEBD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34033"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EF217E"/>
    <w:rPr>
      <w:rFonts w:ascii="Arial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9</Pages>
  <Words>873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5</cp:revision>
  <cp:lastPrinted>2023-11-10T09:11:00Z</cp:lastPrinted>
  <dcterms:created xsi:type="dcterms:W3CDTF">2024-11-26T12:02:00Z</dcterms:created>
  <dcterms:modified xsi:type="dcterms:W3CDTF">2024-11-26T13:39:00Z</dcterms:modified>
</cp:coreProperties>
</file>