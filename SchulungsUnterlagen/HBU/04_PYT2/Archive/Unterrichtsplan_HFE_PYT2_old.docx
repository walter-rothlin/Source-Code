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43"/>
        <w:gridCol w:w="6804"/>
        <w:gridCol w:w="1985"/>
        <w:gridCol w:w="1276"/>
        <w:gridCol w:w="1843"/>
      </w:tblGrid>
      <w:tr w:rsidR="00DF0C50" w:rsidRPr="00584AC3" w14:paraId="614F164A" w14:textId="77777777" w:rsidTr="00A64553">
        <w:trPr>
          <w:cantSplit/>
          <w:tblHeader/>
        </w:trPr>
        <w:tc>
          <w:tcPr>
            <w:tcW w:w="1346" w:type="dxa"/>
            <w:shd w:val="pct10" w:color="000000" w:fill="FFFFFF"/>
          </w:tcPr>
          <w:p w14:paraId="16619D0A" w14:textId="77777777" w:rsidR="00DF0C50" w:rsidRPr="00584AC3" w:rsidRDefault="004A667F" w:rsidP="00A64553">
            <w:pPr>
              <w:pStyle w:val="berschrift3"/>
              <w:jc w:val="left"/>
            </w:pPr>
            <w:r>
              <w:t>Abend</w:t>
            </w:r>
          </w:p>
        </w:tc>
        <w:tc>
          <w:tcPr>
            <w:tcW w:w="1843" w:type="dxa"/>
            <w:shd w:val="pct10" w:color="000000" w:fill="FFFFFF"/>
          </w:tcPr>
          <w:p w14:paraId="39D243D4" w14:textId="77777777" w:rsidR="00DF0C50" w:rsidRPr="00584AC3" w:rsidRDefault="00DF0C50" w:rsidP="00A64553">
            <w:pPr>
              <w:spacing w:before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Lernziel</w:t>
            </w:r>
          </w:p>
        </w:tc>
        <w:tc>
          <w:tcPr>
            <w:tcW w:w="6804" w:type="dxa"/>
            <w:shd w:val="pct10" w:color="000000" w:fill="FFFFFF"/>
          </w:tcPr>
          <w:p w14:paraId="5280E286" w14:textId="77777777" w:rsidR="00DF0C50" w:rsidRPr="00584AC3" w:rsidRDefault="00DF0C50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Thema / Inhalt</w:t>
            </w:r>
          </w:p>
        </w:tc>
        <w:tc>
          <w:tcPr>
            <w:tcW w:w="1985" w:type="dxa"/>
            <w:shd w:val="pct10" w:color="000000" w:fill="FFFFFF"/>
          </w:tcPr>
          <w:p w14:paraId="357F0599" w14:textId="77777777" w:rsidR="00DF0C50" w:rsidRPr="00584AC3" w:rsidRDefault="00DF0C50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Methode</w:t>
            </w:r>
          </w:p>
        </w:tc>
        <w:tc>
          <w:tcPr>
            <w:tcW w:w="1276" w:type="dxa"/>
            <w:shd w:val="pct10" w:color="000000" w:fill="FFFFFF"/>
          </w:tcPr>
          <w:p w14:paraId="65068D08" w14:textId="77777777" w:rsidR="00DF0C50" w:rsidRPr="00584AC3" w:rsidRDefault="00DF0C50" w:rsidP="00A64553">
            <w:pPr>
              <w:spacing w:before="120" w:after="120"/>
              <w:ind w:left="-70" w:firstLine="7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Zeitbedarf</w:t>
            </w:r>
          </w:p>
        </w:tc>
        <w:tc>
          <w:tcPr>
            <w:tcW w:w="1843" w:type="dxa"/>
            <w:shd w:val="pct10" w:color="000000" w:fill="FFFFFF"/>
          </w:tcPr>
          <w:p w14:paraId="475D4C90" w14:textId="77777777" w:rsidR="00DF0C50" w:rsidRPr="00584AC3" w:rsidRDefault="00DF0C50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Hausaufgaben</w:t>
            </w:r>
          </w:p>
        </w:tc>
      </w:tr>
      <w:tr w:rsidR="00693FA9" w:rsidRPr="00155634" w14:paraId="3E7065BE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3216F6E4" w14:textId="77777777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t>1. Abend</w:t>
            </w:r>
          </w:p>
        </w:tc>
        <w:tc>
          <w:tcPr>
            <w:tcW w:w="1843" w:type="dxa"/>
            <w:shd w:val="clear" w:color="auto" w:fill="FFFFFF"/>
          </w:tcPr>
          <w:p w14:paraId="1AB0CE92" w14:textId="1856159C" w:rsidR="00693FA9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Vertiefen des Klassen-Konzept in Python </w:t>
            </w:r>
          </w:p>
          <w:p w14:paraId="0357CCD5" w14:textId="77777777" w:rsidR="00693FA9" w:rsidRPr="004E30D6" w:rsidRDefault="00693FA9" w:rsidP="00693FA9">
            <w:pPr>
              <w:rPr>
                <w:lang w:val="de-CH"/>
              </w:rPr>
            </w:pPr>
          </w:p>
          <w:p w14:paraId="6AC68E8D" w14:textId="77777777" w:rsidR="00693FA9" w:rsidRPr="004E30D6" w:rsidRDefault="00693FA9" w:rsidP="00693FA9">
            <w:pPr>
              <w:rPr>
                <w:lang w:val="de-CH"/>
              </w:rPr>
            </w:pPr>
          </w:p>
          <w:p w14:paraId="5E57B194" w14:textId="77777777" w:rsidR="00693FA9" w:rsidRPr="004E30D6" w:rsidRDefault="00693FA9" w:rsidP="00693FA9">
            <w:pPr>
              <w:rPr>
                <w:lang w:val="de-CH"/>
              </w:rPr>
            </w:pPr>
          </w:p>
        </w:tc>
        <w:tc>
          <w:tcPr>
            <w:tcW w:w="6804" w:type="dxa"/>
            <w:shd w:val="clear" w:color="auto" w:fill="FFFFFF"/>
          </w:tcPr>
          <w:p w14:paraId="15F7B9F7" w14:textId="528E0784" w:rsidR="00693FA9" w:rsidRPr="00811ACC" w:rsidRDefault="00693FA9" w:rsidP="00693FA9">
            <w:pPr>
              <w:jc w:val="left"/>
              <w:rPr>
                <w:rFonts w:ascii="Times New Roman" w:hAnsi="Times New Roman"/>
                <w:noProof/>
                <w:sz w:val="20"/>
                <w:lang w:val="de-CH" w:eastAsia="de-CH"/>
              </w:rPr>
            </w:pPr>
          </w:p>
          <w:p w14:paraId="1B8D5D01" w14:textId="4E58D801" w:rsidR="00693FA9" w:rsidRPr="004D711C" w:rsidRDefault="00693FA9" w:rsidP="00693FA9">
            <w:pPr>
              <w:pStyle w:val="Listenabsatz"/>
              <w:numPr>
                <w:ilvl w:val="0"/>
                <w:numId w:val="36"/>
              </w:numPr>
              <w:jc w:val="left"/>
              <w:rPr>
                <w:sz w:val="20"/>
                <w:lang w:val="fr-CH"/>
              </w:rPr>
            </w:pPr>
            <w:r w:rsidRPr="004D711C">
              <w:rPr>
                <w:sz w:val="20"/>
                <w:lang w:val="fr-CH"/>
              </w:rPr>
              <w:t>Repetition cl</w:t>
            </w:r>
            <w:r w:rsidR="00725A3B">
              <w:rPr>
                <w:sz w:val="20"/>
                <w:lang w:val="fr-CH"/>
              </w:rPr>
              <w:t>a</w:t>
            </w:r>
            <w:r w:rsidRPr="004D711C">
              <w:rPr>
                <w:sz w:val="20"/>
                <w:lang w:val="fr-CH"/>
              </w:rPr>
              <w:t>ss()</w:t>
            </w:r>
            <w:r>
              <w:rPr>
                <w:sz w:val="20"/>
                <w:lang w:val="fr-CH"/>
              </w:rPr>
              <w:t>,</w:t>
            </w:r>
            <w:r w:rsidRPr="004D711C">
              <w:rPr>
                <w:sz w:val="20"/>
                <w:lang w:val="fr-CH"/>
              </w:rPr>
              <w:t xml:space="preserve"> methoden</w:t>
            </w:r>
            <w:r>
              <w:rPr>
                <w:sz w:val="20"/>
                <w:lang w:val="fr-CH"/>
              </w:rPr>
              <w:t xml:space="preserve">, </w:t>
            </w:r>
            <w:r w:rsidRPr="004D711C">
              <w:rPr>
                <w:sz w:val="20"/>
                <w:lang w:val="fr-CH"/>
              </w:rPr>
              <w:t>instance-v</w:t>
            </w:r>
            <w:r>
              <w:rPr>
                <w:sz w:val="20"/>
                <w:lang w:val="fr-CH"/>
              </w:rPr>
              <w:t>ariablen, properties</w:t>
            </w:r>
          </w:p>
          <w:p w14:paraId="02C264B3" w14:textId="54CBA067" w:rsidR="00693FA9" w:rsidRDefault="00693FA9" w:rsidP="00693FA9">
            <w:pPr>
              <w:pStyle w:val="Listenabsatz"/>
              <w:numPr>
                <w:ilvl w:val="0"/>
                <w:numId w:val="36"/>
              </w:numPr>
              <w:jc w:val="left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 xml:space="preserve">private / public </w:t>
            </w:r>
          </w:p>
          <w:p w14:paraId="2F8C56A0" w14:textId="340636BF" w:rsidR="00693FA9" w:rsidRDefault="00693FA9" w:rsidP="00693FA9">
            <w:pPr>
              <w:pStyle w:val="Listenabsatz"/>
              <w:numPr>
                <w:ilvl w:val="0"/>
                <w:numId w:val="36"/>
              </w:numPr>
              <w:jc w:val="left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Statische Methoden</w:t>
            </w:r>
          </w:p>
          <w:p w14:paraId="5745BB7C" w14:textId="71124DC2" w:rsidR="00693FA9" w:rsidRDefault="00693FA9" w:rsidP="00693FA9">
            <w:pPr>
              <w:pStyle w:val="Listenabsatz"/>
              <w:numPr>
                <w:ilvl w:val="0"/>
                <w:numId w:val="36"/>
              </w:numPr>
              <w:jc w:val="left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docStrings</w:t>
            </w:r>
          </w:p>
          <w:p w14:paraId="7564232E" w14:textId="7FD28B9A" w:rsidR="00693FA9" w:rsidRDefault="00693FA9" w:rsidP="00693FA9">
            <w:pPr>
              <w:pStyle w:val="Listenabsatz"/>
              <w:numPr>
                <w:ilvl w:val="0"/>
                <w:numId w:val="36"/>
              </w:numPr>
              <w:jc w:val="left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Vererbung</w:t>
            </w:r>
          </w:p>
          <w:p w14:paraId="5CA95711" w14:textId="77777777" w:rsidR="00693FA9" w:rsidRDefault="00693FA9" w:rsidP="00693FA9">
            <w:pPr>
              <w:pStyle w:val="Listenabsatz"/>
              <w:numPr>
                <w:ilvl w:val="0"/>
                <w:numId w:val="36"/>
              </w:numPr>
              <w:jc w:val="left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Reflaction (Zugriff auf docStrings, dynamisch Function-Call)</w:t>
            </w:r>
          </w:p>
          <w:p w14:paraId="21ADC18E" w14:textId="77777777" w:rsidR="006A1475" w:rsidRDefault="00693FA9" w:rsidP="006A1475">
            <w:pPr>
              <w:pStyle w:val="Listenabsatz"/>
              <w:numPr>
                <w:ilvl w:val="0"/>
                <w:numId w:val="36"/>
              </w:numPr>
              <w:jc w:val="left"/>
              <w:rPr>
                <w:sz w:val="20"/>
                <w:lang w:val="fr-CH"/>
              </w:rPr>
            </w:pPr>
            <w:r w:rsidRPr="00FD2824">
              <w:rPr>
                <w:sz w:val="20"/>
                <w:lang w:val="fr-CH"/>
              </w:rPr>
              <w:t>Enumerations (</w:t>
            </w:r>
            <w:r w:rsidR="00FD2824" w:rsidRPr="00FD2824">
              <w:rPr>
                <w:iCs/>
                <w:sz w:val="20"/>
                <w:lang w:val="fr-CH"/>
              </w:rPr>
              <w:t xml:space="preserve">ChatJPT: </w:t>
            </w:r>
            <w:r w:rsidRPr="00FD2824">
              <w:rPr>
                <w:i/>
                <w:iCs/>
                <w:sz w:val="20"/>
                <w:lang w:val="fr-CH"/>
              </w:rPr>
              <w:t>Good morning. Pls show me some examples for enums in Python</w:t>
            </w:r>
            <w:r w:rsidRPr="00FD2824">
              <w:rPr>
                <w:sz w:val="20"/>
                <w:lang w:val="fr-CH"/>
              </w:rPr>
              <w:t>)</w:t>
            </w:r>
          </w:p>
          <w:p w14:paraId="0CBFDBC9" w14:textId="3D39DC50" w:rsidR="00725A3B" w:rsidRPr="00725A3B" w:rsidRDefault="00725A3B" w:rsidP="006A1475">
            <w:pPr>
              <w:pStyle w:val="Listenabsatz"/>
              <w:numPr>
                <w:ilvl w:val="0"/>
                <w:numId w:val="36"/>
              </w:numPr>
              <w:jc w:val="left"/>
              <w:rPr>
                <w:sz w:val="20"/>
                <w:lang w:val="pt-BR"/>
              </w:rPr>
            </w:pPr>
            <w:r w:rsidRPr="00725A3B">
              <w:rPr>
                <w:sz w:val="20"/>
                <w:lang w:val="pt-BR"/>
              </w:rPr>
              <w:t xml:space="preserve">Sub-Classes (e.g. </w:t>
            </w:r>
            <w:r>
              <w:rPr>
                <w:sz w:val="20"/>
                <w:lang w:val="pt-BR"/>
              </w:rPr>
              <w:t>S</w:t>
            </w:r>
            <w:r w:rsidRPr="00725A3B">
              <w:rPr>
                <w:sz w:val="20"/>
                <w:lang w:val="pt-BR"/>
              </w:rPr>
              <w:t>ense_H</w:t>
            </w:r>
            <w:r>
              <w:rPr>
                <w:sz w:val="20"/>
                <w:lang w:val="pt-BR"/>
              </w:rPr>
              <w:t>at)</w:t>
            </w:r>
          </w:p>
        </w:tc>
        <w:tc>
          <w:tcPr>
            <w:tcW w:w="1985" w:type="dxa"/>
            <w:shd w:val="clear" w:color="auto" w:fill="FFFFFF"/>
          </w:tcPr>
          <w:p w14:paraId="017928F4" w14:textId="4CCBCC41" w:rsidR="00693FA9" w:rsidRPr="00155634" w:rsidRDefault="00693FA9" w:rsidP="00693FA9">
            <w:pPr>
              <w:spacing w:before="120"/>
              <w:jc w:val="left"/>
              <w:rPr>
                <w:lang w:val="fr-CH"/>
              </w:rPr>
            </w:pPr>
            <w:r>
              <w:rPr>
                <w:lang w:val="de-CH"/>
              </w:rPr>
              <w:t>Problem-Based</w:t>
            </w:r>
          </w:p>
        </w:tc>
        <w:tc>
          <w:tcPr>
            <w:tcW w:w="1276" w:type="dxa"/>
            <w:shd w:val="clear" w:color="auto" w:fill="FFFFFF"/>
          </w:tcPr>
          <w:p w14:paraId="458E7A37" w14:textId="29C4ED22" w:rsidR="00693FA9" w:rsidRPr="00155634" w:rsidRDefault="00AA114A" w:rsidP="00693FA9">
            <w:pPr>
              <w:spacing w:before="120"/>
              <w:jc w:val="left"/>
              <w:rPr>
                <w:lang w:val="fr-CH"/>
              </w:rPr>
            </w:pPr>
            <w:r>
              <w:rPr>
                <w:lang w:val="de-CH"/>
              </w:rPr>
              <w:t>3h 50’</w:t>
            </w:r>
          </w:p>
        </w:tc>
        <w:tc>
          <w:tcPr>
            <w:tcW w:w="1843" w:type="dxa"/>
            <w:shd w:val="clear" w:color="auto" w:fill="FFFFFF"/>
          </w:tcPr>
          <w:p w14:paraId="05F3657A" w14:textId="77777777" w:rsidR="00693FA9" w:rsidRPr="00155634" w:rsidRDefault="00693FA9" w:rsidP="00693FA9">
            <w:pPr>
              <w:spacing w:before="120"/>
              <w:jc w:val="left"/>
              <w:rPr>
                <w:lang w:val="fr-CH"/>
              </w:rPr>
            </w:pPr>
          </w:p>
          <w:p w14:paraId="37B30718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00059CAC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38A157F7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613DFBF7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484B5D91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29142329" w14:textId="77777777" w:rsidR="00693FA9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  <w:r w:rsidRPr="00693FA9">
              <w:rPr>
                <w:sz w:val="20"/>
                <w:szCs w:val="18"/>
                <w:lang w:val="de-CH"/>
              </w:rPr>
              <w:t>Code-Refactoring</w:t>
            </w:r>
          </w:p>
          <w:p w14:paraId="6F6630F0" w14:textId="21F8290B" w:rsidR="006A1475" w:rsidRPr="00155634" w:rsidRDefault="006A1475" w:rsidP="00693FA9">
            <w:pPr>
              <w:spacing w:before="120"/>
              <w:jc w:val="left"/>
              <w:rPr>
                <w:lang w:val="fr-CH"/>
              </w:rPr>
            </w:pPr>
          </w:p>
        </w:tc>
      </w:tr>
      <w:tr w:rsidR="00693FA9" w:rsidRPr="00155634" w14:paraId="49BA4DB9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17AE0CC4" w14:textId="2E65006A" w:rsidR="00693FA9" w:rsidRPr="00584AC3" w:rsidRDefault="006A1475" w:rsidP="00693FA9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t>2. Abend</w:t>
            </w:r>
          </w:p>
        </w:tc>
        <w:tc>
          <w:tcPr>
            <w:tcW w:w="1843" w:type="dxa"/>
            <w:shd w:val="clear" w:color="auto" w:fill="FFFFFF"/>
          </w:tcPr>
          <w:p w14:paraId="0B2C7E31" w14:textId="5D810B57" w:rsidR="00693FA9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Refactoring Logger-Klasse</w:t>
            </w:r>
          </w:p>
        </w:tc>
        <w:tc>
          <w:tcPr>
            <w:tcW w:w="6804" w:type="dxa"/>
            <w:shd w:val="clear" w:color="auto" w:fill="FFFFFF"/>
          </w:tcPr>
          <w:p w14:paraId="0DBC4C1C" w14:textId="77777777" w:rsidR="00693FA9" w:rsidRPr="00DF749C" w:rsidRDefault="00693FA9" w:rsidP="00693FA9">
            <w:pPr>
              <w:pStyle w:val="Listenabsatz"/>
              <w:numPr>
                <w:ilvl w:val="0"/>
                <w:numId w:val="37"/>
              </w:numPr>
              <w:jc w:val="left"/>
              <w:rPr>
                <w:sz w:val="20"/>
                <w:lang w:val="de-CH"/>
              </w:rPr>
            </w:pPr>
            <w:r w:rsidRPr="00DF749C">
              <w:rPr>
                <w:sz w:val="20"/>
                <w:lang w:val="de-CH"/>
              </w:rPr>
              <w:t>Requirements überarbeiten</w:t>
            </w:r>
          </w:p>
          <w:p w14:paraId="4127E582" w14:textId="77777777" w:rsidR="00693FA9" w:rsidRPr="00DF749C" w:rsidRDefault="00693FA9" w:rsidP="00693FA9">
            <w:pPr>
              <w:pStyle w:val="Listenabsatz"/>
              <w:numPr>
                <w:ilvl w:val="0"/>
                <w:numId w:val="37"/>
              </w:numPr>
              <w:jc w:val="left"/>
              <w:rPr>
                <w:sz w:val="20"/>
                <w:lang w:val="de-CH"/>
              </w:rPr>
            </w:pPr>
            <w:r w:rsidRPr="00DF749C">
              <w:rPr>
                <w:sz w:val="20"/>
                <w:lang w:val="de-CH"/>
              </w:rPr>
              <w:t>Interface (Abwärtskompatible) überarbeite (Cleancode)</w:t>
            </w:r>
          </w:p>
          <w:p w14:paraId="150D5F7F" w14:textId="77777777" w:rsidR="00693FA9" w:rsidRPr="00DF749C" w:rsidRDefault="00693FA9" w:rsidP="00693FA9">
            <w:pPr>
              <w:pStyle w:val="Listenabsatz"/>
              <w:numPr>
                <w:ilvl w:val="1"/>
                <w:numId w:val="37"/>
              </w:numPr>
              <w:jc w:val="left"/>
              <w:rPr>
                <w:sz w:val="20"/>
                <w:lang w:val="de-CH"/>
              </w:rPr>
            </w:pPr>
            <w:r w:rsidRPr="00DF749C">
              <w:rPr>
                <w:sz w:val="20"/>
                <w:lang w:val="de-CH"/>
              </w:rPr>
              <w:t>Public/private/Properties/setter/getter</w:t>
            </w:r>
          </w:p>
          <w:p w14:paraId="5FCD52A4" w14:textId="77777777" w:rsidR="00693FA9" w:rsidRPr="00DF749C" w:rsidRDefault="00693FA9" w:rsidP="00693FA9">
            <w:pPr>
              <w:pStyle w:val="Listenabsatz"/>
              <w:numPr>
                <w:ilvl w:val="1"/>
                <w:numId w:val="37"/>
              </w:numPr>
              <w:jc w:val="left"/>
              <w:rPr>
                <w:sz w:val="20"/>
                <w:lang w:val="de-CH"/>
              </w:rPr>
            </w:pPr>
            <w:r w:rsidRPr="00DF749C">
              <w:rPr>
                <w:sz w:val="20"/>
                <w:lang w:val="de-CH"/>
              </w:rPr>
              <w:t>Naming</w:t>
            </w:r>
          </w:p>
          <w:p w14:paraId="24836212" w14:textId="77777777" w:rsidR="00693FA9" w:rsidRPr="00DF749C" w:rsidRDefault="00693FA9" w:rsidP="00693FA9">
            <w:pPr>
              <w:pStyle w:val="Listenabsatz"/>
              <w:numPr>
                <w:ilvl w:val="1"/>
                <w:numId w:val="37"/>
              </w:numPr>
              <w:jc w:val="left"/>
              <w:rPr>
                <w:sz w:val="20"/>
                <w:lang w:val="de-CH"/>
              </w:rPr>
            </w:pPr>
            <w:r w:rsidRPr="00DF749C">
              <w:rPr>
                <w:sz w:val="20"/>
                <w:lang w:val="de-CH"/>
              </w:rPr>
              <w:t>ENUM für Log-Level</w:t>
            </w:r>
          </w:p>
          <w:p w14:paraId="67DD67ED" w14:textId="77777777" w:rsidR="00693FA9" w:rsidRDefault="00693FA9" w:rsidP="00693FA9">
            <w:pPr>
              <w:pStyle w:val="Listenabsatz"/>
              <w:numPr>
                <w:ilvl w:val="1"/>
                <w:numId w:val="37"/>
              </w:numPr>
              <w:jc w:val="left"/>
              <w:rPr>
                <w:sz w:val="20"/>
                <w:lang w:val="de-CH"/>
              </w:rPr>
            </w:pPr>
            <w:r w:rsidRPr="00DF749C">
              <w:rPr>
                <w:sz w:val="20"/>
                <w:lang w:val="de-CH"/>
              </w:rPr>
              <w:t>docStrings / API Doc</w:t>
            </w:r>
          </w:p>
          <w:p w14:paraId="0D5D40E1" w14:textId="77777777" w:rsidR="00693FA9" w:rsidRDefault="00693FA9" w:rsidP="00693FA9">
            <w:pPr>
              <w:pStyle w:val="Listenabsatz"/>
              <w:jc w:val="left"/>
              <w:rPr>
                <w:sz w:val="20"/>
                <w:lang w:val="de-CH"/>
              </w:rPr>
            </w:pPr>
          </w:p>
          <w:p w14:paraId="44F1E01D" w14:textId="53CDF6EE" w:rsidR="00693FA9" w:rsidRPr="00DF749C" w:rsidRDefault="00693FA9" w:rsidP="00693FA9">
            <w:pPr>
              <w:pStyle w:val="Listenabsatz"/>
              <w:numPr>
                <w:ilvl w:val="0"/>
                <w:numId w:val="38"/>
              </w:numPr>
              <w:jc w:val="left"/>
              <w:rPr>
                <w:sz w:val="20"/>
                <w:lang w:val="fr-CH"/>
              </w:rPr>
            </w:pPr>
            <w:r w:rsidRPr="00DF749C">
              <w:rPr>
                <w:sz w:val="20"/>
                <w:lang w:val="fr-CH"/>
              </w:rPr>
              <w:t>Refactoring Weather Application (Usage o</w:t>
            </w:r>
            <w:r>
              <w:rPr>
                <w:sz w:val="20"/>
                <w:lang w:val="fr-CH"/>
              </w:rPr>
              <w:t>f Logger-Klasse)</w:t>
            </w:r>
            <w:r>
              <w:rPr>
                <w:sz w:val="20"/>
                <w:lang w:val="fr-CH"/>
              </w:rPr>
              <w:br/>
            </w:r>
          </w:p>
        </w:tc>
        <w:tc>
          <w:tcPr>
            <w:tcW w:w="1985" w:type="dxa"/>
            <w:shd w:val="clear" w:color="auto" w:fill="FFFFFF"/>
          </w:tcPr>
          <w:p w14:paraId="0E2F88DD" w14:textId="61F8E279" w:rsidR="00693FA9" w:rsidRPr="00155634" w:rsidRDefault="00693FA9" w:rsidP="00693FA9">
            <w:pPr>
              <w:spacing w:before="120"/>
              <w:jc w:val="left"/>
              <w:rPr>
                <w:lang w:val="fr-CH"/>
              </w:rPr>
            </w:pPr>
            <w:r>
              <w:rPr>
                <w:lang w:val="de-CH"/>
              </w:rPr>
              <w:t>Problem-Based</w:t>
            </w:r>
          </w:p>
        </w:tc>
        <w:tc>
          <w:tcPr>
            <w:tcW w:w="1276" w:type="dxa"/>
            <w:shd w:val="clear" w:color="auto" w:fill="FFFFFF"/>
          </w:tcPr>
          <w:p w14:paraId="50A22EF8" w14:textId="558D5363" w:rsidR="00693FA9" w:rsidRPr="00155634" w:rsidRDefault="00AA114A" w:rsidP="00693FA9">
            <w:pPr>
              <w:spacing w:before="120"/>
              <w:jc w:val="left"/>
              <w:rPr>
                <w:lang w:val="fr-CH"/>
              </w:rPr>
            </w:pPr>
            <w:r>
              <w:rPr>
                <w:lang w:val="de-CH"/>
              </w:rPr>
              <w:t>3h 50’</w:t>
            </w:r>
          </w:p>
        </w:tc>
        <w:tc>
          <w:tcPr>
            <w:tcW w:w="1843" w:type="dxa"/>
            <w:shd w:val="clear" w:color="auto" w:fill="FFFFFF"/>
          </w:tcPr>
          <w:p w14:paraId="1BA08E09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346F59D8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74320CD2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36B77217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4C836478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78F0D222" w14:textId="36A0A915" w:rsidR="00693FA9" w:rsidRPr="00155634" w:rsidRDefault="00AA114A" w:rsidP="00693FA9">
            <w:pPr>
              <w:spacing w:before="120"/>
              <w:jc w:val="left"/>
              <w:rPr>
                <w:lang w:val="fr-CH"/>
              </w:rPr>
            </w:pPr>
            <w:r w:rsidRPr="00693FA9">
              <w:rPr>
                <w:sz w:val="20"/>
                <w:szCs w:val="18"/>
                <w:lang w:val="de-CH"/>
              </w:rPr>
              <w:t>Code-Refactoring</w:t>
            </w:r>
          </w:p>
        </w:tc>
      </w:tr>
      <w:tr w:rsidR="00693FA9" w:rsidRPr="00584AC3" w14:paraId="540CDD39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78FBFBEB" w14:textId="33445C19" w:rsidR="00693FA9" w:rsidRPr="00584AC3" w:rsidRDefault="006A1475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3</w:t>
            </w:r>
            <w:r w:rsidR="00693FA9" w:rsidRPr="00584AC3">
              <w:rPr>
                <w:lang w:val="de-CH"/>
              </w:rPr>
              <w:t>. Abend</w:t>
            </w:r>
          </w:p>
        </w:tc>
        <w:tc>
          <w:tcPr>
            <w:tcW w:w="1843" w:type="dxa"/>
            <w:shd w:val="clear" w:color="auto" w:fill="FFFFFF"/>
          </w:tcPr>
          <w:p w14:paraId="3F49527B" w14:textId="77777777" w:rsidR="00693FA9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Umgang mit Modulen und Packages </w:t>
            </w:r>
          </w:p>
          <w:p w14:paraId="1ACDAA68" w14:textId="77777777" w:rsidR="006A1475" w:rsidRDefault="006A1475" w:rsidP="00693FA9">
            <w:pPr>
              <w:spacing w:before="120"/>
              <w:jc w:val="left"/>
              <w:rPr>
                <w:lang w:val="de-CH"/>
              </w:rPr>
            </w:pPr>
          </w:p>
          <w:p w14:paraId="3E8AF727" w14:textId="77777777" w:rsidR="006A1475" w:rsidRDefault="006A1475" w:rsidP="00693FA9">
            <w:pPr>
              <w:spacing w:before="120"/>
              <w:jc w:val="left"/>
              <w:rPr>
                <w:lang w:val="de-CH"/>
              </w:rPr>
            </w:pPr>
          </w:p>
          <w:p w14:paraId="31EECC17" w14:textId="77777777" w:rsidR="006A1475" w:rsidRDefault="006A1475" w:rsidP="00693FA9">
            <w:pPr>
              <w:spacing w:before="120"/>
              <w:jc w:val="left"/>
              <w:rPr>
                <w:lang w:val="de-CH"/>
              </w:rPr>
            </w:pPr>
          </w:p>
          <w:p w14:paraId="5BB2703B" w14:textId="77777777" w:rsidR="006A1475" w:rsidRDefault="006A1475" w:rsidP="00693FA9">
            <w:pPr>
              <w:spacing w:before="120"/>
              <w:jc w:val="left"/>
              <w:rPr>
                <w:lang w:val="de-CH"/>
              </w:rPr>
            </w:pPr>
          </w:p>
          <w:p w14:paraId="18A81415" w14:textId="74386104" w:rsidR="006A1475" w:rsidRDefault="006A1475" w:rsidP="00693FA9">
            <w:pPr>
              <w:spacing w:before="120"/>
              <w:jc w:val="left"/>
              <w:rPr>
                <w:lang w:val="de-CH"/>
              </w:rPr>
            </w:pPr>
            <w:r w:rsidRPr="006A1475">
              <w:rPr>
                <w:lang w:val="de-CH"/>
              </w:rPr>
              <w:t>Exception</w:t>
            </w:r>
            <w:r>
              <w:rPr>
                <w:lang w:val="de-CH"/>
              </w:rPr>
              <w:t xml:space="preserve"> H</w:t>
            </w:r>
            <w:r w:rsidRPr="006A1475">
              <w:rPr>
                <w:lang w:val="de-CH"/>
              </w:rPr>
              <w:t>andling in Python</w:t>
            </w:r>
          </w:p>
          <w:p w14:paraId="2B7EE70E" w14:textId="77777777" w:rsidR="006A1475" w:rsidRDefault="006A1475" w:rsidP="00693FA9">
            <w:pPr>
              <w:spacing w:before="120"/>
              <w:jc w:val="left"/>
              <w:rPr>
                <w:lang w:val="de-CH"/>
              </w:rPr>
            </w:pPr>
          </w:p>
          <w:p w14:paraId="570F1D67" w14:textId="77777777" w:rsidR="006A1475" w:rsidRDefault="006A1475" w:rsidP="00693FA9">
            <w:pPr>
              <w:spacing w:before="120"/>
              <w:jc w:val="left"/>
              <w:rPr>
                <w:lang w:val="de-CH"/>
              </w:rPr>
            </w:pPr>
          </w:p>
          <w:p w14:paraId="75FC54AA" w14:textId="2A811361" w:rsidR="006A1475" w:rsidRPr="00584AC3" w:rsidRDefault="006A1475" w:rsidP="00693FA9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6804" w:type="dxa"/>
            <w:shd w:val="clear" w:color="auto" w:fill="FFFFFF"/>
          </w:tcPr>
          <w:p w14:paraId="75EDECE9" w14:textId="77777777" w:rsidR="00693FA9" w:rsidRDefault="00693FA9" w:rsidP="00693FA9">
            <w:pPr>
              <w:jc w:val="left"/>
              <w:rPr>
                <w:iCs/>
                <w:sz w:val="20"/>
                <w:lang w:val="de-CH"/>
              </w:rPr>
            </w:pPr>
          </w:p>
          <w:p w14:paraId="69B24B77" w14:textId="42FF6594" w:rsidR="00693FA9" w:rsidRPr="004E3A3C" w:rsidRDefault="00693FA9" w:rsidP="00693FA9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  <w:r w:rsidRPr="004E3A3C">
              <w:rPr>
                <w:b/>
                <w:bCs/>
                <w:iCs/>
                <w:sz w:val="20"/>
                <w:lang w:val="de-CH"/>
              </w:rPr>
              <w:t>Leistungskontrolle 1 (Design and Implement a Class)</w:t>
            </w:r>
          </w:p>
          <w:p w14:paraId="53850CCF" w14:textId="77777777" w:rsidR="00693FA9" w:rsidRPr="00DF749C" w:rsidRDefault="00693FA9" w:rsidP="00693FA9">
            <w:pPr>
              <w:jc w:val="left"/>
              <w:rPr>
                <w:iCs/>
                <w:sz w:val="20"/>
                <w:lang w:val="de-CH"/>
              </w:rPr>
            </w:pPr>
          </w:p>
          <w:p w14:paraId="4B2D52B2" w14:textId="45EB7B81" w:rsidR="00693FA9" w:rsidRDefault="00693FA9" w:rsidP="00693FA9">
            <w:pPr>
              <w:pStyle w:val="Listenabsatz"/>
              <w:numPr>
                <w:ilvl w:val="0"/>
                <w:numId w:val="35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Unterschied Packages / Module</w:t>
            </w:r>
          </w:p>
          <w:p w14:paraId="6685F890" w14:textId="643B1F51" w:rsidR="00693FA9" w:rsidRDefault="00693FA9" w:rsidP="00693FA9">
            <w:pPr>
              <w:pStyle w:val="Listenabsatz"/>
              <w:numPr>
                <w:ilvl w:val="0"/>
                <w:numId w:val="35"/>
              </w:numPr>
              <w:jc w:val="left"/>
              <w:rPr>
                <w:iCs/>
                <w:sz w:val="20"/>
                <w:lang w:val="de-CH"/>
              </w:rPr>
            </w:pPr>
            <w:r w:rsidRPr="00C1613E">
              <w:rPr>
                <w:iCs/>
                <w:sz w:val="20"/>
                <w:lang w:val="de-CH"/>
              </w:rPr>
              <w:t>Dokumentation von Module</w:t>
            </w:r>
            <w:r>
              <w:rPr>
                <w:iCs/>
                <w:sz w:val="20"/>
                <w:lang w:val="de-CH"/>
              </w:rPr>
              <w:t>n</w:t>
            </w:r>
          </w:p>
          <w:p w14:paraId="62D381DB" w14:textId="77777777" w:rsidR="00693FA9" w:rsidRDefault="00693FA9" w:rsidP="00693FA9">
            <w:pPr>
              <w:pStyle w:val="Listenabsatz"/>
              <w:numPr>
                <w:ilvl w:val="0"/>
                <w:numId w:val="35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Namespaces</w:t>
            </w:r>
          </w:p>
          <w:p w14:paraId="014CE358" w14:textId="77777777" w:rsidR="00693FA9" w:rsidRDefault="00693FA9" w:rsidP="00693FA9">
            <w:pPr>
              <w:pStyle w:val="Listenabsatz"/>
              <w:numPr>
                <w:ilvl w:val="0"/>
                <w:numId w:val="35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Selektiver Import</w:t>
            </w:r>
            <w:r>
              <w:rPr>
                <w:iCs/>
                <w:sz w:val="20"/>
                <w:lang w:val="de-CH"/>
              </w:rPr>
              <w:br/>
            </w:r>
          </w:p>
          <w:p w14:paraId="5042D6E4" w14:textId="77777777" w:rsidR="006A1475" w:rsidRDefault="006A1475" w:rsidP="006A1475">
            <w:pPr>
              <w:jc w:val="left"/>
              <w:rPr>
                <w:iCs/>
                <w:sz w:val="20"/>
                <w:lang w:val="de-CH"/>
              </w:rPr>
            </w:pPr>
          </w:p>
          <w:p w14:paraId="2F3AD001" w14:textId="77777777" w:rsidR="006A1475" w:rsidRPr="007B391A" w:rsidRDefault="006A1475" w:rsidP="006A1475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fr-CH"/>
              </w:rPr>
            </w:pPr>
            <w:r w:rsidRPr="007B391A">
              <w:rPr>
                <w:lang w:val="fr-CH"/>
              </w:rPr>
              <w:t xml:space="preserve">Abfangen von Exceptions: Try / except </w:t>
            </w:r>
            <w:r>
              <w:rPr>
                <w:lang w:val="fr-CH"/>
              </w:rPr>
              <w:t>/ else / finally</w:t>
            </w:r>
          </w:p>
          <w:p w14:paraId="7E4A94C5" w14:textId="77777777" w:rsidR="006A1475" w:rsidRDefault="006A1475" w:rsidP="006A1475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Exception werfen: Raise</w:t>
            </w:r>
          </w:p>
          <w:p w14:paraId="20183182" w14:textId="77777777" w:rsidR="006A1475" w:rsidRDefault="006A1475" w:rsidP="006A1475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Exception-Handling: lösen/werfen</w:t>
            </w:r>
          </w:p>
          <w:p w14:paraId="34C747C8" w14:textId="3241C465" w:rsidR="006A1475" w:rsidRPr="006A1475" w:rsidRDefault="006A1475" w:rsidP="006A1475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6A1475">
              <w:rPr>
                <w:lang w:val="de-CH"/>
              </w:rPr>
              <w:t>Eigene Exceptions</w:t>
            </w:r>
          </w:p>
        </w:tc>
        <w:tc>
          <w:tcPr>
            <w:tcW w:w="1985" w:type="dxa"/>
            <w:shd w:val="clear" w:color="auto" w:fill="FFFFFF"/>
          </w:tcPr>
          <w:p w14:paraId="54388EF3" w14:textId="7E07A4A3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Problem-Based</w:t>
            </w:r>
          </w:p>
        </w:tc>
        <w:tc>
          <w:tcPr>
            <w:tcW w:w="1276" w:type="dxa"/>
            <w:shd w:val="clear" w:color="auto" w:fill="FFFFFF"/>
          </w:tcPr>
          <w:p w14:paraId="7EDF4764" w14:textId="77777777" w:rsidR="0002660D" w:rsidRDefault="0002660D" w:rsidP="0002660D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1h</w:t>
            </w:r>
          </w:p>
          <w:p w14:paraId="56C2D311" w14:textId="77777777" w:rsidR="0002660D" w:rsidRDefault="0002660D" w:rsidP="0002660D">
            <w:pPr>
              <w:spacing w:before="120"/>
              <w:jc w:val="left"/>
              <w:rPr>
                <w:lang w:val="de-CH"/>
              </w:rPr>
            </w:pPr>
          </w:p>
          <w:p w14:paraId="640E3E7F" w14:textId="0B282A3E" w:rsidR="00693FA9" w:rsidRPr="00584AC3" w:rsidRDefault="0002660D" w:rsidP="0002660D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2h 50’</w:t>
            </w:r>
          </w:p>
        </w:tc>
        <w:tc>
          <w:tcPr>
            <w:tcW w:w="1843" w:type="dxa"/>
            <w:shd w:val="clear" w:color="auto" w:fill="FFFFFF"/>
          </w:tcPr>
          <w:p w14:paraId="63749780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0E42209F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456EF229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3FBCAC9F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0F553CDF" w14:textId="4C4CF76B" w:rsidR="00693FA9" w:rsidRPr="00155634" w:rsidRDefault="00AA114A" w:rsidP="00693FA9">
            <w:pPr>
              <w:spacing w:before="120"/>
              <w:jc w:val="left"/>
              <w:rPr>
                <w:lang w:val="de-CH"/>
              </w:rPr>
            </w:pPr>
            <w:r w:rsidRPr="00693FA9">
              <w:rPr>
                <w:sz w:val="20"/>
                <w:szCs w:val="18"/>
                <w:lang w:val="de-CH"/>
              </w:rPr>
              <w:t>Code-Refactoring</w:t>
            </w:r>
          </w:p>
        </w:tc>
      </w:tr>
      <w:tr w:rsidR="00693FA9" w:rsidRPr="00584AC3" w14:paraId="0DDC1F8C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63FE38AE" w14:textId="77777777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t>4. Abend</w:t>
            </w:r>
          </w:p>
        </w:tc>
        <w:tc>
          <w:tcPr>
            <w:tcW w:w="1843" w:type="dxa"/>
            <w:shd w:val="clear" w:color="auto" w:fill="FFFFFF"/>
          </w:tcPr>
          <w:p w14:paraId="2AD1480C" w14:textId="137D4BB5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Multithreadfing in Python</w:t>
            </w:r>
          </w:p>
        </w:tc>
        <w:tc>
          <w:tcPr>
            <w:tcW w:w="6804" w:type="dxa"/>
            <w:shd w:val="clear" w:color="auto" w:fill="FFFFFF"/>
          </w:tcPr>
          <w:p w14:paraId="2F522D64" w14:textId="575819D7" w:rsidR="00693FA9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Threads kreieren (fork) / stoppen</w:t>
            </w:r>
          </w:p>
          <w:p w14:paraId="117BC4CD" w14:textId="469647AD" w:rsidR="00693FA9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Kommunikation zwischen Threads</w:t>
            </w:r>
          </w:p>
          <w:p w14:paraId="729F8D99" w14:textId="1A0F338D" w:rsidR="00693FA9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Thread-Synchronisation</w:t>
            </w:r>
          </w:p>
          <w:p w14:paraId="1D5CC2E5" w14:textId="77777777" w:rsidR="00693FA9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Locks</w:t>
            </w:r>
          </w:p>
          <w:p w14:paraId="5C22E2A2" w14:textId="11438467" w:rsidR="00693FA9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I/O Interrupts</w:t>
            </w:r>
          </w:p>
          <w:p w14:paraId="51F4B97A" w14:textId="77777777" w:rsidR="002C5F86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Time-Interrupts</w:t>
            </w:r>
          </w:p>
          <w:p w14:paraId="27508D4A" w14:textId="347C6519" w:rsidR="00693FA9" w:rsidRPr="004D4344" w:rsidRDefault="002C5F86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870ABF">
              <w:rPr>
                <w:color w:val="FF0000"/>
                <w:lang w:val="de-CH"/>
              </w:rPr>
              <w:t>Funktions-Argumente: *Parameter und **Parameter</w:t>
            </w:r>
            <w:r w:rsidR="00693FA9">
              <w:rPr>
                <w:lang w:val="de-CH"/>
              </w:rPr>
              <w:br/>
            </w:r>
          </w:p>
        </w:tc>
        <w:tc>
          <w:tcPr>
            <w:tcW w:w="1985" w:type="dxa"/>
            <w:shd w:val="clear" w:color="auto" w:fill="FFFFFF"/>
          </w:tcPr>
          <w:p w14:paraId="0848A19A" w14:textId="712BD70C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Problem-Based</w:t>
            </w:r>
          </w:p>
        </w:tc>
        <w:tc>
          <w:tcPr>
            <w:tcW w:w="1276" w:type="dxa"/>
            <w:shd w:val="clear" w:color="auto" w:fill="FFFFFF"/>
          </w:tcPr>
          <w:p w14:paraId="77E09626" w14:textId="0075E3F5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3h 50’</w:t>
            </w:r>
          </w:p>
        </w:tc>
        <w:tc>
          <w:tcPr>
            <w:tcW w:w="1843" w:type="dxa"/>
            <w:shd w:val="clear" w:color="auto" w:fill="FFFFFF"/>
          </w:tcPr>
          <w:p w14:paraId="30E65574" w14:textId="77777777" w:rsidR="00693FA9" w:rsidRDefault="00693FA9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4A620AB5" w14:textId="77777777" w:rsidR="00693FA9" w:rsidRDefault="00693FA9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2473F97B" w14:textId="77777777" w:rsidR="00693FA9" w:rsidRDefault="00693FA9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21A53012" w14:textId="77777777" w:rsidR="00693FA9" w:rsidRDefault="00693FA9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6B18C633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7DED261D" w14:textId="036C417B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 w:rsidRPr="00693FA9">
              <w:rPr>
                <w:sz w:val="20"/>
                <w:szCs w:val="18"/>
                <w:lang w:val="de-CH"/>
              </w:rPr>
              <w:t>Code-Refactoring</w:t>
            </w:r>
          </w:p>
        </w:tc>
      </w:tr>
      <w:tr w:rsidR="00693FA9" w:rsidRPr="00584AC3" w14:paraId="6CA1FC55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50B2FED2" w14:textId="77777777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5. Abend</w:t>
            </w:r>
          </w:p>
        </w:tc>
        <w:tc>
          <w:tcPr>
            <w:tcW w:w="1843" w:type="dxa"/>
            <w:shd w:val="clear" w:color="auto" w:fill="FFFFFF"/>
          </w:tcPr>
          <w:p w14:paraId="7DE6AAA2" w14:textId="3971EF66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Hardware ansteuern</w:t>
            </w:r>
          </w:p>
        </w:tc>
        <w:tc>
          <w:tcPr>
            <w:tcW w:w="6804" w:type="dxa"/>
            <w:shd w:val="clear" w:color="auto" w:fill="FFFFFF"/>
          </w:tcPr>
          <w:p w14:paraId="3A2B52E0" w14:textId="6C7A76F6" w:rsidR="00693FA9" w:rsidRDefault="00693FA9" w:rsidP="00693FA9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  <w:r w:rsidRPr="004E3A3C">
              <w:rPr>
                <w:b/>
                <w:bCs/>
                <w:iCs/>
                <w:sz w:val="20"/>
                <w:lang w:val="de-CH"/>
              </w:rPr>
              <w:t>Leistungskontrolle 2 (Design and Implement a Sub-Class)</w:t>
            </w:r>
          </w:p>
          <w:p w14:paraId="1A7BBBFA" w14:textId="77777777" w:rsidR="00693FA9" w:rsidRDefault="00693FA9" w:rsidP="00693FA9">
            <w:pPr>
              <w:jc w:val="left"/>
              <w:rPr>
                <w:iCs/>
                <w:sz w:val="20"/>
                <w:lang w:val="de-CH"/>
              </w:rPr>
            </w:pPr>
          </w:p>
          <w:p w14:paraId="4E4B6940" w14:textId="77777777" w:rsidR="00693FA9" w:rsidRDefault="00693FA9" w:rsidP="00693FA9">
            <w:pPr>
              <w:pStyle w:val="Listenabsatz"/>
              <w:numPr>
                <w:ilvl w:val="0"/>
                <w:numId w:val="34"/>
              </w:numPr>
              <w:jc w:val="left"/>
              <w:rPr>
                <w:iCs/>
                <w:sz w:val="20"/>
                <w:lang w:val="de-CH"/>
              </w:rPr>
            </w:pPr>
            <w:r w:rsidRPr="004653E7">
              <w:rPr>
                <w:iCs/>
                <w:sz w:val="20"/>
                <w:lang w:val="de-CH"/>
              </w:rPr>
              <w:t xml:space="preserve">GPIO (LED-Steuerung) </w:t>
            </w:r>
          </w:p>
          <w:p w14:paraId="493889FD" w14:textId="0D11D699" w:rsidR="00693FA9" w:rsidRDefault="00693FA9" w:rsidP="00693FA9">
            <w:pPr>
              <w:pStyle w:val="Listenabsatz"/>
              <w:numPr>
                <w:ilvl w:val="0"/>
                <w:numId w:val="34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PiPlates</w:t>
            </w:r>
          </w:p>
          <w:p w14:paraId="19127B31" w14:textId="76538F87" w:rsidR="00693FA9" w:rsidRDefault="00693FA9" w:rsidP="00693FA9">
            <w:pPr>
              <w:pStyle w:val="Listenabsatz"/>
              <w:numPr>
                <w:ilvl w:val="1"/>
                <w:numId w:val="34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Relais-Karte</w:t>
            </w:r>
          </w:p>
          <w:p w14:paraId="750CB6D4" w14:textId="2705FE5B" w:rsidR="00693FA9" w:rsidRDefault="00693FA9" w:rsidP="00693FA9">
            <w:pPr>
              <w:pStyle w:val="Listenabsatz"/>
              <w:numPr>
                <w:ilvl w:val="1"/>
                <w:numId w:val="34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Analog/digital I/O</w:t>
            </w:r>
          </w:p>
          <w:p w14:paraId="735CCFA4" w14:textId="77777777" w:rsidR="00693FA9" w:rsidRDefault="00693FA9" w:rsidP="00693FA9">
            <w:pPr>
              <w:jc w:val="left"/>
              <w:rPr>
                <w:iCs/>
                <w:sz w:val="20"/>
                <w:lang w:val="de-CH"/>
              </w:rPr>
            </w:pPr>
          </w:p>
          <w:p w14:paraId="45587D76" w14:textId="7D974955" w:rsidR="00693FA9" w:rsidRDefault="00693FA9" w:rsidP="00693FA9">
            <w:pPr>
              <w:pStyle w:val="Listenabsatz"/>
              <w:numPr>
                <w:ilvl w:val="0"/>
                <w:numId w:val="38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Mutteruhr für SBB-Uhr</w:t>
            </w:r>
          </w:p>
          <w:p w14:paraId="4B26AB91" w14:textId="22522CFF" w:rsidR="00693FA9" w:rsidRPr="004653E7" w:rsidRDefault="00693FA9" w:rsidP="00693FA9">
            <w:pPr>
              <w:pStyle w:val="Listenabsatz"/>
              <w:numPr>
                <w:ilvl w:val="0"/>
                <w:numId w:val="38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Selecta-Automat</w:t>
            </w:r>
          </w:p>
          <w:p w14:paraId="0B9BC166" w14:textId="299A8116" w:rsidR="00693FA9" w:rsidRPr="00155634" w:rsidRDefault="00693FA9" w:rsidP="00693FA9">
            <w:pPr>
              <w:jc w:val="left"/>
              <w:rPr>
                <w:iCs/>
                <w:sz w:val="20"/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381EC9B0" w14:textId="0A6D2E5A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Problem-Based</w:t>
            </w:r>
          </w:p>
        </w:tc>
        <w:tc>
          <w:tcPr>
            <w:tcW w:w="1276" w:type="dxa"/>
            <w:shd w:val="clear" w:color="auto" w:fill="FFFFFF"/>
          </w:tcPr>
          <w:p w14:paraId="435EBFF4" w14:textId="77777777" w:rsidR="00693FA9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1h</w:t>
            </w:r>
          </w:p>
          <w:p w14:paraId="2B32D97D" w14:textId="77777777" w:rsidR="00693FA9" w:rsidRDefault="00693FA9" w:rsidP="00693FA9">
            <w:pPr>
              <w:spacing w:before="120"/>
              <w:jc w:val="left"/>
              <w:rPr>
                <w:lang w:val="de-CH"/>
              </w:rPr>
            </w:pPr>
          </w:p>
          <w:p w14:paraId="102C350A" w14:textId="08BDB5C0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2h 50’</w:t>
            </w:r>
          </w:p>
        </w:tc>
        <w:tc>
          <w:tcPr>
            <w:tcW w:w="1843" w:type="dxa"/>
            <w:shd w:val="clear" w:color="auto" w:fill="FFFFFF"/>
          </w:tcPr>
          <w:p w14:paraId="28361D4F" w14:textId="77777777" w:rsidR="00693FA9" w:rsidRDefault="00693FA9" w:rsidP="00693FA9">
            <w:pPr>
              <w:spacing w:before="120"/>
              <w:jc w:val="left"/>
              <w:rPr>
                <w:lang w:val="de-CH"/>
              </w:rPr>
            </w:pPr>
          </w:p>
          <w:p w14:paraId="428A3E0F" w14:textId="77777777" w:rsidR="00693FA9" w:rsidRDefault="00693FA9" w:rsidP="00693FA9">
            <w:pPr>
              <w:spacing w:before="120"/>
              <w:jc w:val="left"/>
              <w:rPr>
                <w:lang w:val="de-CH"/>
              </w:rPr>
            </w:pPr>
          </w:p>
          <w:p w14:paraId="3F133A9D" w14:textId="77777777" w:rsidR="00693FA9" w:rsidRDefault="00693FA9" w:rsidP="00693FA9">
            <w:pPr>
              <w:spacing w:before="120"/>
              <w:jc w:val="left"/>
              <w:rPr>
                <w:lang w:val="de-CH"/>
              </w:rPr>
            </w:pPr>
          </w:p>
          <w:p w14:paraId="1BD5CACA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4520F2DB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6A7D71A3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0AFB7AC8" w14:textId="1C119B3F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 w:rsidRPr="00693FA9">
              <w:rPr>
                <w:sz w:val="20"/>
                <w:szCs w:val="18"/>
                <w:lang w:val="de-CH"/>
              </w:rPr>
              <w:t>Code-Refactoring</w:t>
            </w:r>
          </w:p>
        </w:tc>
      </w:tr>
      <w:tr w:rsidR="00693FA9" w:rsidRPr="00584AC3" w14:paraId="114E084F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1D5A3321" w14:textId="77777777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t>6. Abend</w:t>
            </w:r>
          </w:p>
        </w:tc>
        <w:tc>
          <w:tcPr>
            <w:tcW w:w="1843" w:type="dxa"/>
            <w:shd w:val="clear" w:color="auto" w:fill="FFFFFF"/>
          </w:tcPr>
          <w:p w14:paraId="2A6FE1AF" w14:textId="77777777" w:rsidR="00693FA9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Template</w:t>
            </w:r>
          </w:p>
          <w:p w14:paraId="28684258" w14:textId="40698068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Mechanismus </w:t>
            </w:r>
          </w:p>
        </w:tc>
        <w:tc>
          <w:tcPr>
            <w:tcW w:w="6804" w:type="dxa"/>
            <w:shd w:val="clear" w:color="auto" w:fill="FFFFFF"/>
          </w:tcPr>
          <w:p w14:paraId="5DBECA3D" w14:textId="77777777" w:rsidR="00693FA9" w:rsidRDefault="00693FA9" w:rsidP="00693FA9">
            <w:pPr>
              <w:pStyle w:val="Listenabsatz"/>
              <w:numPr>
                <w:ilvl w:val="0"/>
                <w:numId w:val="34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Template-Mechanism (Jinja2)</w:t>
            </w:r>
          </w:p>
          <w:p w14:paraId="3D769B1F" w14:textId="42076753" w:rsidR="00693FA9" w:rsidRDefault="00FD2824" w:rsidP="00693FA9">
            <w:pPr>
              <w:pStyle w:val="Listenabsatz"/>
              <w:numPr>
                <w:ilvl w:val="1"/>
                <w:numId w:val="34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 xml:space="preserve">ChatJPT: </w:t>
            </w:r>
            <w:r w:rsidR="00693FA9" w:rsidRPr="00FD2824">
              <w:rPr>
                <w:i/>
                <w:sz w:val="20"/>
                <w:lang w:val="de-CH"/>
              </w:rPr>
              <w:t>Give me an example for JINJA Templates</w:t>
            </w:r>
            <w:r w:rsidRPr="00FD2824">
              <w:rPr>
                <w:i/>
                <w:sz w:val="20"/>
                <w:lang w:val="de-CH"/>
              </w:rPr>
              <w:t>?</w:t>
            </w:r>
          </w:p>
          <w:p w14:paraId="09F49B61" w14:textId="359FC34C" w:rsidR="00693FA9" w:rsidRDefault="00FD2824" w:rsidP="00693FA9">
            <w:pPr>
              <w:pStyle w:val="Listenabsatz"/>
              <w:numPr>
                <w:ilvl w:val="1"/>
                <w:numId w:val="34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 xml:space="preserve">ChatJPT: </w:t>
            </w:r>
            <w:r w:rsidR="00693FA9" w:rsidRPr="00FD2824">
              <w:rPr>
                <w:i/>
                <w:sz w:val="20"/>
                <w:lang w:val="de-CH"/>
              </w:rPr>
              <w:t>Can I also implement loops and if-then-else in templates?</w:t>
            </w:r>
          </w:p>
          <w:p w14:paraId="1C778375" w14:textId="2F3DE1CB" w:rsidR="00693FA9" w:rsidRPr="007B391A" w:rsidRDefault="00693FA9" w:rsidP="00693FA9">
            <w:pPr>
              <w:jc w:val="left"/>
              <w:rPr>
                <w:iCs/>
                <w:sz w:val="20"/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472E99D1" w14:textId="78E4B95B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Problem-Based</w:t>
            </w:r>
          </w:p>
        </w:tc>
        <w:tc>
          <w:tcPr>
            <w:tcW w:w="1276" w:type="dxa"/>
            <w:shd w:val="clear" w:color="auto" w:fill="FFFFFF"/>
          </w:tcPr>
          <w:p w14:paraId="5652749D" w14:textId="70F2411E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3h 50’</w:t>
            </w:r>
          </w:p>
        </w:tc>
        <w:tc>
          <w:tcPr>
            <w:tcW w:w="1843" w:type="dxa"/>
            <w:shd w:val="clear" w:color="auto" w:fill="FFFFFF"/>
          </w:tcPr>
          <w:p w14:paraId="0D3DA38E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081A2252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34508D6B" w14:textId="10B8441F" w:rsidR="00693FA9" w:rsidRPr="00584AC3" w:rsidRDefault="00AA114A" w:rsidP="00693FA9">
            <w:pPr>
              <w:spacing w:before="120"/>
              <w:jc w:val="left"/>
              <w:rPr>
                <w:lang w:val="de-CH"/>
              </w:rPr>
            </w:pPr>
            <w:r w:rsidRPr="00693FA9">
              <w:rPr>
                <w:sz w:val="20"/>
                <w:szCs w:val="18"/>
                <w:lang w:val="de-CH"/>
              </w:rPr>
              <w:t>Code-Refactoring</w:t>
            </w:r>
          </w:p>
        </w:tc>
      </w:tr>
    </w:tbl>
    <w:p w14:paraId="66CEB93A" w14:textId="2804B8D9" w:rsidR="006D5A22" w:rsidRDefault="006D5A22"/>
    <w:tbl>
      <w:tblPr>
        <w:tblW w:w="15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43"/>
        <w:gridCol w:w="6804"/>
        <w:gridCol w:w="1985"/>
        <w:gridCol w:w="1276"/>
        <w:gridCol w:w="1843"/>
      </w:tblGrid>
      <w:tr w:rsidR="00693FA9" w:rsidRPr="00584AC3" w14:paraId="12129877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79A16848" w14:textId="7BAE3FB3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t>7. Abend</w:t>
            </w:r>
          </w:p>
        </w:tc>
        <w:tc>
          <w:tcPr>
            <w:tcW w:w="1843" w:type="dxa"/>
            <w:shd w:val="clear" w:color="auto" w:fill="FFFFFF"/>
          </w:tcPr>
          <w:p w14:paraId="402A8B17" w14:textId="2FADA439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Web-Anwendung mit FLASK</w:t>
            </w:r>
          </w:p>
        </w:tc>
        <w:tc>
          <w:tcPr>
            <w:tcW w:w="6804" w:type="dxa"/>
            <w:shd w:val="clear" w:color="auto" w:fill="FFFFFF"/>
          </w:tcPr>
          <w:p w14:paraId="2C9A4EBD" w14:textId="718FEA7B" w:rsidR="00693FA9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Hello-Word with FLASK</w:t>
            </w:r>
          </w:p>
          <w:p w14:paraId="37ED2536" w14:textId="785EF013" w:rsidR="00693FA9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Request / Responses</w:t>
            </w:r>
          </w:p>
          <w:p w14:paraId="1B86F611" w14:textId="571ADFA5" w:rsidR="00693FA9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Static HTML-content</w:t>
            </w:r>
          </w:p>
          <w:p w14:paraId="6C9338BB" w14:textId="50D969F7" w:rsidR="00693FA9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Mimetype und JSON responses</w:t>
            </w:r>
          </w:p>
          <w:p w14:paraId="193D3F8D" w14:textId="586826C4" w:rsidR="00693FA9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Parameter Übergabe (get/put)</w:t>
            </w:r>
          </w:p>
          <w:p w14:paraId="71A6BADE" w14:textId="79CDD345" w:rsidR="00693FA9" w:rsidRPr="00693FA9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Endpoints</w:t>
            </w:r>
          </w:p>
          <w:p w14:paraId="63378DB5" w14:textId="36F92481" w:rsidR="00693FA9" w:rsidRPr="002C2E6F" w:rsidRDefault="00693FA9" w:rsidP="00693FA9">
            <w:pPr>
              <w:jc w:val="left"/>
              <w:rPr>
                <w:iCs/>
                <w:sz w:val="20"/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094C49BB" w14:textId="325D43B4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Problem-Based</w:t>
            </w:r>
          </w:p>
        </w:tc>
        <w:tc>
          <w:tcPr>
            <w:tcW w:w="1276" w:type="dxa"/>
            <w:shd w:val="clear" w:color="auto" w:fill="FFFFFF"/>
          </w:tcPr>
          <w:p w14:paraId="71713B71" w14:textId="18B908D9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3h 50’</w:t>
            </w:r>
          </w:p>
        </w:tc>
        <w:tc>
          <w:tcPr>
            <w:tcW w:w="1843" w:type="dxa"/>
            <w:shd w:val="clear" w:color="auto" w:fill="FFFFFF"/>
          </w:tcPr>
          <w:p w14:paraId="128CEFC2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193E0B42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21EBCDCE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20E16206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4C04D8B3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200244B5" w14:textId="017A4DBC" w:rsidR="00693FA9" w:rsidRPr="00584AC3" w:rsidRDefault="00AA114A" w:rsidP="00693FA9">
            <w:pPr>
              <w:spacing w:before="120"/>
              <w:jc w:val="left"/>
              <w:rPr>
                <w:lang w:val="de-CH"/>
              </w:rPr>
            </w:pPr>
            <w:r w:rsidRPr="00693FA9">
              <w:rPr>
                <w:sz w:val="20"/>
                <w:szCs w:val="18"/>
                <w:lang w:val="de-CH"/>
              </w:rPr>
              <w:t>Code-Refactoring</w:t>
            </w:r>
          </w:p>
        </w:tc>
      </w:tr>
      <w:tr w:rsidR="00693FA9" w:rsidRPr="00584AC3" w14:paraId="5ABAA5AD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6E6FD65C" w14:textId="77777777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t>8. Abend</w:t>
            </w:r>
          </w:p>
        </w:tc>
        <w:tc>
          <w:tcPr>
            <w:tcW w:w="1843" w:type="dxa"/>
            <w:shd w:val="clear" w:color="auto" w:fill="FFFFFF"/>
          </w:tcPr>
          <w:p w14:paraId="537F6C0D" w14:textId="7C9CF1DA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MLZ</w:t>
            </w:r>
          </w:p>
        </w:tc>
        <w:tc>
          <w:tcPr>
            <w:tcW w:w="6804" w:type="dxa"/>
            <w:shd w:val="clear" w:color="auto" w:fill="FFFFFF"/>
          </w:tcPr>
          <w:p w14:paraId="1CFABB18" w14:textId="77777777" w:rsidR="00693FA9" w:rsidRDefault="00693FA9" w:rsidP="00693FA9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</w:p>
          <w:p w14:paraId="3E0B5523" w14:textId="77777777" w:rsidR="00693FA9" w:rsidRDefault="00693FA9" w:rsidP="00693FA9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  <w:r w:rsidRPr="004E3A3C">
              <w:rPr>
                <w:b/>
                <w:bCs/>
                <w:iCs/>
                <w:sz w:val="20"/>
                <w:lang w:val="de-CH"/>
              </w:rPr>
              <w:t>Modullernzielkontrolle (MLZ)</w:t>
            </w:r>
          </w:p>
          <w:p w14:paraId="422B50F0" w14:textId="3381FE04" w:rsidR="00693FA9" w:rsidRPr="004E3A3C" w:rsidRDefault="00693FA9" w:rsidP="00693FA9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12CCD9FD" w14:textId="01FC4F9C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Ein lauffähige Applikation Nach Vorgaben unter Zeitdruck implementieren.</w:t>
            </w:r>
          </w:p>
        </w:tc>
        <w:tc>
          <w:tcPr>
            <w:tcW w:w="1276" w:type="dxa"/>
            <w:shd w:val="clear" w:color="auto" w:fill="FFFFFF"/>
          </w:tcPr>
          <w:p w14:paraId="57D3675F" w14:textId="2DA64121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4h</w:t>
            </w:r>
          </w:p>
        </w:tc>
        <w:tc>
          <w:tcPr>
            <w:tcW w:w="1843" w:type="dxa"/>
            <w:shd w:val="clear" w:color="auto" w:fill="FFFFFF"/>
          </w:tcPr>
          <w:p w14:paraId="643184A5" w14:textId="77777777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</w:p>
        </w:tc>
      </w:tr>
      <w:tr w:rsidR="00693FA9" w:rsidRPr="00584AC3" w14:paraId="226D48D9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4572C1BA" w14:textId="77777777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9. Abend</w:t>
            </w:r>
          </w:p>
        </w:tc>
        <w:tc>
          <w:tcPr>
            <w:tcW w:w="1843" w:type="dxa"/>
            <w:shd w:val="clear" w:color="auto" w:fill="FFFFFF"/>
          </w:tcPr>
          <w:p w14:paraId="5E7EDB47" w14:textId="15039030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Fachgespäche</w:t>
            </w:r>
          </w:p>
        </w:tc>
        <w:tc>
          <w:tcPr>
            <w:tcW w:w="6804" w:type="dxa"/>
            <w:shd w:val="clear" w:color="auto" w:fill="FFFFFF"/>
          </w:tcPr>
          <w:p w14:paraId="267BDD63" w14:textId="4CE4D66D" w:rsidR="00693FA9" w:rsidRDefault="00693FA9" w:rsidP="00693FA9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Einzelne Fachgespäche über MLZ</w:t>
            </w:r>
          </w:p>
          <w:p w14:paraId="43A294DC" w14:textId="4F3584E7" w:rsidR="00693FA9" w:rsidRDefault="00693FA9" w:rsidP="00693FA9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 xml:space="preserve"> </w:t>
            </w:r>
          </w:p>
          <w:p w14:paraId="4804F4B5" w14:textId="49889F89" w:rsidR="00693FA9" w:rsidRDefault="00693FA9" w:rsidP="00693FA9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Selbständiges Arbeiten an:</w:t>
            </w:r>
          </w:p>
          <w:p w14:paraId="3B1CA652" w14:textId="77777777" w:rsidR="00693FA9" w:rsidRDefault="00693FA9" w:rsidP="00693FA9">
            <w:pPr>
              <w:pStyle w:val="Listenabsatz"/>
              <w:numPr>
                <w:ilvl w:val="0"/>
                <w:numId w:val="34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XML processing in Python (XPath, Schemas, XSLT)</w:t>
            </w:r>
          </w:p>
          <w:p w14:paraId="5525602B" w14:textId="77777777" w:rsidR="00693FA9" w:rsidRDefault="00693FA9" w:rsidP="00693FA9">
            <w:pPr>
              <w:pStyle w:val="Listenabsatz"/>
              <w:numPr>
                <w:ilvl w:val="0"/>
                <w:numId w:val="34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 xml:space="preserve">Excel read/write access </w:t>
            </w:r>
          </w:p>
          <w:p w14:paraId="15E73D4C" w14:textId="77777777" w:rsidR="00693FA9" w:rsidRDefault="00693FA9" w:rsidP="00693FA9">
            <w:pPr>
              <w:pStyle w:val="Listenabsatz"/>
              <w:numPr>
                <w:ilvl w:val="0"/>
                <w:numId w:val="34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RegEx</w:t>
            </w:r>
          </w:p>
          <w:p w14:paraId="6AB0C5CD" w14:textId="77777777" w:rsidR="00693FA9" w:rsidRDefault="00693FA9" w:rsidP="00693FA9">
            <w:pPr>
              <w:jc w:val="left"/>
              <w:rPr>
                <w:iCs/>
                <w:sz w:val="20"/>
                <w:lang w:val="de-CH"/>
              </w:rPr>
            </w:pPr>
          </w:p>
          <w:p w14:paraId="1AA142EF" w14:textId="77777777" w:rsidR="002C5F86" w:rsidRPr="00870ABF" w:rsidRDefault="002C5F86" w:rsidP="002C5F86">
            <w:pPr>
              <w:jc w:val="left"/>
              <w:rPr>
                <w:b/>
                <w:bCs/>
                <w:iCs/>
                <w:color w:val="FF0000"/>
                <w:sz w:val="20"/>
                <w:lang w:val="de-CH"/>
              </w:rPr>
            </w:pPr>
            <w:r w:rsidRPr="00870ABF">
              <w:rPr>
                <w:b/>
                <w:bCs/>
                <w:iCs/>
                <w:color w:val="FF0000"/>
                <w:sz w:val="20"/>
                <w:lang w:val="de-CH"/>
              </w:rPr>
              <w:t>Themenauswahl für Gebäudeautomation:</w:t>
            </w:r>
          </w:p>
          <w:p w14:paraId="37918F29" w14:textId="77777777" w:rsidR="002C5F86" w:rsidRPr="00870ABF" w:rsidRDefault="002C5F86" w:rsidP="002C5F86">
            <w:pPr>
              <w:pStyle w:val="Listenabsatz"/>
              <w:numPr>
                <w:ilvl w:val="0"/>
                <w:numId w:val="39"/>
              </w:numPr>
              <w:jc w:val="left"/>
              <w:rPr>
                <w:iCs/>
                <w:color w:val="FF0000"/>
                <w:sz w:val="20"/>
                <w:lang w:val="de-CH"/>
              </w:rPr>
            </w:pPr>
            <w:r w:rsidRPr="00870ABF">
              <w:rPr>
                <w:iCs/>
                <w:color w:val="FF0000"/>
                <w:sz w:val="20"/>
                <w:lang w:val="de-CH"/>
              </w:rPr>
              <w:t>Selecta-Automat steuern</w:t>
            </w:r>
          </w:p>
          <w:p w14:paraId="662DE48B" w14:textId="77777777" w:rsidR="002C5F86" w:rsidRPr="00870ABF" w:rsidRDefault="002C5F86" w:rsidP="002C5F86">
            <w:pPr>
              <w:pStyle w:val="Listenabsatz"/>
              <w:numPr>
                <w:ilvl w:val="0"/>
                <w:numId w:val="39"/>
              </w:numPr>
              <w:jc w:val="left"/>
              <w:rPr>
                <w:iCs/>
                <w:color w:val="FF0000"/>
                <w:sz w:val="20"/>
                <w:lang w:val="de-CH"/>
              </w:rPr>
            </w:pPr>
            <w:r w:rsidRPr="00870ABF">
              <w:rPr>
                <w:iCs/>
                <w:color w:val="FF0000"/>
                <w:sz w:val="20"/>
                <w:lang w:val="de-CH"/>
              </w:rPr>
              <w:t>SBB-Uhr</w:t>
            </w:r>
          </w:p>
          <w:p w14:paraId="09A5A1BC" w14:textId="77777777" w:rsidR="002C5F86" w:rsidRPr="00870ABF" w:rsidRDefault="002C5F86" w:rsidP="002C5F86">
            <w:pPr>
              <w:pStyle w:val="Listenabsatz"/>
              <w:numPr>
                <w:ilvl w:val="0"/>
                <w:numId w:val="39"/>
              </w:numPr>
              <w:jc w:val="left"/>
              <w:rPr>
                <w:iCs/>
                <w:color w:val="FF0000"/>
                <w:sz w:val="20"/>
                <w:lang w:val="de-CH"/>
              </w:rPr>
            </w:pPr>
            <w:r w:rsidRPr="00870ABF">
              <w:rPr>
                <w:iCs/>
                <w:color w:val="FF0000"/>
                <w:sz w:val="20"/>
                <w:lang w:val="de-CH"/>
              </w:rPr>
              <w:t>Rolladensteuerung anhand Wettervorhersagen</w:t>
            </w:r>
          </w:p>
          <w:p w14:paraId="323A58BA" w14:textId="77777777" w:rsidR="002C5F86" w:rsidRPr="00870ABF" w:rsidRDefault="002C5F86" w:rsidP="002C5F86">
            <w:pPr>
              <w:pStyle w:val="Listenabsatz"/>
              <w:numPr>
                <w:ilvl w:val="0"/>
                <w:numId w:val="39"/>
              </w:numPr>
              <w:jc w:val="left"/>
              <w:rPr>
                <w:iCs/>
                <w:color w:val="FF0000"/>
                <w:sz w:val="20"/>
                <w:lang w:val="de-CH"/>
              </w:rPr>
            </w:pPr>
            <w:r w:rsidRPr="00870ABF">
              <w:rPr>
                <w:iCs/>
                <w:color w:val="FF0000"/>
                <w:sz w:val="20"/>
                <w:lang w:val="de-CH"/>
              </w:rPr>
              <w:t>PiPlates</w:t>
            </w:r>
          </w:p>
          <w:p w14:paraId="036AB097" w14:textId="77777777" w:rsidR="002C5F86" w:rsidRPr="00870ABF" w:rsidRDefault="002C5F86" w:rsidP="002C5F86">
            <w:pPr>
              <w:pStyle w:val="Listenabsatz"/>
              <w:numPr>
                <w:ilvl w:val="0"/>
                <w:numId w:val="39"/>
              </w:numPr>
              <w:jc w:val="left"/>
              <w:rPr>
                <w:iCs/>
                <w:color w:val="FF0000"/>
                <w:sz w:val="20"/>
                <w:lang w:val="de-CH"/>
              </w:rPr>
            </w:pPr>
            <w:r w:rsidRPr="00870ABF">
              <w:rPr>
                <w:iCs/>
                <w:color w:val="FF0000"/>
                <w:sz w:val="20"/>
                <w:lang w:val="de-CH"/>
              </w:rPr>
              <w:t>Shellys</w:t>
            </w:r>
          </w:p>
          <w:p w14:paraId="44928D21" w14:textId="4A8BE82D" w:rsidR="002C5F86" w:rsidRPr="002C2E6F" w:rsidRDefault="002C5F86" w:rsidP="00693FA9">
            <w:pPr>
              <w:jc w:val="left"/>
              <w:rPr>
                <w:iCs/>
                <w:sz w:val="20"/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453D128A" w14:textId="46D5F0CE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52FD1305" w14:textId="5E1D67C7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3h 50’</w:t>
            </w:r>
          </w:p>
        </w:tc>
        <w:tc>
          <w:tcPr>
            <w:tcW w:w="1843" w:type="dxa"/>
            <w:shd w:val="clear" w:color="auto" w:fill="FFFFFF"/>
          </w:tcPr>
          <w:p w14:paraId="51CF8D51" w14:textId="77777777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</w:p>
        </w:tc>
      </w:tr>
    </w:tbl>
    <w:p w14:paraId="5590804D" w14:textId="77777777" w:rsidR="00DF0C50" w:rsidRPr="00584AC3" w:rsidRDefault="00DF0C50">
      <w:pPr>
        <w:rPr>
          <w:lang w:val="de-CH"/>
        </w:rPr>
      </w:pPr>
    </w:p>
    <w:tbl>
      <w:tblPr>
        <w:tblW w:w="150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3183"/>
      </w:tblGrid>
      <w:tr w:rsidR="00DF0C50" w:rsidRPr="00584AC3" w14:paraId="71723340" w14:textId="77777777">
        <w:tc>
          <w:tcPr>
            <w:tcW w:w="1913" w:type="dxa"/>
          </w:tcPr>
          <w:p w14:paraId="2396F127" w14:textId="77777777" w:rsidR="00DF0C50" w:rsidRPr="00584AC3" w:rsidRDefault="00DF0C50">
            <w:pPr>
              <w:rPr>
                <w:b/>
                <w:bCs/>
                <w:lang w:val="de-CH"/>
              </w:rPr>
            </w:pPr>
            <w:r w:rsidRPr="00584AC3">
              <w:rPr>
                <w:b/>
                <w:bCs/>
                <w:lang w:val="de-CH"/>
              </w:rPr>
              <w:t>Bemerkungen:</w:t>
            </w:r>
          </w:p>
        </w:tc>
        <w:tc>
          <w:tcPr>
            <w:tcW w:w="13183" w:type="dxa"/>
          </w:tcPr>
          <w:p w14:paraId="70AE1D36" w14:textId="77777777" w:rsidR="00196E9F" w:rsidRDefault="00926D5E" w:rsidP="00A64553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Jeder Abend dauert 4</w:t>
            </w:r>
            <w:r w:rsidR="00196E9F" w:rsidRPr="00584AC3">
              <w:rPr>
                <w:lang w:val="de-CH"/>
              </w:rPr>
              <w:t xml:space="preserve"> Lektionen.</w:t>
            </w:r>
          </w:p>
          <w:p w14:paraId="62A39BB9" w14:textId="77777777" w:rsidR="007F3D9C" w:rsidRDefault="007F3D9C" w:rsidP="00A64553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 w:rsidRPr="00584AC3">
              <w:rPr>
                <w:lang w:val="de-CH"/>
              </w:rPr>
              <w:t xml:space="preserve">Der </w:t>
            </w:r>
            <w:r>
              <w:rPr>
                <w:lang w:val="de-CH"/>
              </w:rPr>
              <w:t>Unterrichts</w:t>
            </w:r>
            <w:r w:rsidRPr="00584AC3">
              <w:rPr>
                <w:lang w:val="de-CH"/>
              </w:rPr>
              <w:t>plan kann bei Bedarf dem vorhandenen Wissen der Klasse angepasst werden.</w:t>
            </w:r>
          </w:p>
          <w:p w14:paraId="20EA836C" w14:textId="38137FDF" w:rsidR="007F3D9C" w:rsidRDefault="003A1F00" w:rsidP="00356242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Die Stud</w:t>
            </w:r>
            <w:r w:rsidR="006B190E">
              <w:rPr>
                <w:lang w:val="de-CH"/>
              </w:rPr>
              <w:t>ierenden</w:t>
            </w:r>
            <w:r>
              <w:rPr>
                <w:lang w:val="de-CH"/>
              </w:rPr>
              <w:t xml:space="preserve"> lösen die Übungen auf ihren privaten </w:t>
            </w:r>
            <w:r w:rsidR="00926D5E">
              <w:rPr>
                <w:lang w:val="de-CH"/>
              </w:rPr>
              <w:t>Notebooks</w:t>
            </w:r>
            <w:r w:rsidR="00AF31AA">
              <w:rPr>
                <w:lang w:val="de-CH"/>
              </w:rPr>
              <w:t xml:space="preserve"> und dem eigenen Raspberry</w:t>
            </w:r>
            <w:r w:rsidR="00356242">
              <w:rPr>
                <w:lang w:val="de-CH"/>
              </w:rPr>
              <w:t>.</w:t>
            </w:r>
          </w:p>
          <w:p w14:paraId="0C1A8BCF" w14:textId="3596DA5C" w:rsidR="00356242" w:rsidRPr="00356242" w:rsidRDefault="00356242" w:rsidP="00356242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 xml:space="preserve">Der Leistungsnachweis am 8.Abend ist in Einzelarbeit in der vorgegebenen Zeit zu erstellen </w:t>
            </w:r>
          </w:p>
        </w:tc>
      </w:tr>
    </w:tbl>
    <w:p w14:paraId="45252126" w14:textId="77777777" w:rsidR="000731B4" w:rsidRPr="00584AC3" w:rsidRDefault="000731B4" w:rsidP="000731B4">
      <w:pPr>
        <w:rPr>
          <w:sz w:val="6"/>
          <w:lang w:val="de-CH"/>
        </w:rPr>
      </w:pPr>
    </w:p>
    <w:sectPr w:rsidR="000731B4" w:rsidRPr="00584AC3" w:rsidSect="00872396">
      <w:headerReference w:type="default" r:id="rId7"/>
      <w:footerReference w:type="default" r:id="rId8"/>
      <w:pgSz w:w="16840" w:h="11907" w:orient="landscape" w:code="9"/>
      <w:pgMar w:top="1418" w:right="822" w:bottom="1134" w:left="1021" w:header="720" w:footer="2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6BA58" w14:textId="77777777" w:rsidR="00BA7BD6" w:rsidRDefault="00BA7BD6">
      <w:r>
        <w:separator/>
      </w:r>
    </w:p>
  </w:endnote>
  <w:endnote w:type="continuationSeparator" w:id="0">
    <w:p w14:paraId="43EDDA2D" w14:textId="77777777" w:rsidR="00BA7BD6" w:rsidRDefault="00BA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09"/>
      <w:gridCol w:w="4809"/>
      <w:gridCol w:w="5478"/>
    </w:tblGrid>
    <w:tr w:rsidR="00DF0C50" w14:paraId="061A5E8C" w14:textId="77777777">
      <w:tc>
        <w:tcPr>
          <w:tcW w:w="4809" w:type="dxa"/>
        </w:tcPr>
        <w:p w14:paraId="1A8B32C1" w14:textId="0A64608C" w:rsidR="00DF0C50" w:rsidRDefault="00981E0F">
          <w:pPr>
            <w:pStyle w:val="Fuzeile"/>
            <w:spacing w:before="60"/>
            <w:jc w:val="left"/>
            <w:rPr>
              <w:sz w:val="14"/>
              <w:lang w:val="de-CH"/>
            </w:rPr>
          </w:pPr>
          <w:r w:rsidRPr="00981E0F">
            <w:rPr>
              <w:sz w:val="14"/>
              <w:lang w:val="de-CH"/>
            </w:rPr>
            <w:t>S</w:t>
          </w:r>
          <w:r>
            <w:rPr>
              <w:sz w:val="14"/>
              <w:lang w:val="de-CH"/>
            </w:rPr>
            <w:t>C</w:t>
          </w:r>
          <w:r w:rsidRPr="00981E0F">
            <w:rPr>
              <w:sz w:val="14"/>
              <w:lang w:val="de-CH"/>
            </w:rPr>
            <w:t>\SchulungsUnterlagen\HBU\04_PYT2</w:t>
          </w:r>
          <w:r>
            <w:rPr>
              <w:sz w:val="14"/>
              <w:lang w:val="de-CH"/>
            </w:rPr>
            <w:t>\Unterrichtsplan_HFE_PYT2.docx</w:t>
          </w:r>
        </w:p>
      </w:tc>
      <w:tc>
        <w:tcPr>
          <w:tcW w:w="4809" w:type="dxa"/>
        </w:tcPr>
        <w:p w14:paraId="6926CE4F" w14:textId="65A9409E" w:rsidR="00DF0C50" w:rsidRDefault="00981E0F">
          <w:pPr>
            <w:pStyle w:val="Fuzeile"/>
            <w:spacing w:before="60"/>
            <w:jc w:val="center"/>
            <w:rPr>
              <w:sz w:val="14"/>
            </w:rPr>
          </w:pPr>
          <w:r>
            <w:rPr>
              <w:sz w:val="14"/>
            </w:rPr>
            <w:t>10.11</w:t>
          </w:r>
          <w:r w:rsidR="00E7514C">
            <w:rPr>
              <w:sz w:val="14"/>
            </w:rPr>
            <w:t>.</w:t>
          </w:r>
          <w:r w:rsidR="007E4F4C">
            <w:rPr>
              <w:sz w:val="14"/>
            </w:rPr>
            <w:t>202</w:t>
          </w:r>
          <w:r w:rsidR="00D6684F">
            <w:rPr>
              <w:sz w:val="14"/>
            </w:rPr>
            <w:t>3</w:t>
          </w:r>
        </w:p>
      </w:tc>
      <w:tc>
        <w:tcPr>
          <w:tcW w:w="5478" w:type="dxa"/>
        </w:tcPr>
        <w:p w14:paraId="10C58F62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  <w:r>
            <w:rPr>
              <w:sz w:val="14"/>
            </w:rPr>
            <w:t xml:space="preserve">Seite </w:t>
          </w: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PAGE  \* MERGEFORMAT </w:instrText>
          </w:r>
          <w:r>
            <w:rPr>
              <w:sz w:val="14"/>
            </w:rPr>
            <w:fldChar w:fldCharType="separate"/>
          </w:r>
          <w:r w:rsidR="004E30D6">
            <w:rPr>
              <w:noProof/>
              <w:sz w:val="14"/>
            </w:rPr>
            <w:t>8</w:t>
          </w:r>
          <w:r>
            <w:rPr>
              <w:sz w:val="14"/>
            </w:rPr>
            <w:fldChar w:fldCharType="end"/>
          </w:r>
          <w:r>
            <w:rPr>
              <w:sz w:val="14"/>
            </w:rPr>
            <w:t xml:space="preserve"> von </w:t>
          </w:r>
          <w:r>
            <w:rPr>
              <w:rStyle w:val="Seitenzahl"/>
              <w:sz w:val="14"/>
            </w:rPr>
            <w:fldChar w:fldCharType="begin"/>
          </w:r>
          <w:r>
            <w:rPr>
              <w:rStyle w:val="Seitenzahl"/>
              <w:sz w:val="14"/>
            </w:rPr>
            <w:instrText xml:space="preserve"> NUMPAGES </w:instrText>
          </w:r>
          <w:r>
            <w:rPr>
              <w:rStyle w:val="Seitenzahl"/>
              <w:sz w:val="14"/>
            </w:rPr>
            <w:fldChar w:fldCharType="separate"/>
          </w:r>
          <w:r w:rsidR="004E30D6">
            <w:rPr>
              <w:rStyle w:val="Seitenzahl"/>
              <w:noProof/>
              <w:sz w:val="14"/>
            </w:rPr>
            <w:t>8</w:t>
          </w:r>
          <w:r>
            <w:rPr>
              <w:rStyle w:val="Seitenzahl"/>
              <w:sz w:val="14"/>
            </w:rPr>
            <w:fldChar w:fldCharType="end"/>
          </w:r>
        </w:p>
      </w:tc>
    </w:tr>
    <w:tr w:rsidR="00DF0C50" w14:paraId="5F1BF0E7" w14:textId="77777777">
      <w:trPr>
        <w:cantSplit/>
      </w:trPr>
      <w:tc>
        <w:tcPr>
          <w:tcW w:w="9618" w:type="dxa"/>
          <w:gridSpan w:val="2"/>
        </w:tcPr>
        <w:p w14:paraId="3CA9E053" w14:textId="0FF3CB80" w:rsidR="00DF0C50" w:rsidRDefault="00DF0C50">
          <w:pPr>
            <w:pStyle w:val="Fuzeile"/>
            <w:spacing w:before="60"/>
            <w:jc w:val="left"/>
            <w:rPr>
              <w:sz w:val="14"/>
            </w:rPr>
          </w:pPr>
        </w:p>
      </w:tc>
      <w:tc>
        <w:tcPr>
          <w:tcW w:w="5478" w:type="dxa"/>
        </w:tcPr>
        <w:p w14:paraId="5C0FA438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</w:p>
      </w:tc>
    </w:tr>
  </w:tbl>
  <w:p w14:paraId="4DF5B1B9" w14:textId="77777777" w:rsidR="00DF0C50" w:rsidRDefault="00DF0C50" w:rsidP="00D20C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4DD24" w14:textId="77777777" w:rsidR="00BA7BD6" w:rsidRDefault="00BA7BD6">
      <w:r>
        <w:separator/>
      </w:r>
    </w:p>
  </w:footnote>
  <w:footnote w:type="continuationSeparator" w:id="0">
    <w:p w14:paraId="7E0111DB" w14:textId="77777777" w:rsidR="00BA7BD6" w:rsidRDefault="00BA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46DE1" w14:textId="504D9853" w:rsidR="00DF0C50" w:rsidRDefault="002540FA" w:rsidP="00872396">
    <w:pPr>
      <w:pStyle w:val="Kopfzeile"/>
      <w:tabs>
        <w:tab w:val="clear" w:pos="9072"/>
        <w:tab w:val="right" w:pos="15026"/>
      </w:tabs>
      <w:rPr>
        <w:b/>
        <w:sz w:val="28"/>
        <w:lang w:val="de-CH"/>
      </w:rPr>
    </w:pPr>
    <w:r>
      <w:rPr>
        <w:b/>
        <w:sz w:val="28"/>
        <w:lang w:val="de-CH"/>
      </w:rPr>
      <w:t xml:space="preserve">Python Programmierung </w:t>
    </w:r>
    <w:r w:rsidR="00395A43">
      <w:rPr>
        <w:b/>
        <w:sz w:val="28"/>
        <w:lang w:val="de-CH"/>
      </w:rPr>
      <w:t>2</w:t>
    </w:r>
    <w:r w:rsidR="002C4D5B">
      <w:rPr>
        <w:b/>
        <w:sz w:val="28"/>
        <w:lang w:val="de-CH"/>
      </w:rPr>
      <w:tab/>
    </w:r>
    <w:r w:rsidR="00DF0C50">
      <w:rPr>
        <w:b/>
        <w:sz w:val="28"/>
        <w:lang w:val="de-CH"/>
      </w:rPr>
      <w:tab/>
    </w:r>
    <w:r w:rsidR="007463B0">
      <w:rPr>
        <w:noProof/>
        <w:lang w:val="de-CH" w:eastAsia="de-CH"/>
      </w:rPr>
      <w:drawing>
        <wp:inline distT="0" distB="0" distL="0" distR="0" wp14:anchorId="5A94BD5B" wp14:editId="17313629">
          <wp:extent cx="2133600" cy="400050"/>
          <wp:effectExtent l="0" t="0" r="0" b="0"/>
          <wp:docPr id="1" name="Bild 1" descr="LogoHFU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HFU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983F69" w14:textId="77777777" w:rsidR="00DF0C50" w:rsidRDefault="00DF0C50" w:rsidP="00872396">
    <w:pPr>
      <w:pStyle w:val="Kopfzeile"/>
      <w:tabs>
        <w:tab w:val="right" w:pos="14742"/>
      </w:tabs>
      <w:rPr>
        <w:b/>
        <w:sz w:val="28"/>
        <w:lang w:val="de-CH"/>
      </w:rPr>
    </w:pPr>
  </w:p>
  <w:p w14:paraId="18C55D90" w14:textId="77777777" w:rsidR="00DF0C50" w:rsidRDefault="00E66111" w:rsidP="00872396">
    <w:pPr>
      <w:pStyle w:val="Kopfzeile"/>
      <w:tabs>
        <w:tab w:val="clear" w:pos="4536"/>
        <w:tab w:val="clear" w:pos="9072"/>
        <w:tab w:val="right" w:pos="15026"/>
      </w:tabs>
      <w:spacing w:after="300"/>
      <w:rPr>
        <w:b/>
        <w:sz w:val="28"/>
        <w:lang w:val="de-CH"/>
      </w:rPr>
    </w:pPr>
    <w:r>
      <w:rPr>
        <w:b/>
        <w:sz w:val="28"/>
        <w:lang w:val="de-CH"/>
      </w:rPr>
      <w:t>Unterrichtsplan</w:t>
    </w:r>
    <w:r>
      <w:rPr>
        <w:b/>
        <w:sz w:val="28"/>
        <w:lang w:val="de-CH"/>
      </w:rPr>
      <w:tab/>
    </w:r>
    <w:r w:rsidR="00BF7564">
      <w:rPr>
        <w:b/>
        <w:sz w:val="28"/>
        <w:lang w:val="de-CH"/>
      </w:rPr>
      <w:t>Walter Rothlin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6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B4E9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FE0A86"/>
    <w:multiLevelType w:val="hybridMultilevel"/>
    <w:tmpl w:val="EDE6492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5A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3864EC"/>
    <w:multiLevelType w:val="hybridMultilevel"/>
    <w:tmpl w:val="FEE088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C173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B449A8"/>
    <w:multiLevelType w:val="hybridMultilevel"/>
    <w:tmpl w:val="EF7AE3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52371"/>
    <w:multiLevelType w:val="hybridMultilevel"/>
    <w:tmpl w:val="98626A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20D69"/>
    <w:multiLevelType w:val="hybridMultilevel"/>
    <w:tmpl w:val="2E0CEA44"/>
    <w:lvl w:ilvl="0" w:tplc="C1849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E0713"/>
    <w:multiLevelType w:val="hybridMultilevel"/>
    <w:tmpl w:val="2E24937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4D737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FA074A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44522A4"/>
    <w:multiLevelType w:val="hybridMultilevel"/>
    <w:tmpl w:val="611CC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E3F06"/>
    <w:multiLevelType w:val="hybridMultilevel"/>
    <w:tmpl w:val="212CED4E"/>
    <w:lvl w:ilvl="0" w:tplc="DF044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D7F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C5C7E99"/>
    <w:multiLevelType w:val="hybridMultilevel"/>
    <w:tmpl w:val="224AE9A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4602EB"/>
    <w:multiLevelType w:val="hybridMultilevel"/>
    <w:tmpl w:val="5A3ABF4C"/>
    <w:lvl w:ilvl="0" w:tplc="C1AA4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517A1B"/>
    <w:multiLevelType w:val="hybridMultilevel"/>
    <w:tmpl w:val="504E3B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96AB1"/>
    <w:multiLevelType w:val="hybridMultilevel"/>
    <w:tmpl w:val="C83097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E506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CC341EF"/>
    <w:multiLevelType w:val="hybridMultilevel"/>
    <w:tmpl w:val="4912A2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276E3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00F421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0A957C5"/>
    <w:multiLevelType w:val="hybridMultilevel"/>
    <w:tmpl w:val="D36A3F6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44B18"/>
    <w:multiLevelType w:val="hybridMultilevel"/>
    <w:tmpl w:val="2BD4E77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480755"/>
    <w:multiLevelType w:val="hybridMultilevel"/>
    <w:tmpl w:val="F42A9C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A39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25842A5"/>
    <w:multiLevelType w:val="hybridMultilevel"/>
    <w:tmpl w:val="F1307A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8D61DA"/>
    <w:multiLevelType w:val="hybridMultilevel"/>
    <w:tmpl w:val="39C8F9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557DD4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30" w15:restartNumberingAfterBreak="0">
    <w:nsid w:val="5F951A1E"/>
    <w:multiLevelType w:val="hybridMultilevel"/>
    <w:tmpl w:val="6F72DD3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4C6B5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71850A0"/>
    <w:multiLevelType w:val="hybridMultilevel"/>
    <w:tmpl w:val="1E8C4150"/>
    <w:lvl w:ilvl="0" w:tplc="DDDAB3D2">
      <w:start w:val="2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6239C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33A570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7597472"/>
    <w:multiLevelType w:val="singleLevel"/>
    <w:tmpl w:val="945E4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36" w15:restartNumberingAfterBreak="0">
    <w:nsid w:val="77DF6F22"/>
    <w:multiLevelType w:val="hybridMultilevel"/>
    <w:tmpl w:val="A866E650"/>
    <w:lvl w:ilvl="0" w:tplc="D2A0F3E8">
      <w:start w:val="7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662E7"/>
    <w:multiLevelType w:val="hybridMultilevel"/>
    <w:tmpl w:val="A65C99DC"/>
    <w:lvl w:ilvl="0" w:tplc="21DEBD18">
      <w:start w:val="1"/>
      <w:numFmt w:val="bullet"/>
      <w:pStyle w:val="Tabellentex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E422FA"/>
    <w:multiLevelType w:val="hybridMultilevel"/>
    <w:tmpl w:val="1DB4D43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655430">
    <w:abstractNumId w:val="29"/>
  </w:num>
  <w:num w:numId="2" w16cid:durableId="831144362">
    <w:abstractNumId w:val="1"/>
  </w:num>
  <w:num w:numId="3" w16cid:durableId="2027712360">
    <w:abstractNumId w:val="11"/>
  </w:num>
  <w:num w:numId="4" w16cid:durableId="920722876">
    <w:abstractNumId w:val="21"/>
  </w:num>
  <w:num w:numId="5" w16cid:durableId="1551651821">
    <w:abstractNumId w:val="31"/>
  </w:num>
  <w:num w:numId="6" w16cid:durableId="1981570294">
    <w:abstractNumId w:val="0"/>
  </w:num>
  <w:num w:numId="7" w16cid:durableId="1699087656">
    <w:abstractNumId w:val="10"/>
  </w:num>
  <w:num w:numId="8" w16cid:durableId="1406025669">
    <w:abstractNumId w:val="26"/>
  </w:num>
  <w:num w:numId="9" w16cid:durableId="482434256">
    <w:abstractNumId w:val="5"/>
  </w:num>
  <w:num w:numId="10" w16cid:durableId="2115326576">
    <w:abstractNumId w:val="22"/>
  </w:num>
  <w:num w:numId="11" w16cid:durableId="104037312">
    <w:abstractNumId w:val="33"/>
  </w:num>
  <w:num w:numId="12" w16cid:durableId="1394230294">
    <w:abstractNumId w:val="3"/>
  </w:num>
  <w:num w:numId="13" w16cid:durableId="1989940983">
    <w:abstractNumId w:val="19"/>
  </w:num>
  <w:num w:numId="14" w16cid:durableId="532577874">
    <w:abstractNumId w:val="34"/>
  </w:num>
  <w:num w:numId="15" w16cid:durableId="1872109330">
    <w:abstractNumId w:val="14"/>
  </w:num>
  <w:num w:numId="16" w16cid:durableId="419764802">
    <w:abstractNumId w:val="35"/>
  </w:num>
  <w:num w:numId="17" w16cid:durableId="1051152160">
    <w:abstractNumId w:val="9"/>
  </w:num>
  <w:num w:numId="18" w16cid:durableId="1425372341">
    <w:abstractNumId w:val="37"/>
  </w:num>
  <w:num w:numId="19" w16cid:durableId="62071890">
    <w:abstractNumId w:val="12"/>
  </w:num>
  <w:num w:numId="20" w16cid:durableId="2033679528">
    <w:abstractNumId w:val="8"/>
  </w:num>
  <w:num w:numId="21" w16cid:durableId="1009065497">
    <w:abstractNumId w:val="30"/>
  </w:num>
  <w:num w:numId="22" w16cid:durableId="1035348913">
    <w:abstractNumId w:val="4"/>
  </w:num>
  <w:num w:numId="23" w16cid:durableId="734085850">
    <w:abstractNumId w:val="32"/>
  </w:num>
  <w:num w:numId="24" w16cid:durableId="301930833">
    <w:abstractNumId w:val="38"/>
  </w:num>
  <w:num w:numId="25" w16cid:durableId="1050425358">
    <w:abstractNumId w:val="23"/>
  </w:num>
  <w:num w:numId="26" w16cid:durableId="913315307">
    <w:abstractNumId w:val="2"/>
  </w:num>
  <w:num w:numId="27" w16cid:durableId="340661694">
    <w:abstractNumId w:val="25"/>
  </w:num>
  <w:num w:numId="28" w16cid:durableId="1102729632">
    <w:abstractNumId w:val="15"/>
  </w:num>
  <w:num w:numId="29" w16cid:durableId="1650746417">
    <w:abstractNumId w:val="13"/>
  </w:num>
  <w:num w:numId="30" w16cid:durableId="1813476101">
    <w:abstractNumId w:val="16"/>
  </w:num>
  <w:num w:numId="31" w16cid:durableId="1116870802">
    <w:abstractNumId w:val="24"/>
  </w:num>
  <w:num w:numId="32" w16cid:durableId="1810324094">
    <w:abstractNumId w:val="27"/>
  </w:num>
  <w:num w:numId="33" w16cid:durableId="2146044660">
    <w:abstractNumId w:val="28"/>
  </w:num>
  <w:num w:numId="34" w16cid:durableId="840512705">
    <w:abstractNumId w:val="7"/>
  </w:num>
  <w:num w:numId="35" w16cid:durableId="1661228669">
    <w:abstractNumId w:val="17"/>
  </w:num>
  <w:num w:numId="36" w16cid:durableId="352806936">
    <w:abstractNumId w:val="20"/>
  </w:num>
  <w:num w:numId="37" w16cid:durableId="252015911">
    <w:abstractNumId w:val="18"/>
  </w:num>
  <w:num w:numId="38" w16cid:durableId="156380672">
    <w:abstractNumId w:val="36"/>
  </w:num>
  <w:num w:numId="39" w16cid:durableId="2016571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396"/>
    <w:rsid w:val="000106AE"/>
    <w:rsid w:val="0002660D"/>
    <w:rsid w:val="00032A2D"/>
    <w:rsid w:val="00037EBB"/>
    <w:rsid w:val="00054E71"/>
    <w:rsid w:val="000567E4"/>
    <w:rsid w:val="000731B4"/>
    <w:rsid w:val="00075FDF"/>
    <w:rsid w:val="000765F6"/>
    <w:rsid w:val="000845C0"/>
    <w:rsid w:val="00085C6C"/>
    <w:rsid w:val="00086559"/>
    <w:rsid w:val="00091D8B"/>
    <w:rsid w:val="00096E0B"/>
    <w:rsid w:val="00097E73"/>
    <w:rsid w:val="000A6792"/>
    <w:rsid w:val="000C5DE8"/>
    <w:rsid w:val="000C644E"/>
    <w:rsid w:val="000D58DB"/>
    <w:rsid w:val="000E0D26"/>
    <w:rsid w:val="000E6CFD"/>
    <w:rsid w:val="000E7B3C"/>
    <w:rsid w:val="000E7EAE"/>
    <w:rsid w:val="000F1186"/>
    <w:rsid w:val="000F2555"/>
    <w:rsid w:val="000F2D96"/>
    <w:rsid w:val="000F6DB5"/>
    <w:rsid w:val="001245B9"/>
    <w:rsid w:val="001249F0"/>
    <w:rsid w:val="0015048D"/>
    <w:rsid w:val="00155634"/>
    <w:rsid w:val="00156DAE"/>
    <w:rsid w:val="00167F87"/>
    <w:rsid w:val="00176550"/>
    <w:rsid w:val="00176A05"/>
    <w:rsid w:val="0018312E"/>
    <w:rsid w:val="00190735"/>
    <w:rsid w:val="0019166F"/>
    <w:rsid w:val="00194964"/>
    <w:rsid w:val="00195FD0"/>
    <w:rsid w:val="00196E9F"/>
    <w:rsid w:val="001B20C1"/>
    <w:rsid w:val="001B5E7A"/>
    <w:rsid w:val="001C4FF0"/>
    <w:rsid w:val="001D1796"/>
    <w:rsid w:val="001D1C2E"/>
    <w:rsid w:val="001D22C4"/>
    <w:rsid w:val="001D346D"/>
    <w:rsid w:val="001D4D3A"/>
    <w:rsid w:val="001E124D"/>
    <w:rsid w:val="001F03A5"/>
    <w:rsid w:val="00202458"/>
    <w:rsid w:val="00207329"/>
    <w:rsid w:val="00210BEC"/>
    <w:rsid w:val="00224359"/>
    <w:rsid w:val="0022448A"/>
    <w:rsid w:val="00226197"/>
    <w:rsid w:val="00230791"/>
    <w:rsid w:val="002310E3"/>
    <w:rsid w:val="00231F30"/>
    <w:rsid w:val="002354DD"/>
    <w:rsid w:val="002437B2"/>
    <w:rsid w:val="002540FA"/>
    <w:rsid w:val="00264F01"/>
    <w:rsid w:val="00283DB1"/>
    <w:rsid w:val="002873F4"/>
    <w:rsid w:val="002907A2"/>
    <w:rsid w:val="00291EEB"/>
    <w:rsid w:val="002C2E6F"/>
    <w:rsid w:val="002C4D5B"/>
    <w:rsid w:val="002C5F86"/>
    <w:rsid w:val="002F7023"/>
    <w:rsid w:val="0030688D"/>
    <w:rsid w:val="003075E3"/>
    <w:rsid w:val="00341791"/>
    <w:rsid w:val="00343F33"/>
    <w:rsid w:val="00356242"/>
    <w:rsid w:val="003737ED"/>
    <w:rsid w:val="00385C42"/>
    <w:rsid w:val="0039535F"/>
    <w:rsid w:val="00395A43"/>
    <w:rsid w:val="00396906"/>
    <w:rsid w:val="003A1F00"/>
    <w:rsid w:val="003A360B"/>
    <w:rsid w:val="003D52A5"/>
    <w:rsid w:val="003D6C66"/>
    <w:rsid w:val="003E2E9F"/>
    <w:rsid w:val="003E461C"/>
    <w:rsid w:val="003E7930"/>
    <w:rsid w:val="003F45CE"/>
    <w:rsid w:val="00402B7C"/>
    <w:rsid w:val="00403CED"/>
    <w:rsid w:val="00426C1A"/>
    <w:rsid w:val="00432A00"/>
    <w:rsid w:val="00433AE5"/>
    <w:rsid w:val="00435127"/>
    <w:rsid w:val="004373B1"/>
    <w:rsid w:val="00447693"/>
    <w:rsid w:val="004641D5"/>
    <w:rsid w:val="004653E7"/>
    <w:rsid w:val="00494339"/>
    <w:rsid w:val="004A667F"/>
    <w:rsid w:val="004A713E"/>
    <w:rsid w:val="004B3631"/>
    <w:rsid w:val="004D4344"/>
    <w:rsid w:val="004D711C"/>
    <w:rsid w:val="004E1619"/>
    <w:rsid w:val="004E30D6"/>
    <w:rsid w:val="004E3A3C"/>
    <w:rsid w:val="004E54AE"/>
    <w:rsid w:val="004E5751"/>
    <w:rsid w:val="00502502"/>
    <w:rsid w:val="00520B97"/>
    <w:rsid w:val="005328CF"/>
    <w:rsid w:val="005354A0"/>
    <w:rsid w:val="00535CCA"/>
    <w:rsid w:val="0053763E"/>
    <w:rsid w:val="005454C1"/>
    <w:rsid w:val="00546341"/>
    <w:rsid w:val="00552F43"/>
    <w:rsid w:val="0055306A"/>
    <w:rsid w:val="00566A9D"/>
    <w:rsid w:val="00584AC3"/>
    <w:rsid w:val="005B1802"/>
    <w:rsid w:val="005B4421"/>
    <w:rsid w:val="005B4FC3"/>
    <w:rsid w:val="005D6467"/>
    <w:rsid w:val="005E1DC8"/>
    <w:rsid w:val="005F5411"/>
    <w:rsid w:val="00615241"/>
    <w:rsid w:val="00620988"/>
    <w:rsid w:val="00650005"/>
    <w:rsid w:val="00655A2B"/>
    <w:rsid w:val="00672200"/>
    <w:rsid w:val="006860F2"/>
    <w:rsid w:val="00693FA9"/>
    <w:rsid w:val="0069454F"/>
    <w:rsid w:val="0069459A"/>
    <w:rsid w:val="006A1475"/>
    <w:rsid w:val="006A3EF2"/>
    <w:rsid w:val="006B0440"/>
    <w:rsid w:val="006B08EB"/>
    <w:rsid w:val="006B190E"/>
    <w:rsid w:val="006D2E1A"/>
    <w:rsid w:val="006D4EF6"/>
    <w:rsid w:val="006D5A22"/>
    <w:rsid w:val="006E78F7"/>
    <w:rsid w:val="00704141"/>
    <w:rsid w:val="007060FA"/>
    <w:rsid w:val="007133FB"/>
    <w:rsid w:val="007170AA"/>
    <w:rsid w:val="00725A3B"/>
    <w:rsid w:val="00726C3E"/>
    <w:rsid w:val="00731A77"/>
    <w:rsid w:val="00735935"/>
    <w:rsid w:val="00741C12"/>
    <w:rsid w:val="007440AA"/>
    <w:rsid w:val="007463B0"/>
    <w:rsid w:val="00767E8D"/>
    <w:rsid w:val="007701B5"/>
    <w:rsid w:val="00770B45"/>
    <w:rsid w:val="00776C0C"/>
    <w:rsid w:val="007772D7"/>
    <w:rsid w:val="0078034E"/>
    <w:rsid w:val="00783440"/>
    <w:rsid w:val="007845A5"/>
    <w:rsid w:val="00794AD9"/>
    <w:rsid w:val="00795E35"/>
    <w:rsid w:val="007A75C9"/>
    <w:rsid w:val="007B391A"/>
    <w:rsid w:val="007C5FF3"/>
    <w:rsid w:val="007E4F4C"/>
    <w:rsid w:val="007F39F6"/>
    <w:rsid w:val="007F3D9C"/>
    <w:rsid w:val="00811ACC"/>
    <w:rsid w:val="00822D75"/>
    <w:rsid w:val="00825698"/>
    <w:rsid w:val="008329EA"/>
    <w:rsid w:val="00832C06"/>
    <w:rsid w:val="00846B7C"/>
    <w:rsid w:val="00853BF8"/>
    <w:rsid w:val="00870483"/>
    <w:rsid w:val="00872396"/>
    <w:rsid w:val="008809BC"/>
    <w:rsid w:val="0088726C"/>
    <w:rsid w:val="008C1574"/>
    <w:rsid w:val="008E21C5"/>
    <w:rsid w:val="008E531C"/>
    <w:rsid w:val="008E55A7"/>
    <w:rsid w:val="008F13F7"/>
    <w:rsid w:val="00907F2E"/>
    <w:rsid w:val="00915F30"/>
    <w:rsid w:val="0092314C"/>
    <w:rsid w:val="00926D5E"/>
    <w:rsid w:val="0093693D"/>
    <w:rsid w:val="00960FB7"/>
    <w:rsid w:val="0097707A"/>
    <w:rsid w:val="00981E0F"/>
    <w:rsid w:val="009839AE"/>
    <w:rsid w:val="009863B4"/>
    <w:rsid w:val="00996A31"/>
    <w:rsid w:val="009A0176"/>
    <w:rsid w:val="009B1C69"/>
    <w:rsid w:val="009B7AFF"/>
    <w:rsid w:val="009D011D"/>
    <w:rsid w:val="009D274A"/>
    <w:rsid w:val="009D7F2A"/>
    <w:rsid w:val="009E1CEF"/>
    <w:rsid w:val="009E3BC0"/>
    <w:rsid w:val="00A103CB"/>
    <w:rsid w:val="00A1288D"/>
    <w:rsid w:val="00A14935"/>
    <w:rsid w:val="00A15AEF"/>
    <w:rsid w:val="00A263F7"/>
    <w:rsid w:val="00A36A3E"/>
    <w:rsid w:val="00A5114F"/>
    <w:rsid w:val="00A61CD9"/>
    <w:rsid w:val="00A64553"/>
    <w:rsid w:val="00A650E8"/>
    <w:rsid w:val="00A70680"/>
    <w:rsid w:val="00A957AD"/>
    <w:rsid w:val="00AA114A"/>
    <w:rsid w:val="00AB0EDB"/>
    <w:rsid w:val="00AC0087"/>
    <w:rsid w:val="00AC258A"/>
    <w:rsid w:val="00AC5A28"/>
    <w:rsid w:val="00AF31AA"/>
    <w:rsid w:val="00AF6293"/>
    <w:rsid w:val="00AF6CE5"/>
    <w:rsid w:val="00B05584"/>
    <w:rsid w:val="00B06FE2"/>
    <w:rsid w:val="00B10AC9"/>
    <w:rsid w:val="00B11844"/>
    <w:rsid w:val="00B119DD"/>
    <w:rsid w:val="00B1749D"/>
    <w:rsid w:val="00B24F50"/>
    <w:rsid w:val="00B334B9"/>
    <w:rsid w:val="00B35357"/>
    <w:rsid w:val="00B459EC"/>
    <w:rsid w:val="00B46BFA"/>
    <w:rsid w:val="00B514D3"/>
    <w:rsid w:val="00B52A6E"/>
    <w:rsid w:val="00B679A5"/>
    <w:rsid w:val="00B75928"/>
    <w:rsid w:val="00B76318"/>
    <w:rsid w:val="00BA7992"/>
    <w:rsid w:val="00BA7BD6"/>
    <w:rsid w:val="00BB0769"/>
    <w:rsid w:val="00BB5428"/>
    <w:rsid w:val="00BC1E58"/>
    <w:rsid w:val="00BD5610"/>
    <w:rsid w:val="00BD6F12"/>
    <w:rsid w:val="00BD77BD"/>
    <w:rsid w:val="00BE44E1"/>
    <w:rsid w:val="00BF7564"/>
    <w:rsid w:val="00C02E1B"/>
    <w:rsid w:val="00C04AC7"/>
    <w:rsid w:val="00C1613E"/>
    <w:rsid w:val="00C224D5"/>
    <w:rsid w:val="00C252F9"/>
    <w:rsid w:val="00C27651"/>
    <w:rsid w:val="00C510AA"/>
    <w:rsid w:val="00C5231E"/>
    <w:rsid w:val="00C574B1"/>
    <w:rsid w:val="00C63462"/>
    <w:rsid w:val="00C65510"/>
    <w:rsid w:val="00C7185F"/>
    <w:rsid w:val="00C71B96"/>
    <w:rsid w:val="00C75260"/>
    <w:rsid w:val="00C77228"/>
    <w:rsid w:val="00C92C77"/>
    <w:rsid w:val="00CA05F9"/>
    <w:rsid w:val="00CA4CC4"/>
    <w:rsid w:val="00CB6F11"/>
    <w:rsid w:val="00CC3704"/>
    <w:rsid w:val="00CD423D"/>
    <w:rsid w:val="00CE2C1F"/>
    <w:rsid w:val="00CE574C"/>
    <w:rsid w:val="00CE631E"/>
    <w:rsid w:val="00D000E8"/>
    <w:rsid w:val="00D20C73"/>
    <w:rsid w:val="00D223A4"/>
    <w:rsid w:val="00D35526"/>
    <w:rsid w:val="00D6049E"/>
    <w:rsid w:val="00D6684F"/>
    <w:rsid w:val="00D87B56"/>
    <w:rsid w:val="00DA2953"/>
    <w:rsid w:val="00DB76F0"/>
    <w:rsid w:val="00DF0C50"/>
    <w:rsid w:val="00DF749C"/>
    <w:rsid w:val="00E073D5"/>
    <w:rsid w:val="00E07E29"/>
    <w:rsid w:val="00E16F39"/>
    <w:rsid w:val="00E235F5"/>
    <w:rsid w:val="00E26E21"/>
    <w:rsid w:val="00E31986"/>
    <w:rsid w:val="00E4371B"/>
    <w:rsid w:val="00E56DBA"/>
    <w:rsid w:val="00E66111"/>
    <w:rsid w:val="00E6691C"/>
    <w:rsid w:val="00E70F77"/>
    <w:rsid w:val="00E73A38"/>
    <w:rsid w:val="00E7514C"/>
    <w:rsid w:val="00E75350"/>
    <w:rsid w:val="00E764DB"/>
    <w:rsid w:val="00E8580C"/>
    <w:rsid w:val="00E9069E"/>
    <w:rsid w:val="00E93483"/>
    <w:rsid w:val="00EA2BEB"/>
    <w:rsid w:val="00EA4C3F"/>
    <w:rsid w:val="00EB2116"/>
    <w:rsid w:val="00EC5AB3"/>
    <w:rsid w:val="00ED2DD6"/>
    <w:rsid w:val="00ED42CF"/>
    <w:rsid w:val="00ED4777"/>
    <w:rsid w:val="00EE4B8A"/>
    <w:rsid w:val="00F02948"/>
    <w:rsid w:val="00F066D0"/>
    <w:rsid w:val="00F21583"/>
    <w:rsid w:val="00F32BFD"/>
    <w:rsid w:val="00F40055"/>
    <w:rsid w:val="00F61264"/>
    <w:rsid w:val="00F62264"/>
    <w:rsid w:val="00F80310"/>
    <w:rsid w:val="00F8373E"/>
    <w:rsid w:val="00F86068"/>
    <w:rsid w:val="00F958C2"/>
    <w:rsid w:val="00FA3249"/>
    <w:rsid w:val="00FD1398"/>
    <w:rsid w:val="00FD2824"/>
    <w:rsid w:val="00FE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2AFDEBD"/>
  <w15:docId w15:val="{C7F663D9-A724-4A88-9DBD-321831CF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120" w:after="120"/>
      <w:jc w:val="left"/>
      <w:outlineLvl w:val="0"/>
    </w:pPr>
    <w:rPr>
      <w:b/>
      <w:i/>
      <w:lang w:val="de-CH"/>
    </w:rPr>
  </w:style>
  <w:style w:type="paragraph" w:styleId="berschrift2">
    <w:name w:val="heading 2"/>
    <w:basedOn w:val="Standard"/>
    <w:next w:val="Standard"/>
    <w:qFormat/>
    <w:pPr>
      <w:keepNext/>
      <w:spacing w:before="120" w:after="120"/>
      <w:jc w:val="center"/>
      <w:outlineLvl w:val="1"/>
    </w:pPr>
    <w:rPr>
      <w:b/>
      <w:lang w:val="de-CH"/>
    </w:rPr>
  </w:style>
  <w:style w:type="paragraph" w:styleId="berschrift3">
    <w:name w:val="heading 3"/>
    <w:basedOn w:val="Standard"/>
    <w:next w:val="Standard"/>
    <w:qFormat/>
    <w:pPr>
      <w:keepNext/>
      <w:spacing w:before="120" w:after="120"/>
      <w:outlineLvl w:val="2"/>
    </w:pPr>
    <w:rPr>
      <w:b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C252F9"/>
    <w:rPr>
      <w:rFonts w:ascii="Tahoma" w:hAnsi="Tahoma" w:cs="Tahoma"/>
      <w:sz w:val="16"/>
      <w:szCs w:val="16"/>
    </w:rPr>
  </w:style>
  <w:style w:type="paragraph" w:customStyle="1" w:styleId="Tabellentext1">
    <w:name w:val="Tabellentext1"/>
    <w:basedOn w:val="Standard"/>
    <w:pPr>
      <w:spacing w:before="120" w:after="120"/>
      <w:jc w:val="left"/>
    </w:pPr>
    <w:rPr>
      <w:lang w:val="de-CH"/>
    </w:rPr>
  </w:style>
  <w:style w:type="paragraph" w:customStyle="1" w:styleId="Tabellentexttitel">
    <w:name w:val="Tabellentext_titel"/>
    <w:basedOn w:val="Standard"/>
    <w:next w:val="Tabellentextaufzhlung"/>
    <w:pPr>
      <w:spacing w:before="120"/>
      <w:jc w:val="left"/>
    </w:pPr>
    <w:rPr>
      <w:b/>
      <w:bCs/>
      <w:lang w:val="de-CH"/>
    </w:rPr>
  </w:style>
  <w:style w:type="paragraph" w:customStyle="1" w:styleId="Tabellentextaufzhlung">
    <w:name w:val="Tabellentext_aufzählung"/>
    <w:basedOn w:val="Standard"/>
    <w:pPr>
      <w:numPr>
        <w:numId w:val="18"/>
      </w:numPr>
      <w:jc w:val="left"/>
    </w:pPr>
    <w:rPr>
      <w:lang w:val="de-CH"/>
    </w:rPr>
  </w:style>
  <w:style w:type="character" w:customStyle="1" w:styleId="SprechblasentextZchn">
    <w:name w:val="Sprechblasentext Zchn"/>
    <w:link w:val="Sprechblasentext"/>
    <w:rsid w:val="00C252F9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3E2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0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6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en\Dokumente\TSU\4\Unterrichtsplan_Templat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Unterrichtsplan_Template.dot</Template>
  <TotalTime>0</TotalTime>
  <Pages>4</Pages>
  <Words>385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 MC1</vt:lpstr>
    </vt:vector>
  </TitlesOfParts>
  <Company> 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 MC1</dc:title>
  <dc:subject/>
  <dc:creator>Matthias Kläy</dc:creator>
  <cp:keywords/>
  <dc:description/>
  <cp:lastModifiedBy>Walter Rothlin</cp:lastModifiedBy>
  <cp:revision>39</cp:revision>
  <cp:lastPrinted>2023-11-10T09:13:00Z</cp:lastPrinted>
  <dcterms:created xsi:type="dcterms:W3CDTF">2022-07-01T14:26:00Z</dcterms:created>
  <dcterms:modified xsi:type="dcterms:W3CDTF">2024-11-30T11:31:00Z</dcterms:modified>
</cp:coreProperties>
</file>