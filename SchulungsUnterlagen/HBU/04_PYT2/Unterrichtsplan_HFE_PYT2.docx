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DF0C50" w:rsidRPr="00584AC3" w14:paraId="614F164A" w14:textId="77777777" w:rsidTr="00A64553">
        <w:trPr>
          <w:cantSplit/>
          <w:tblHeader/>
        </w:trPr>
        <w:tc>
          <w:tcPr>
            <w:tcW w:w="1346" w:type="dxa"/>
            <w:shd w:val="pct10" w:color="000000" w:fill="FFFFFF"/>
          </w:tcPr>
          <w:p w14:paraId="16619D0A" w14:textId="77777777" w:rsidR="00DF0C50" w:rsidRPr="00584AC3" w:rsidRDefault="004A667F" w:rsidP="00A64553">
            <w:pPr>
              <w:pStyle w:val="berschrift3"/>
              <w:jc w:val="left"/>
            </w:pPr>
            <w:r>
              <w:t>Abend</w:t>
            </w:r>
          </w:p>
        </w:tc>
        <w:tc>
          <w:tcPr>
            <w:tcW w:w="1843" w:type="dxa"/>
            <w:shd w:val="pct10" w:color="000000" w:fill="FFFFFF"/>
          </w:tcPr>
          <w:p w14:paraId="39D243D4" w14:textId="77777777" w:rsidR="00DF0C50" w:rsidRPr="00584AC3" w:rsidRDefault="00DF0C50" w:rsidP="00A64553">
            <w:pPr>
              <w:spacing w:before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Lernziel</w:t>
            </w:r>
          </w:p>
        </w:tc>
        <w:tc>
          <w:tcPr>
            <w:tcW w:w="6804" w:type="dxa"/>
            <w:shd w:val="pct10" w:color="000000" w:fill="FFFFFF"/>
          </w:tcPr>
          <w:p w14:paraId="5280E286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1985" w:type="dxa"/>
            <w:shd w:val="pct10" w:color="000000" w:fill="FFFFFF"/>
          </w:tcPr>
          <w:p w14:paraId="357F0599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1276" w:type="dxa"/>
            <w:shd w:val="pct10" w:color="000000" w:fill="FFFFFF"/>
          </w:tcPr>
          <w:p w14:paraId="65068D08" w14:textId="77777777" w:rsidR="00DF0C50" w:rsidRPr="00584AC3" w:rsidRDefault="00DF0C50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1843" w:type="dxa"/>
            <w:shd w:val="pct10" w:color="000000" w:fill="FFFFFF"/>
          </w:tcPr>
          <w:p w14:paraId="475D4C90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693FA9" w:rsidRPr="00155634" w14:paraId="3E7065BE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3216F6E4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1. Abend</w:t>
            </w:r>
          </w:p>
        </w:tc>
        <w:tc>
          <w:tcPr>
            <w:tcW w:w="1843" w:type="dxa"/>
            <w:shd w:val="clear" w:color="auto" w:fill="FFFFFF"/>
          </w:tcPr>
          <w:p w14:paraId="1AB0CE92" w14:textId="1856159C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Vertiefen des Klassen-Konzept in Python </w:t>
            </w:r>
          </w:p>
          <w:p w14:paraId="0357CCD5" w14:textId="77777777" w:rsidR="00693FA9" w:rsidRPr="004E30D6" w:rsidRDefault="00693FA9" w:rsidP="00693FA9">
            <w:pPr>
              <w:rPr>
                <w:lang w:val="de-CH"/>
              </w:rPr>
            </w:pPr>
          </w:p>
          <w:p w14:paraId="6AC68E8D" w14:textId="77777777" w:rsidR="00693FA9" w:rsidRPr="004E30D6" w:rsidRDefault="00693FA9" w:rsidP="00693FA9">
            <w:pPr>
              <w:rPr>
                <w:lang w:val="de-CH"/>
              </w:rPr>
            </w:pPr>
          </w:p>
          <w:p w14:paraId="5E57B194" w14:textId="77777777" w:rsidR="00693FA9" w:rsidRPr="004E30D6" w:rsidRDefault="00693FA9" w:rsidP="00693FA9">
            <w:pPr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15F7B9F7" w14:textId="528E0784" w:rsidR="00693FA9" w:rsidRPr="00811ACC" w:rsidRDefault="00693FA9" w:rsidP="00693FA9">
            <w:pPr>
              <w:jc w:val="left"/>
              <w:rPr>
                <w:rFonts w:ascii="Times New Roman" w:hAnsi="Times New Roman"/>
                <w:noProof/>
                <w:sz w:val="20"/>
                <w:lang w:val="de-CH" w:eastAsia="de-CH"/>
              </w:rPr>
            </w:pPr>
          </w:p>
          <w:p w14:paraId="1B8D5D01" w14:textId="4E58D801" w:rsidR="00693FA9" w:rsidRPr="004D711C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fr-CH"/>
              </w:rPr>
            </w:pPr>
            <w:proofErr w:type="spellStart"/>
            <w:r w:rsidRPr="004D711C">
              <w:rPr>
                <w:sz w:val="20"/>
                <w:lang w:val="fr-CH"/>
              </w:rPr>
              <w:t>Repetition</w:t>
            </w:r>
            <w:proofErr w:type="spellEnd"/>
            <w:r w:rsidRPr="004D711C">
              <w:rPr>
                <w:sz w:val="20"/>
                <w:lang w:val="fr-CH"/>
              </w:rPr>
              <w:t xml:space="preserve"> </w:t>
            </w:r>
            <w:proofErr w:type="gramStart"/>
            <w:r w:rsidRPr="004D711C">
              <w:rPr>
                <w:sz w:val="20"/>
                <w:lang w:val="fr-CH"/>
              </w:rPr>
              <w:t>cl</w:t>
            </w:r>
            <w:r w:rsidR="00725A3B">
              <w:rPr>
                <w:sz w:val="20"/>
                <w:lang w:val="fr-CH"/>
              </w:rPr>
              <w:t>a</w:t>
            </w:r>
            <w:r w:rsidRPr="004D711C">
              <w:rPr>
                <w:sz w:val="20"/>
                <w:lang w:val="fr-CH"/>
              </w:rPr>
              <w:t>ss(</w:t>
            </w:r>
            <w:proofErr w:type="gramEnd"/>
            <w:r w:rsidRPr="004D711C">
              <w:rPr>
                <w:sz w:val="20"/>
                <w:lang w:val="fr-CH"/>
              </w:rPr>
              <w:t>)</w:t>
            </w:r>
            <w:r>
              <w:rPr>
                <w:sz w:val="20"/>
                <w:lang w:val="fr-CH"/>
              </w:rPr>
              <w:t>,</w:t>
            </w:r>
            <w:r w:rsidRPr="004D711C">
              <w:rPr>
                <w:sz w:val="20"/>
                <w:lang w:val="fr-CH"/>
              </w:rPr>
              <w:t xml:space="preserve"> </w:t>
            </w:r>
            <w:proofErr w:type="spellStart"/>
            <w:r w:rsidRPr="004D711C">
              <w:rPr>
                <w:sz w:val="20"/>
                <w:lang w:val="fr-CH"/>
              </w:rPr>
              <w:t>methoden</w:t>
            </w:r>
            <w:proofErr w:type="spellEnd"/>
            <w:r>
              <w:rPr>
                <w:sz w:val="20"/>
                <w:lang w:val="fr-CH"/>
              </w:rPr>
              <w:t xml:space="preserve">, </w:t>
            </w:r>
            <w:r w:rsidRPr="004D711C">
              <w:rPr>
                <w:sz w:val="20"/>
                <w:lang w:val="fr-CH"/>
              </w:rPr>
              <w:t>instance-</w:t>
            </w:r>
            <w:proofErr w:type="spellStart"/>
            <w:r w:rsidRPr="004D711C">
              <w:rPr>
                <w:sz w:val="20"/>
                <w:lang w:val="fr-CH"/>
              </w:rPr>
              <w:t>v</w:t>
            </w:r>
            <w:r>
              <w:rPr>
                <w:sz w:val="20"/>
                <w:lang w:val="fr-CH"/>
              </w:rPr>
              <w:t>ariablen</w:t>
            </w:r>
            <w:proofErr w:type="spellEnd"/>
            <w:r>
              <w:rPr>
                <w:sz w:val="20"/>
                <w:lang w:val="fr-CH"/>
              </w:rPr>
              <w:t xml:space="preserve">, </w:t>
            </w:r>
            <w:proofErr w:type="spellStart"/>
            <w:r>
              <w:rPr>
                <w:sz w:val="20"/>
                <w:lang w:val="fr-CH"/>
              </w:rPr>
              <w:t>properties</w:t>
            </w:r>
            <w:proofErr w:type="spellEnd"/>
          </w:p>
          <w:p w14:paraId="02C264B3" w14:textId="54CBA067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 xml:space="preserve">private / </w:t>
            </w:r>
            <w:proofErr w:type="spellStart"/>
            <w:r>
              <w:rPr>
                <w:sz w:val="20"/>
                <w:lang w:val="de-CH"/>
              </w:rPr>
              <w:t>public</w:t>
            </w:r>
            <w:proofErr w:type="spellEnd"/>
            <w:r>
              <w:rPr>
                <w:sz w:val="20"/>
                <w:lang w:val="de-CH"/>
              </w:rPr>
              <w:t xml:space="preserve"> </w:t>
            </w:r>
          </w:p>
          <w:p w14:paraId="2F8C56A0" w14:textId="340636BF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Statische Methoden</w:t>
            </w:r>
          </w:p>
          <w:p w14:paraId="5745BB7C" w14:textId="71124DC2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proofErr w:type="spellStart"/>
            <w:r>
              <w:rPr>
                <w:sz w:val="20"/>
                <w:lang w:val="de-CH"/>
              </w:rPr>
              <w:t>docStrings</w:t>
            </w:r>
            <w:proofErr w:type="spellEnd"/>
          </w:p>
          <w:p w14:paraId="7564232E" w14:textId="7FD28B9A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r>
              <w:rPr>
                <w:sz w:val="20"/>
                <w:lang w:val="de-CH"/>
              </w:rPr>
              <w:t>Vererbung</w:t>
            </w:r>
          </w:p>
          <w:p w14:paraId="5CA95711" w14:textId="77777777" w:rsidR="00693FA9" w:rsidRDefault="00693FA9" w:rsidP="00693FA9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de-CH"/>
              </w:rPr>
            </w:pPr>
            <w:proofErr w:type="spellStart"/>
            <w:r>
              <w:rPr>
                <w:sz w:val="20"/>
                <w:lang w:val="de-CH"/>
              </w:rPr>
              <w:t>Reflaction</w:t>
            </w:r>
            <w:proofErr w:type="spellEnd"/>
            <w:r>
              <w:rPr>
                <w:sz w:val="20"/>
                <w:lang w:val="de-CH"/>
              </w:rPr>
              <w:t xml:space="preserve"> (Zugriff auf </w:t>
            </w:r>
            <w:proofErr w:type="spellStart"/>
            <w:r>
              <w:rPr>
                <w:sz w:val="20"/>
                <w:lang w:val="de-CH"/>
              </w:rPr>
              <w:t>docStrings</w:t>
            </w:r>
            <w:proofErr w:type="spellEnd"/>
            <w:r>
              <w:rPr>
                <w:sz w:val="20"/>
                <w:lang w:val="de-CH"/>
              </w:rPr>
              <w:t xml:space="preserve">, dynamisch </w:t>
            </w:r>
            <w:proofErr w:type="spellStart"/>
            <w:r>
              <w:rPr>
                <w:sz w:val="20"/>
                <w:lang w:val="de-CH"/>
              </w:rPr>
              <w:t>Function</w:t>
            </w:r>
            <w:proofErr w:type="spellEnd"/>
            <w:r>
              <w:rPr>
                <w:sz w:val="20"/>
                <w:lang w:val="de-CH"/>
              </w:rPr>
              <w:t>-Call)</w:t>
            </w:r>
          </w:p>
          <w:p w14:paraId="21ADC18E" w14:textId="77777777" w:rsidR="006A1475" w:rsidRDefault="00693FA9" w:rsidP="006A1475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fr-CH"/>
              </w:rPr>
            </w:pPr>
            <w:r w:rsidRPr="00FD2824">
              <w:rPr>
                <w:sz w:val="20"/>
                <w:lang w:val="fr-CH"/>
              </w:rPr>
              <w:t>Enumerations (</w:t>
            </w:r>
            <w:proofErr w:type="gramStart"/>
            <w:r w:rsidR="00FD2824" w:rsidRPr="00FD2824">
              <w:rPr>
                <w:iCs/>
                <w:sz w:val="20"/>
                <w:lang w:val="fr-CH"/>
              </w:rPr>
              <w:t>ChatJPT:</w:t>
            </w:r>
            <w:proofErr w:type="gramEnd"/>
            <w:r w:rsidR="00FD2824" w:rsidRPr="00FD2824">
              <w:rPr>
                <w:iCs/>
                <w:sz w:val="20"/>
                <w:lang w:val="fr-CH"/>
              </w:rPr>
              <w:t xml:space="preserve"> </w:t>
            </w:r>
            <w:r w:rsidRPr="00FD2824">
              <w:rPr>
                <w:i/>
                <w:iCs/>
                <w:sz w:val="20"/>
                <w:lang w:val="fr-CH"/>
              </w:rPr>
              <w:t>Good morning. Pls show me some examples for enums in Python</w:t>
            </w:r>
            <w:r w:rsidRPr="00FD2824">
              <w:rPr>
                <w:sz w:val="20"/>
                <w:lang w:val="fr-CH"/>
              </w:rPr>
              <w:t>)</w:t>
            </w:r>
          </w:p>
          <w:p w14:paraId="0CBFDBC9" w14:textId="3D39DC50" w:rsidR="00725A3B" w:rsidRPr="00725A3B" w:rsidRDefault="00725A3B" w:rsidP="006A1475">
            <w:pPr>
              <w:pStyle w:val="Listenabsatz"/>
              <w:numPr>
                <w:ilvl w:val="0"/>
                <w:numId w:val="36"/>
              </w:numPr>
              <w:jc w:val="left"/>
              <w:rPr>
                <w:sz w:val="20"/>
                <w:lang w:val="pt-BR"/>
              </w:rPr>
            </w:pPr>
            <w:r w:rsidRPr="00725A3B">
              <w:rPr>
                <w:sz w:val="20"/>
                <w:lang w:val="pt-BR"/>
              </w:rPr>
              <w:t xml:space="preserve">Sub-Classes (e.g. </w:t>
            </w:r>
            <w:r>
              <w:rPr>
                <w:sz w:val="20"/>
                <w:lang w:val="pt-BR"/>
              </w:rPr>
              <w:t>S</w:t>
            </w:r>
            <w:r w:rsidRPr="00725A3B">
              <w:rPr>
                <w:sz w:val="20"/>
                <w:lang w:val="pt-BR"/>
              </w:rPr>
              <w:t>ense_H</w:t>
            </w:r>
            <w:r>
              <w:rPr>
                <w:sz w:val="20"/>
                <w:lang w:val="pt-BR"/>
              </w:rPr>
              <w:t>at)</w:t>
            </w:r>
          </w:p>
        </w:tc>
        <w:tc>
          <w:tcPr>
            <w:tcW w:w="1985" w:type="dxa"/>
            <w:shd w:val="clear" w:color="auto" w:fill="FFFFFF"/>
          </w:tcPr>
          <w:p w14:paraId="017928F4" w14:textId="4CCBCC41" w:rsidR="00693FA9" w:rsidRPr="00155634" w:rsidRDefault="00693FA9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Problem-</w:t>
            </w:r>
            <w:proofErr w:type="spellStart"/>
            <w:r>
              <w:rPr>
                <w:lang w:val="de-CH"/>
              </w:rPr>
              <w:t>Based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458E7A37" w14:textId="29C4ED22" w:rsidR="00693FA9" w:rsidRPr="00155634" w:rsidRDefault="00AA114A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05F3657A" w14:textId="77777777" w:rsidR="00693FA9" w:rsidRPr="00155634" w:rsidRDefault="00693FA9" w:rsidP="00693FA9">
            <w:pPr>
              <w:spacing w:before="120"/>
              <w:jc w:val="left"/>
              <w:rPr>
                <w:lang w:val="fr-CH"/>
              </w:rPr>
            </w:pPr>
          </w:p>
          <w:p w14:paraId="37B30718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0059CAC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8A157F7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613DFBF7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84B5D91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9142329" w14:textId="77777777" w:rsidR="00693FA9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</w:t>
            </w:r>
            <w:proofErr w:type="spellStart"/>
            <w:r w:rsidRPr="00693FA9">
              <w:rPr>
                <w:sz w:val="20"/>
                <w:szCs w:val="18"/>
                <w:lang w:val="de-CH"/>
              </w:rPr>
              <w:t>Refactoring</w:t>
            </w:r>
            <w:proofErr w:type="spellEnd"/>
          </w:p>
          <w:p w14:paraId="6F6630F0" w14:textId="21F8290B" w:rsidR="006A1475" w:rsidRPr="00155634" w:rsidRDefault="006A1475" w:rsidP="00693FA9">
            <w:pPr>
              <w:spacing w:before="120"/>
              <w:jc w:val="left"/>
              <w:rPr>
                <w:lang w:val="fr-CH"/>
              </w:rPr>
            </w:pPr>
          </w:p>
        </w:tc>
      </w:tr>
      <w:tr w:rsidR="00693FA9" w:rsidRPr="00155634" w14:paraId="49BA4DB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7AE0CC4" w14:textId="2E65006A" w:rsidR="00693FA9" w:rsidRPr="00584AC3" w:rsidRDefault="006A1475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2. Abend</w:t>
            </w:r>
          </w:p>
        </w:tc>
        <w:tc>
          <w:tcPr>
            <w:tcW w:w="1843" w:type="dxa"/>
            <w:shd w:val="clear" w:color="auto" w:fill="FFFFFF"/>
          </w:tcPr>
          <w:p w14:paraId="0B2C7E31" w14:textId="5D810B5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 Logger-Klasse</w:t>
            </w:r>
          </w:p>
        </w:tc>
        <w:tc>
          <w:tcPr>
            <w:tcW w:w="6804" w:type="dxa"/>
            <w:shd w:val="clear" w:color="auto" w:fill="FFFFFF"/>
          </w:tcPr>
          <w:p w14:paraId="0DBC4C1C" w14:textId="77777777" w:rsidR="00693FA9" w:rsidRPr="00DF749C" w:rsidRDefault="00693FA9" w:rsidP="00693FA9">
            <w:pPr>
              <w:pStyle w:val="Listenabsatz"/>
              <w:numPr>
                <w:ilvl w:val="0"/>
                <w:numId w:val="37"/>
              </w:numPr>
              <w:jc w:val="left"/>
              <w:rPr>
                <w:sz w:val="20"/>
                <w:lang w:val="de-CH"/>
              </w:rPr>
            </w:pPr>
            <w:proofErr w:type="spellStart"/>
            <w:r w:rsidRPr="00DF749C">
              <w:rPr>
                <w:sz w:val="20"/>
                <w:lang w:val="de-CH"/>
              </w:rPr>
              <w:t>Requirements</w:t>
            </w:r>
            <w:proofErr w:type="spellEnd"/>
            <w:r w:rsidRPr="00DF749C">
              <w:rPr>
                <w:sz w:val="20"/>
                <w:lang w:val="de-CH"/>
              </w:rPr>
              <w:t xml:space="preserve"> überarbeiten</w:t>
            </w:r>
          </w:p>
          <w:p w14:paraId="4127E582" w14:textId="77777777" w:rsidR="00693FA9" w:rsidRPr="00DF749C" w:rsidRDefault="00693FA9" w:rsidP="00693FA9">
            <w:pPr>
              <w:pStyle w:val="Listenabsatz"/>
              <w:numPr>
                <w:ilvl w:val="0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Interface (Abwärtskompatible) überarbeite (</w:t>
            </w:r>
            <w:proofErr w:type="spellStart"/>
            <w:r w:rsidRPr="00DF749C">
              <w:rPr>
                <w:sz w:val="20"/>
                <w:lang w:val="de-CH"/>
              </w:rPr>
              <w:t>Cleancode</w:t>
            </w:r>
            <w:proofErr w:type="spellEnd"/>
            <w:r w:rsidRPr="00DF749C">
              <w:rPr>
                <w:sz w:val="20"/>
                <w:lang w:val="de-CH"/>
              </w:rPr>
              <w:t>)</w:t>
            </w:r>
          </w:p>
          <w:p w14:paraId="150D5F7F" w14:textId="77777777" w:rsidR="00693FA9" w:rsidRPr="00DF749C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Public/private/Properties/</w:t>
            </w:r>
            <w:proofErr w:type="spellStart"/>
            <w:r w:rsidRPr="00DF749C">
              <w:rPr>
                <w:sz w:val="20"/>
                <w:lang w:val="de-CH"/>
              </w:rPr>
              <w:t>setter</w:t>
            </w:r>
            <w:proofErr w:type="spellEnd"/>
            <w:r w:rsidRPr="00DF749C">
              <w:rPr>
                <w:sz w:val="20"/>
                <w:lang w:val="de-CH"/>
              </w:rPr>
              <w:t>/</w:t>
            </w:r>
            <w:proofErr w:type="spellStart"/>
            <w:r w:rsidRPr="00DF749C">
              <w:rPr>
                <w:sz w:val="20"/>
                <w:lang w:val="de-CH"/>
              </w:rPr>
              <w:t>getter</w:t>
            </w:r>
            <w:proofErr w:type="spellEnd"/>
          </w:p>
          <w:p w14:paraId="5FCD52A4" w14:textId="77777777" w:rsidR="00693FA9" w:rsidRPr="00DF749C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Naming</w:t>
            </w:r>
          </w:p>
          <w:p w14:paraId="24836212" w14:textId="77777777" w:rsidR="00693FA9" w:rsidRPr="00DF749C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r w:rsidRPr="00DF749C">
              <w:rPr>
                <w:sz w:val="20"/>
                <w:lang w:val="de-CH"/>
              </w:rPr>
              <w:t>ENUM für Log-Level</w:t>
            </w:r>
          </w:p>
          <w:p w14:paraId="67DD67ED" w14:textId="77777777" w:rsidR="00693FA9" w:rsidRDefault="00693FA9" w:rsidP="00693FA9">
            <w:pPr>
              <w:pStyle w:val="Listenabsatz"/>
              <w:numPr>
                <w:ilvl w:val="1"/>
                <w:numId w:val="37"/>
              </w:numPr>
              <w:jc w:val="left"/>
              <w:rPr>
                <w:sz w:val="20"/>
                <w:lang w:val="de-CH"/>
              </w:rPr>
            </w:pPr>
            <w:proofErr w:type="spellStart"/>
            <w:r w:rsidRPr="00DF749C">
              <w:rPr>
                <w:sz w:val="20"/>
                <w:lang w:val="de-CH"/>
              </w:rPr>
              <w:t>docStrings</w:t>
            </w:r>
            <w:proofErr w:type="spellEnd"/>
            <w:r w:rsidRPr="00DF749C">
              <w:rPr>
                <w:sz w:val="20"/>
                <w:lang w:val="de-CH"/>
              </w:rPr>
              <w:t xml:space="preserve"> / API Doc</w:t>
            </w:r>
          </w:p>
          <w:p w14:paraId="0D5D40E1" w14:textId="77777777" w:rsidR="00693FA9" w:rsidRDefault="00693FA9" w:rsidP="00693FA9">
            <w:pPr>
              <w:pStyle w:val="Listenabsatz"/>
              <w:jc w:val="left"/>
              <w:rPr>
                <w:sz w:val="20"/>
                <w:lang w:val="de-CH"/>
              </w:rPr>
            </w:pPr>
          </w:p>
          <w:p w14:paraId="44F1E01D" w14:textId="53CDF6EE" w:rsidR="00693FA9" w:rsidRPr="00DF749C" w:rsidRDefault="00693FA9" w:rsidP="00693FA9">
            <w:pPr>
              <w:pStyle w:val="Listenabsatz"/>
              <w:numPr>
                <w:ilvl w:val="0"/>
                <w:numId w:val="38"/>
              </w:numPr>
              <w:jc w:val="left"/>
              <w:rPr>
                <w:sz w:val="20"/>
                <w:lang w:val="fr-CH"/>
              </w:rPr>
            </w:pPr>
            <w:proofErr w:type="spellStart"/>
            <w:r w:rsidRPr="00DF749C">
              <w:rPr>
                <w:sz w:val="20"/>
                <w:lang w:val="fr-CH"/>
              </w:rPr>
              <w:t>Refactoring</w:t>
            </w:r>
            <w:proofErr w:type="spellEnd"/>
            <w:r w:rsidRPr="00DF749C">
              <w:rPr>
                <w:sz w:val="20"/>
                <w:lang w:val="fr-CH"/>
              </w:rPr>
              <w:t xml:space="preserve"> </w:t>
            </w:r>
            <w:proofErr w:type="spellStart"/>
            <w:r w:rsidRPr="00DF749C">
              <w:rPr>
                <w:sz w:val="20"/>
                <w:lang w:val="fr-CH"/>
              </w:rPr>
              <w:t>Weather</w:t>
            </w:r>
            <w:proofErr w:type="spellEnd"/>
            <w:r w:rsidRPr="00DF749C">
              <w:rPr>
                <w:sz w:val="20"/>
                <w:lang w:val="fr-CH"/>
              </w:rPr>
              <w:t xml:space="preserve"> Application (Usage o</w:t>
            </w:r>
            <w:r>
              <w:rPr>
                <w:sz w:val="20"/>
                <w:lang w:val="fr-CH"/>
              </w:rPr>
              <w:t>f Logger-</w:t>
            </w:r>
            <w:proofErr w:type="spellStart"/>
            <w:r>
              <w:rPr>
                <w:sz w:val="20"/>
                <w:lang w:val="fr-CH"/>
              </w:rPr>
              <w:t>Klasse</w:t>
            </w:r>
            <w:proofErr w:type="spellEnd"/>
            <w:r>
              <w:rPr>
                <w:sz w:val="20"/>
                <w:lang w:val="fr-CH"/>
              </w:rPr>
              <w:t>)</w:t>
            </w:r>
            <w:r>
              <w:rPr>
                <w:sz w:val="20"/>
                <w:lang w:val="fr-CH"/>
              </w:rPr>
              <w:br/>
            </w:r>
          </w:p>
        </w:tc>
        <w:tc>
          <w:tcPr>
            <w:tcW w:w="1985" w:type="dxa"/>
            <w:shd w:val="clear" w:color="auto" w:fill="FFFFFF"/>
          </w:tcPr>
          <w:p w14:paraId="0E2F88DD" w14:textId="61F8E279" w:rsidR="00693FA9" w:rsidRPr="00155634" w:rsidRDefault="00693FA9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Problem-</w:t>
            </w:r>
            <w:proofErr w:type="spellStart"/>
            <w:r>
              <w:rPr>
                <w:lang w:val="de-CH"/>
              </w:rPr>
              <w:t>Based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50A22EF8" w14:textId="558D5363" w:rsidR="00693FA9" w:rsidRPr="00155634" w:rsidRDefault="00AA114A" w:rsidP="00693FA9">
            <w:pPr>
              <w:spacing w:before="120"/>
              <w:jc w:val="left"/>
              <w:rPr>
                <w:lang w:val="fr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1BA08E09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46F59D8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74320CD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6B77217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C836478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78F0D222" w14:textId="36A0A915" w:rsidR="00693FA9" w:rsidRPr="00155634" w:rsidRDefault="00AA114A" w:rsidP="00693FA9">
            <w:pPr>
              <w:spacing w:before="120"/>
              <w:jc w:val="left"/>
              <w:rPr>
                <w:lang w:val="fr-CH"/>
              </w:rPr>
            </w:pPr>
            <w:r w:rsidRPr="00693FA9">
              <w:rPr>
                <w:sz w:val="20"/>
                <w:szCs w:val="18"/>
                <w:lang w:val="de-CH"/>
              </w:rPr>
              <w:t>Code-</w:t>
            </w:r>
            <w:proofErr w:type="spellStart"/>
            <w:r w:rsidRPr="00693FA9">
              <w:rPr>
                <w:sz w:val="20"/>
                <w:szCs w:val="18"/>
                <w:lang w:val="de-CH"/>
              </w:rPr>
              <w:t>Refactoring</w:t>
            </w:r>
            <w:proofErr w:type="spellEnd"/>
          </w:p>
        </w:tc>
      </w:tr>
      <w:tr w:rsidR="00693FA9" w:rsidRPr="00584AC3" w14:paraId="540CDD3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8FBFBEB" w14:textId="33445C19" w:rsidR="00693FA9" w:rsidRPr="00584AC3" w:rsidRDefault="006A1475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lastRenderedPageBreak/>
              <w:t>3</w:t>
            </w:r>
            <w:r w:rsidR="00693FA9" w:rsidRPr="00584AC3">
              <w:rPr>
                <w:lang w:val="de-CH"/>
              </w:rPr>
              <w:t>. Abend</w:t>
            </w:r>
          </w:p>
        </w:tc>
        <w:tc>
          <w:tcPr>
            <w:tcW w:w="1843" w:type="dxa"/>
            <w:shd w:val="clear" w:color="auto" w:fill="FFFFFF"/>
          </w:tcPr>
          <w:p w14:paraId="3F49527B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Umgang mit Modulen und Packages </w:t>
            </w:r>
          </w:p>
          <w:p w14:paraId="1ACDAA68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3E8AF727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31EECC17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5BB2703B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18A81415" w14:textId="74386104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  <w:proofErr w:type="spellStart"/>
            <w:r w:rsidRPr="006A1475"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H</w:t>
            </w:r>
            <w:r w:rsidRPr="006A1475">
              <w:rPr>
                <w:lang w:val="de-CH"/>
              </w:rPr>
              <w:t>andling in Python</w:t>
            </w:r>
          </w:p>
          <w:p w14:paraId="2B7EE70E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570F1D67" w14:textId="77777777" w:rsidR="006A1475" w:rsidRDefault="006A1475" w:rsidP="00693FA9">
            <w:pPr>
              <w:spacing w:before="120"/>
              <w:jc w:val="left"/>
              <w:rPr>
                <w:lang w:val="de-CH"/>
              </w:rPr>
            </w:pPr>
          </w:p>
          <w:p w14:paraId="75FC54AA" w14:textId="2A811361" w:rsidR="006A1475" w:rsidRPr="00584AC3" w:rsidRDefault="006A1475" w:rsidP="00693FA9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75EDECE9" w14:textId="7777777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69B24B77" w14:textId="42FF6594" w:rsidR="00693FA9" w:rsidRPr="004E3A3C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4E3A3C">
              <w:rPr>
                <w:b/>
                <w:bCs/>
                <w:iCs/>
                <w:sz w:val="20"/>
                <w:lang w:val="de-CH"/>
              </w:rPr>
              <w:t>Leistungskontrolle 1 (Design and Implement a Class)</w:t>
            </w:r>
          </w:p>
          <w:p w14:paraId="53850CCF" w14:textId="77777777" w:rsidR="00693FA9" w:rsidRPr="00DF749C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4B2D52B2" w14:textId="45EB7B81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Unterschied Packages / Module</w:t>
            </w:r>
          </w:p>
          <w:p w14:paraId="6685F890" w14:textId="643B1F51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 w:rsidRPr="00C1613E">
              <w:rPr>
                <w:iCs/>
                <w:sz w:val="20"/>
                <w:lang w:val="de-CH"/>
              </w:rPr>
              <w:t>Dokumentation von Module</w:t>
            </w:r>
            <w:r>
              <w:rPr>
                <w:iCs/>
                <w:sz w:val="20"/>
                <w:lang w:val="de-CH"/>
              </w:rPr>
              <w:t>n</w:t>
            </w:r>
          </w:p>
          <w:p w14:paraId="62D381DB" w14:textId="77777777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Namespaces</w:t>
            </w:r>
          </w:p>
          <w:p w14:paraId="014CE358" w14:textId="77777777" w:rsidR="00693FA9" w:rsidRDefault="00693FA9" w:rsidP="00693FA9">
            <w:pPr>
              <w:pStyle w:val="Listenabsatz"/>
              <w:numPr>
                <w:ilvl w:val="0"/>
                <w:numId w:val="35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Selektiver Import</w:t>
            </w:r>
            <w:r>
              <w:rPr>
                <w:iCs/>
                <w:sz w:val="20"/>
                <w:lang w:val="de-CH"/>
              </w:rPr>
              <w:br/>
            </w:r>
          </w:p>
          <w:p w14:paraId="5042D6E4" w14:textId="77777777" w:rsidR="006A1475" w:rsidRDefault="006A1475" w:rsidP="006A1475">
            <w:pPr>
              <w:jc w:val="left"/>
              <w:rPr>
                <w:iCs/>
                <w:sz w:val="20"/>
                <w:lang w:val="de-CH"/>
              </w:rPr>
            </w:pPr>
          </w:p>
          <w:p w14:paraId="2F3AD001" w14:textId="77777777" w:rsidR="006A1475" w:rsidRPr="007B391A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fr-CH"/>
              </w:rPr>
            </w:pPr>
            <w:proofErr w:type="spellStart"/>
            <w:r w:rsidRPr="007B391A">
              <w:rPr>
                <w:lang w:val="fr-CH"/>
              </w:rPr>
              <w:t>Abfangen</w:t>
            </w:r>
            <w:proofErr w:type="spellEnd"/>
            <w:r w:rsidRPr="007B391A">
              <w:rPr>
                <w:lang w:val="fr-CH"/>
              </w:rPr>
              <w:t xml:space="preserve"> von </w:t>
            </w:r>
            <w:proofErr w:type="gramStart"/>
            <w:r w:rsidRPr="007B391A">
              <w:rPr>
                <w:lang w:val="fr-CH"/>
              </w:rPr>
              <w:t>Exceptions:</w:t>
            </w:r>
            <w:proofErr w:type="gramEnd"/>
            <w:r w:rsidRPr="007B391A">
              <w:rPr>
                <w:lang w:val="fr-CH"/>
              </w:rPr>
              <w:t xml:space="preserve"> Try / </w:t>
            </w:r>
            <w:proofErr w:type="spellStart"/>
            <w:r w:rsidRPr="007B391A">
              <w:rPr>
                <w:lang w:val="fr-CH"/>
              </w:rPr>
              <w:t>except</w:t>
            </w:r>
            <w:proofErr w:type="spellEnd"/>
            <w:r w:rsidRPr="007B391A">
              <w:rPr>
                <w:lang w:val="fr-CH"/>
              </w:rPr>
              <w:t xml:space="preserve"> </w:t>
            </w:r>
            <w:r>
              <w:rPr>
                <w:lang w:val="fr-CH"/>
              </w:rPr>
              <w:t xml:space="preserve">/ </w:t>
            </w:r>
            <w:proofErr w:type="spellStart"/>
            <w:r>
              <w:rPr>
                <w:lang w:val="fr-CH"/>
              </w:rPr>
              <w:t>else</w:t>
            </w:r>
            <w:proofErr w:type="spellEnd"/>
            <w:r>
              <w:rPr>
                <w:lang w:val="fr-CH"/>
              </w:rPr>
              <w:t xml:space="preserve"> / </w:t>
            </w:r>
            <w:proofErr w:type="spellStart"/>
            <w:r>
              <w:rPr>
                <w:lang w:val="fr-CH"/>
              </w:rPr>
              <w:t>finally</w:t>
            </w:r>
            <w:proofErr w:type="spellEnd"/>
          </w:p>
          <w:p w14:paraId="7E4A94C5" w14:textId="77777777" w:rsidR="006A1475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 xml:space="preserve"> werfen: Raise</w:t>
            </w:r>
          </w:p>
          <w:p w14:paraId="20183182" w14:textId="77777777" w:rsidR="006A1475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</w:t>
            </w:r>
            <w:proofErr w:type="spellEnd"/>
            <w:r>
              <w:rPr>
                <w:lang w:val="de-CH"/>
              </w:rPr>
              <w:t>-Handling: lösen/werfen</w:t>
            </w:r>
          </w:p>
          <w:p w14:paraId="34C747C8" w14:textId="3241C465" w:rsidR="006A1475" w:rsidRPr="006A1475" w:rsidRDefault="006A1475" w:rsidP="006A1475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 w:rsidRPr="006A1475">
              <w:rPr>
                <w:lang w:val="de-CH"/>
              </w:rPr>
              <w:t xml:space="preserve">Eigene </w:t>
            </w:r>
            <w:proofErr w:type="spellStart"/>
            <w:r w:rsidRPr="006A1475">
              <w:rPr>
                <w:lang w:val="de-CH"/>
              </w:rPr>
              <w:t>Exceptions</w:t>
            </w:r>
            <w:proofErr w:type="spellEnd"/>
          </w:p>
        </w:tc>
        <w:tc>
          <w:tcPr>
            <w:tcW w:w="1985" w:type="dxa"/>
            <w:shd w:val="clear" w:color="auto" w:fill="FFFFFF"/>
          </w:tcPr>
          <w:p w14:paraId="54388EF3" w14:textId="7E07A4A3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</w:t>
            </w:r>
            <w:proofErr w:type="spellStart"/>
            <w:r>
              <w:rPr>
                <w:lang w:val="de-CH"/>
              </w:rPr>
              <w:t>Based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7EDF4764" w14:textId="77777777" w:rsidR="0002660D" w:rsidRDefault="0002660D" w:rsidP="0002660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  <w:p w14:paraId="56C2D311" w14:textId="77777777" w:rsidR="0002660D" w:rsidRDefault="0002660D" w:rsidP="0002660D">
            <w:pPr>
              <w:spacing w:before="120"/>
              <w:jc w:val="left"/>
              <w:rPr>
                <w:lang w:val="de-CH"/>
              </w:rPr>
            </w:pPr>
          </w:p>
          <w:p w14:paraId="640E3E7F" w14:textId="0B282A3E" w:rsidR="00693FA9" w:rsidRPr="00584AC3" w:rsidRDefault="0002660D" w:rsidP="0002660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2h 50’</w:t>
            </w:r>
          </w:p>
        </w:tc>
        <w:tc>
          <w:tcPr>
            <w:tcW w:w="1843" w:type="dxa"/>
            <w:shd w:val="clear" w:color="auto" w:fill="FFFFFF"/>
          </w:tcPr>
          <w:p w14:paraId="63749780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E42209F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56EF229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FBCAC9F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F553CDF" w14:textId="4C4CF76B" w:rsidR="00693FA9" w:rsidRPr="00155634" w:rsidRDefault="00AA114A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</w:t>
            </w:r>
            <w:proofErr w:type="spellStart"/>
            <w:r w:rsidRPr="00693FA9">
              <w:rPr>
                <w:sz w:val="20"/>
                <w:szCs w:val="18"/>
                <w:lang w:val="de-CH"/>
              </w:rPr>
              <w:t>Refactoring</w:t>
            </w:r>
            <w:proofErr w:type="spellEnd"/>
          </w:p>
        </w:tc>
      </w:tr>
      <w:tr w:rsidR="00693FA9" w:rsidRPr="00584AC3" w14:paraId="0DDC1F8C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3FE38AE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4. Abend</w:t>
            </w:r>
          </w:p>
        </w:tc>
        <w:tc>
          <w:tcPr>
            <w:tcW w:w="1843" w:type="dxa"/>
            <w:shd w:val="clear" w:color="auto" w:fill="FFFFFF"/>
          </w:tcPr>
          <w:p w14:paraId="2AD1480C" w14:textId="137D4BB5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Multithreadfing in Python</w:t>
            </w:r>
          </w:p>
        </w:tc>
        <w:tc>
          <w:tcPr>
            <w:tcW w:w="6804" w:type="dxa"/>
            <w:shd w:val="clear" w:color="auto" w:fill="FFFFFF"/>
          </w:tcPr>
          <w:p w14:paraId="2F522D64" w14:textId="575819D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Threads kreieren (</w:t>
            </w:r>
            <w:proofErr w:type="spellStart"/>
            <w:r>
              <w:rPr>
                <w:lang w:val="de-CH"/>
              </w:rPr>
              <w:t>fork</w:t>
            </w:r>
            <w:proofErr w:type="spellEnd"/>
            <w:r>
              <w:rPr>
                <w:lang w:val="de-CH"/>
              </w:rPr>
              <w:t>) / stoppen</w:t>
            </w:r>
          </w:p>
          <w:p w14:paraId="117BC4CD" w14:textId="469647AD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Kommunikation zwischen Threads</w:t>
            </w:r>
          </w:p>
          <w:p w14:paraId="729F8D99" w14:textId="1A0F338D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Thread-Synchronisation</w:t>
            </w:r>
          </w:p>
          <w:p w14:paraId="1D5CC2E5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Locks</w:t>
            </w:r>
          </w:p>
          <w:p w14:paraId="5C22E2A2" w14:textId="1143846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I/O Interrupts</w:t>
            </w:r>
          </w:p>
          <w:p w14:paraId="27508D4A" w14:textId="48C51447" w:rsidR="00693FA9" w:rsidRPr="004D4344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Time-Interrupts</w:t>
            </w:r>
            <w:r>
              <w:rPr>
                <w:lang w:val="de-CH"/>
              </w:rPr>
              <w:br/>
            </w:r>
          </w:p>
        </w:tc>
        <w:tc>
          <w:tcPr>
            <w:tcW w:w="1985" w:type="dxa"/>
            <w:shd w:val="clear" w:color="auto" w:fill="FFFFFF"/>
          </w:tcPr>
          <w:p w14:paraId="0848A19A" w14:textId="712BD70C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</w:t>
            </w:r>
            <w:proofErr w:type="spellStart"/>
            <w:r>
              <w:rPr>
                <w:lang w:val="de-CH"/>
              </w:rPr>
              <w:t>Based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77E09626" w14:textId="0075E3F5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30E65574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A620AB5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473F97B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1A53012" w14:textId="77777777" w:rsidR="00693FA9" w:rsidRDefault="00693FA9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6B18C633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7DED261D" w14:textId="036C417B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</w:t>
            </w:r>
            <w:proofErr w:type="spellStart"/>
            <w:r w:rsidRPr="00693FA9">
              <w:rPr>
                <w:sz w:val="20"/>
                <w:szCs w:val="18"/>
                <w:lang w:val="de-CH"/>
              </w:rPr>
              <w:t>Refactoring</w:t>
            </w:r>
            <w:proofErr w:type="spellEnd"/>
          </w:p>
        </w:tc>
      </w:tr>
      <w:tr w:rsidR="00693FA9" w:rsidRPr="00584AC3" w14:paraId="6CA1FC55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50B2FED2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5. Abend</w:t>
            </w:r>
          </w:p>
        </w:tc>
        <w:tc>
          <w:tcPr>
            <w:tcW w:w="1843" w:type="dxa"/>
            <w:shd w:val="clear" w:color="auto" w:fill="FFFFFF"/>
          </w:tcPr>
          <w:p w14:paraId="7DE6AAA2" w14:textId="3971EF66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Hardware ansteuern</w:t>
            </w:r>
          </w:p>
        </w:tc>
        <w:tc>
          <w:tcPr>
            <w:tcW w:w="6804" w:type="dxa"/>
            <w:shd w:val="clear" w:color="auto" w:fill="FFFFFF"/>
          </w:tcPr>
          <w:p w14:paraId="3A2B52E0" w14:textId="6C7A76F6" w:rsidR="00693FA9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4E3A3C">
              <w:rPr>
                <w:b/>
                <w:bCs/>
                <w:iCs/>
                <w:sz w:val="20"/>
                <w:lang w:val="de-CH"/>
              </w:rPr>
              <w:t>Leistungskontrolle 2 (Design and Implement a Sub-Class)</w:t>
            </w:r>
          </w:p>
          <w:p w14:paraId="1A7BBBFA" w14:textId="7777777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4E4B6940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 w:rsidRPr="004653E7">
              <w:rPr>
                <w:iCs/>
                <w:sz w:val="20"/>
                <w:lang w:val="de-CH"/>
              </w:rPr>
              <w:t xml:space="preserve">GPIO (LED-Steuerung) </w:t>
            </w:r>
          </w:p>
          <w:p w14:paraId="493889FD" w14:textId="0D11D699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PiPlates</w:t>
            </w:r>
            <w:proofErr w:type="spellEnd"/>
          </w:p>
          <w:p w14:paraId="19127B31" w14:textId="76538F87" w:rsidR="00693FA9" w:rsidRDefault="00693FA9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Relais-Karte</w:t>
            </w:r>
          </w:p>
          <w:p w14:paraId="750CB6D4" w14:textId="2705FE5B" w:rsidR="00693FA9" w:rsidRDefault="00693FA9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Analog/digital I/O</w:t>
            </w:r>
          </w:p>
          <w:p w14:paraId="735CCFA4" w14:textId="7777777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  <w:p w14:paraId="45587D76" w14:textId="7D974955" w:rsidR="00693FA9" w:rsidRDefault="00693FA9" w:rsidP="00693FA9">
            <w:pPr>
              <w:pStyle w:val="Listenabsatz"/>
              <w:numPr>
                <w:ilvl w:val="0"/>
                <w:numId w:val="38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Mutteruhr für SBB-Uhr</w:t>
            </w:r>
          </w:p>
          <w:p w14:paraId="4B26AB91" w14:textId="22522CFF" w:rsidR="00693FA9" w:rsidRPr="004653E7" w:rsidRDefault="00693FA9" w:rsidP="00693FA9">
            <w:pPr>
              <w:pStyle w:val="Listenabsatz"/>
              <w:numPr>
                <w:ilvl w:val="0"/>
                <w:numId w:val="38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Selecta-Automat</w:t>
            </w:r>
          </w:p>
          <w:p w14:paraId="0B9BC166" w14:textId="299A8116" w:rsidR="00693FA9" w:rsidRPr="00155634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381EC9B0" w14:textId="0A6D2E5A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</w:t>
            </w:r>
            <w:proofErr w:type="spellStart"/>
            <w:r>
              <w:rPr>
                <w:lang w:val="de-CH"/>
              </w:rPr>
              <w:t>Based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435EBFF4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1h</w:t>
            </w:r>
          </w:p>
          <w:p w14:paraId="2B32D97D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102C350A" w14:textId="08BDB5C0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2h 50’</w:t>
            </w:r>
          </w:p>
        </w:tc>
        <w:tc>
          <w:tcPr>
            <w:tcW w:w="1843" w:type="dxa"/>
            <w:shd w:val="clear" w:color="auto" w:fill="FFFFFF"/>
          </w:tcPr>
          <w:p w14:paraId="28361D4F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428A3E0F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3F133A9D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</w:p>
          <w:p w14:paraId="1BD5CACA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520F2DB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6A7D71A3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AFB7AC8" w14:textId="1C119B3F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</w:t>
            </w:r>
            <w:proofErr w:type="spellStart"/>
            <w:r w:rsidRPr="00693FA9">
              <w:rPr>
                <w:sz w:val="20"/>
                <w:szCs w:val="18"/>
                <w:lang w:val="de-CH"/>
              </w:rPr>
              <w:t>Refactoring</w:t>
            </w:r>
            <w:proofErr w:type="spellEnd"/>
          </w:p>
        </w:tc>
      </w:tr>
      <w:tr w:rsidR="00693FA9" w:rsidRPr="00584AC3" w14:paraId="114E084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D5A3321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6. Abend</w:t>
            </w:r>
          </w:p>
        </w:tc>
        <w:tc>
          <w:tcPr>
            <w:tcW w:w="1843" w:type="dxa"/>
            <w:shd w:val="clear" w:color="auto" w:fill="FFFFFF"/>
          </w:tcPr>
          <w:p w14:paraId="2A6FE1AF" w14:textId="77777777" w:rsidR="00693FA9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Template</w:t>
            </w:r>
          </w:p>
          <w:p w14:paraId="28684258" w14:textId="40698068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Mechanismus </w:t>
            </w:r>
          </w:p>
        </w:tc>
        <w:tc>
          <w:tcPr>
            <w:tcW w:w="6804" w:type="dxa"/>
            <w:shd w:val="clear" w:color="auto" w:fill="FFFFFF"/>
          </w:tcPr>
          <w:p w14:paraId="5DBECA3D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Template-</w:t>
            </w:r>
            <w:proofErr w:type="spellStart"/>
            <w:r>
              <w:rPr>
                <w:iCs/>
                <w:sz w:val="20"/>
                <w:lang w:val="de-CH"/>
              </w:rPr>
              <w:t>Mechanism</w:t>
            </w:r>
            <w:proofErr w:type="spellEnd"/>
            <w:r>
              <w:rPr>
                <w:iCs/>
                <w:sz w:val="20"/>
                <w:lang w:val="de-CH"/>
              </w:rPr>
              <w:t xml:space="preserve"> (Jinja2)</w:t>
            </w:r>
          </w:p>
          <w:p w14:paraId="3D769B1F" w14:textId="42076753" w:rsidR="00693FA9" w:rsidRDefault="00FD2824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ChatJPT</w:t>
            </w:r>
            <w:proofErr w:type="spellEnd"/>
            <w:r>
              <w:rPr>
                <w:iCs/>
                <w:sz w:val="20"/>
                <w:lang w:val="de-CH"/>
              </w:rPr>
              <w:t xml:space="preserve">: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Give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 xml:space="preserve">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me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 xml:space="preserve"> an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example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 xml:space="preserve">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for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 xml:space="preserve"> JINJA Templates</w:t>
            </w:r>
            <w:r w:rsidRPr="00FD2824">
              <w:rPr>
                <w:i/>
                <w:sz w:val="20"/>
                <w:lang w:val="de-CH"/>
              </w:rPr>
              <w:t>?</w:t>
            </w:r>
          </w:p>
          <w:p w14:paraId="09F49B61" w14:textId="359FC34C" w:rsidR="00693FA9" w:rsidRDefault="00FD2824" w:rsidP="00693FA9">
            <w:pPr>
              <w:pStyle w:val="Listenabsatz"/>
              <w:numPr>
                <w:ilvl w:val="1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ChatJPT</w:t>
            </w:r>
            <w:proofErr w:type="spellEnd"/>
            <w:r>
              <w:rPr>
                <w:iCs/>
                <w:sz w:val="20"/>
                <w:lang w:val="de-CH"/>
              </w:rPr>
              <w:t xml:space="preserve">: </w:t>
            </w:r>
            <w:r w:rsidR="00693FA9" w:rsidRPr="00FD2824">
              <w:rPr>
                <w:i/>
                <w:sz w:val="20"/>
                <w:lang w:val="de-CH"/>
              </w:rPr>
              <w:t xml:space="preserve">Can I also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implement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 xml:space="preserve">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loops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 xml:space="preserve"> and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if-then-else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 xml:space="preserve"> in </w:t>
            </w:r>
            <w:proofErr w:type="spellStart"/>
            <w:r w:rsidR="00693FA9" w:rsidRPr="00FD2824">
              <w:rPr>
                <w:i/>
                <w:sz w:val="20"/>
                <w:lang w:val="de-CH"/>
              </w:rPr>
              <w:t>templates</w:t>
            </w:r>
            <w:proofErr w:type="spellEnd"/>
            <w:r w:rsidR="00693FA9" w:rsidRPr="00FD2824">
              <w:rPr>
                <w:i/>
                <w:sz w:val="20"/>
                <w:lang w:val="de-CH"/>
              </w:rPr>
              <w:t>?</w:t>
            </w:r>
          </w:p>
          <w:p w14:paraId="1C778375" w14:textId="2F3DE1CB" w:rsidR="00693FA9" w:rsidRPr="007B391A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472E99D1" w14:textId="78E4B95B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</w:t>
            </w:r>
            <w:proofErr w:type="spellStart"/>
            <w:r>
              <w:rPr>
                <w:lang w:val="de-CH"/>
              </w:rPr>
              <w:t>Based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5652749D" w14:textId="70F2411E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0D3DA38E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081A225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34508D6B" w14:textId="10B8441F" w:rsidR="00693FA9" w:rsidRPr="00584AC3" w:rsidRDefault="00AA114A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</w:t>
            </w:r>
            <w:proofErr w:type="spellStart"/>
            <w:r w:rsidRPr="00693FA9">
              <w:rPr>
                <w:sz w:val="20"/>
                <w:szCs w:val="18"/>
                <w:lang w:val="de-CH"/>
              </w:rPr>
              <w:t>Refactoring</w:t>
            </w:r>
            <w:proofErr w:type="spellEnd"/>
          </w:p>
        </w:tc>
      </w:tr>
    </w:tbl>
    <w:p w14:paraId="66CEB93A" w14:textId="2804B8D9" w:rsidR="006D5A22" w:rsidRDefault="006D5A22"/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693FA9" w:rsidRPr="00584AC3" w14:paraId="12129877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9A16848" w14:textId="7BAE3FB3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7. Abend</w:t>
            </w:r>
          </w:p>
        </w:tc>
        <w:tc>
          <w:tcPr>
            <w:tcW w:w="1843" w:type="dxa"/>
            <w:shd w:val="clear" w:color="auto" w:fill="FFFFFF"/>
          </w:tcPr>
          <w:p w14:paraId="402A8B17" w14:textId="2FADA439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Web-Anwendung mit FLASK</w:t>
            </w:r>
          </w:p>
        </w:tc>
        <w:tc>
          <w:tcPr>
            <w:tcW w:w="6804" w:type="dxa"/>
            <w:shd w:val="clear" w:color="auto" w:fill="FFFFFF"/>
          </w:tcPr>
          <w:p w14:paraId="2C9A4EBD" w14:textId="718FEA7B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Hello-Word </w:t>
            </w:r>
            <w:proofErr w:type="spellStart"/>
            <w:r>
              <w:rPr>
                <w:lang w:val="de-CH"/>
              </w:rPr>
              <w:t>with</w:t>
            </w:r>
            <w:proofErr w:type="spellEnd"/>
            <w:r>
              <w:rPr>
                <w:lang w:val="de-CH"/>
              </w:rPr>
              <w:t xml:space="preserve"> FLASK</w:t>
            </w:r>
          </w:p>
          <w:p w14:paraId="37ED2536" w14:textId="785EF013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Request / Responses</w:t>
            </w:r>
          </w:p>
          <w:p w14:paraId="1B86F611" w14:textId="571ADFA5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Static HTML-content</w:t>
            </w:r>
          </w:p>
          <w:p w14:paraId="6C9338BB" w14:textId="50D969F7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Mimetype</w:t>
            </w:r>
            <w:proofErr w:type="spellEnd"/>
            <w:r>
              <w:rPr>
                <w:lang w:val="de-CH"/>
              </w:rPr>
              <w:t xml:space="preserve"> und JSON </w:t>
            </w:r>
            <w:proofErr w:type="spellStart"/>
            <w:r>
              <w:rPr>
                <w:lang w:val="de-CH"/>
              </w:rPr>
              <w:t>responses</w:t>
            </w:r>
            <w:proofErr w:type="spellEnd"/>
          </w:p>
          <w:p w14:paraId="193D3F8D" w14:textId="586826C4" w:rsid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Parameter Übergabe (</w:t>
            </w:r>
            <w:proofErr w:type="spellStart"/>
            <w:r>
              <w:rPr>
                <w:lang w:val="de-CH"/>
              </w:rPr>
              <w:t>get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put</w:t>
            </w:r>
            <w:proofErr w:type="spellEnd"/>
            <w:r>
              <w:rPr>
                <w:lang w:val="de-CH"/>
              </w:rPr>
              <w:t>)</w:t>
            </w:r>
          </w:p>
          <w:p w14:paraId="71A6BADE" w14:textId="79CDD345" w:rsidR="00693FA9" w:rsidRPr="00693FA9" w:rsidRDefault="00693FA9" w:rsidP="00693FA9">
            <w:pPr>
              <w:pStyle w:val="Listenabsatz"/>
              <w:numPr>
                <w:ilvl w:val="0"/>
                <w:numId w:val="34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Endpoints</w:t>
            </w:r>
          </w:p>
          <w:p w14:paraId="63378DB5" w14:textId="36F92481" w:rsidR="00693FA9" w:rsidRPr="002C2E6F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094C49BB" w14:textId="325D43B4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Problem-</w:t>
            </w:r>
            <w:proofErr w:type="spellStart"/>
            <w:r>
              <w:rPr>
                <w:lang w:val="de-CH"/>
              </w:rPr>
              <w:t>Based</w:t>
            </w:r>
            <w:proofErr w:type="spellEnd"/>
          </w:p>
        </w:tc>
        <w:tc>
          <w:tcPr>
            <w:tcW w:w="1276" w:type="dxa"/>
            <w:shd w:val="clear" w:color="auto" w:fill="FFFFFF"/>
          </w:tcPr>
          <w:p w14:paraId="71713B71" w14:textId="18B908D9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128CEFC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193E0B42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1EBCDCE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0E16206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4C04D8B3" w14:textId="77777777" w:rsidR="00AA114A" w:rsidRDefault="00AA114A" w:rsidP="00693FA9">
            <w:pPr>
              <w:spacing w:before="120"/>
              <w:jc w:val="left"/>
              <w:rPr>
                <w:sz w:val="20"/>
                <w:szCs w:val="18"/>
                <w:lang w:val="de-CH"/>
              </w:rPr>
            </w:pPr>
          </w:p>
          <w:p w14:paraId="200244B5" w14:textId="017A4DBC" w:rsidR="00693FA9" w:rsidRPr="00584AC3" w:rsidRDefault="00AA114A" w:rsidP="00693FA9">
            <w:pPr>
              <w:spacing w:before="120"/>
              <w:jc w:val="left"/>
              <w:rPr>
                <w:lang w:val="de-CH"/>
              </w:rPr>
            </w:pPr>
            <w:r w:rsidRPr="00693FA9">
              <w:rPr>
                <w:sz w:val="20"/>
                <w:szCs w:val="18"/>
                <w:lang w:val="de-CH"/>
              </w:rPr>
              <w:t>Code-</w:t>
            </w:r>
            <w:proofErr w:type="spellStart"/>
            <w:r w:rsidRPr="00693FA9">
              <w:rPr>
                <w:sz w:val="20"/>
                <w:szCs w:val="18"/>
                <w:lang w:val="de-CH"/>
              </w:rPr>
              <w:t>Refactoring</w:t>
            </w:r>
            <w:proofErr w:type="spellEnd"/>
          </w:p>
        </w:tc>
      </w:tr>
      <w:tr w:rsidR="00693FA9" w:rsidRPr="00584AC3" w14:paraId="5ABAA5AD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E6FD65C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8. Abend</w:t>
            </w:r>
          </w:p>
        </w:tc>
        <w:tc>
          <w:tcPr>
            <w:tcW w:w="1843" w:type="dxa"/>
            <w:shd w:val="clear" w:color="auto" w:fill="FFFFFF"/>
          </w:tcPr>
          <w:p w14:paraId="537F6C0D" w14:textId="7C9CF1DA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MLZ</w:t>
            </w:r>
          </w:p>
        </w:tc>
        <w:tc>
          <w:tcPr>
            <w:tcW w:w="6804" w:type="dxa"/>
            <w:shd w:val="clear" w:color="auto" w:fill="FFFFFF"/>
          </w:tcPr>
          <w:p w14:paraId="1CFABB18" w14:textId="77777777" w:rsidR="00693FA9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  <w:p w14:paraId="3E0B5523" w14:textId="77777777" w:rsidR="00693FA9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  <w:r w:rsidRPr="004E3A3C">
              <w:rPr>
                <w:b/>
                <w:bCs/>
                <w:iCs/>
                <w:sz w:val="20"/>
                <w:lang w:val="de-CH"/>
              </w:rPr>
              <w:t>Modullernzielkontrolle (MLZ)</w:t>
            </w:r>
          </w:p>
          <w:p w14:paraId="422B50F0" w14:textId="3381FE04" w:rsidR="00693FA9" w:rsidRPr="004E3A3C" w:rsidRDefault="00693FA9" w:rsidP="00693FA9">
            <w:pPr>
              <w:jc w:val="left"/>
              <w:rPr>
                <w:b/>
                <w:bCs/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12CCD9FD" w14:textId="01FC4F9C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 lauffähige Applikation Nach Vorgaben unter Zeitdruck implementieren.</w:t>
            </w:r>
          </w:p>
        </w:tc>
        <w:tc>
          <w:tcPr>
            <w:tcW w:w="1276" w:type="dxa"/>
            <w:shd w:val="clear" w:color="auto" w:fill="FFFFFF"/>
          </w:tcPr>
          <w:p w14:paraId="57D3675F" w14:textId="2DA64121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4h</w:t>
            </w:r>
          </w:p>
        </w:tc>
        <w:tc>
          <w:tcPr>
            <w:tcW w:w="1843" w:type="dxa"/>
            <w:shd w:val="clear" w:color="auto" w:fill="FFFFFF"/>
          </w:tcPr>
          <w:p w14:paraId="643184A5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</w:p>
        </w:tc>
      </w:tr>
      <w:tr w:rsidR="00693FA9" w:rsidRPr="00584AC3" w14:paraId="226D48D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4572C1BA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9. Abend</w:t>
            </w:r>
          </w:p>
        </w:tc>
        <w:tc>
          <w:tcPr>
            <w:tcW w:w="1843" w:type="dxa"/>
            <w:shd w:val="clear" w:color="auto" w:fill="FFFFFF"/>
          </w:tcPr>
          <w:p w14:paraId="5E7EDB47" w14:textId="15039030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Fachgespäche</w:t>
            </w:r>
            <w:proofErr w:type="spellEnd"/>
          </w:p>
        </w:tc>
        <w:tc>
          <w:tcPr>
            <w:tcW w:w="6804" w:type="dxa"/>
            <w:shd w:val="clear" w:color="auto" w:fill="FFFFFF"/>
          </w:tcPr>
          <w:p w14:paraId="267BDD63" w14:textId="4CE4D66D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Einzelne </w:t>
            </w:r>
            <w:proofErr w:type="spellStart"/>
            <w:r>
              <w:rPr>
                <w:iCs/>
                <w:sz w:val="20"/>
                <w:lang w:val="de-CH"/>
              </w:rPr>
              <w:t>Fachgespäche</w:t>
            </w:r>
            <w:proofErr w:type="spellEnd"/>
            <w:r>
              <w:rPr>
                <w:iCs/>
                <w:sz w:val="20"/>
                <w:lang w:val="de-CH"/>
              </w:rPr>
              <w:t xml:space="preserve"> über MLZ</w:t>
            </w:r>
          </w:p>
          <w:p w14:paraId="43A294DC" w14:textId="4F3584E7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 </w:t>
            </w:r>
          </w:p>
          <w:p w14:paraId="4804F4B5" w14:textId="49889F89" w:rsidR="00693FA9" w:rsidRDefault="00693FA9" w:rsidP="00693FA9">
            <w:p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>Selbständiges Arbeiten an:</w:t>
            </w:r>
          </w:p>
          <w:p w14:paraId="3B1CA652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XML </w:t>
            </w:r>
            <w:proofErr w:type="spellStart"/>
            <w:r>
              <w:rPr>
                <w:iCs/>
                <w:sz w:val="20"/>
                <w:lang w:val="de-CH"/>
              </w:rPr>
              <w:t>processing</w:t>
            </w:r>
            <w:proofErr w:type="spellEnd"/>
            <w:r>
              <w:rPr>
                <w:iCs/>
                <w:sz w:val="20"/>
                <w:lang w:val="de-CH"/>
              </w:rPr>
              <w:t xml:space="preserve"> in Python (</w:t>
            </w:r>
            <w:proofErr w:type="spellStart"/>
            <w:r>
              <w:rPr>
                <w:iCs/>
                <w:sz w:val="20"/>
                <w:lang w:val="de-CH"/>
              </w:rPr>
              <w:t>XPath</w:t>
            </w:r>
            <w:proofErr w:type="spellEnd"/>
            <w:r>
              <w:rPr>
                <w:iCs/>
                <w:sz w:val="20"/>
                <w:lang w:val="de-CH"/>
              </w:rPr>
              <w:t>, Schemas, XSLT)</w:t>
            </w:r>
          </w:p>
          <w:p w14:paraId="5525602B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r>
              <w:rPr>
                <w:iCs/>
                <w:sz w:val="20"/>
                <w:lang w:val="de-CH"/>
              </w:rPr>
              <w:t xml:space="preserve">Excel </w:t>
            </w:r>
            <w:proofErr w:type="spellStart"/>
            <w:r>
              <w:rPr>
                <w:iCs/>
                <w:sz w:val="20"/>
                <w:lang w:val="de-CH"/>
              </w:rPr>
              <w:t>read</w:t>
            </w:r>
            <w:proofErr w:type="spellEnd"/>
            <w:r>
              <w:rPr>
                <w:iCs/>
                <w:sz w:val="20"/>
                <w:lang w:val="de-CH"/>
              </w:rPr>
              <w:t>/</w:t>
            </w:r>
            <w:proofErr w:type="spellStart"/>
            <w:r>
              <w:rPr>
                <w:iCs/>
                <w:sz w:val="20"/>
                <w:lang w:val="de-CH"/>
              </w:rPr>
              <w:t>write</w:t>
            </w:r>
            <w:proofErr w:type="spellEnd"/>
            <w:r>
              <w:rPr>
                <w:iCs/>
                <w:sz w:val="20"/>
                <w:lang w:val="de-CH"/>
              </w:rPr>
              <w:t xml:space="preserve"> </w:t>
            </w:r>
            <w:proofErr w:type="spellStart"/>
            <w:r>
              <w:rPr>
                <w:iCs/>
                <w:sz w:val="20"/>
                <w:lang w:val="de-CH"/>
              </w:rPr>
              <w:t>access</w:t>
            </w:r>
            <w:proofErr w:type="spellEnd"/>
            <w:r>
              <w:rPr>
                <w:iCs/>
                <w:sz w:val="20"/>
                <w:lang w:val="de-CH"/>
              </w:rPr>
              <w:t xml:space="preserve"> </w:t>
            </w:r>
          </w:p>
          <w:p w14:paraId="15E73D4C" w14:textId="77777777" w:rsidR="00693FA9" w:rsidRDefault="00693FA9" w:rsidP="00693FA9">
            <w:pPr>
              <w:pStyle w:val="Listenabsatz"/>
              <w:numPr>
                <w:ilvl w:val="0"/>
                <w:numId w:val="34"/>
              </w:numPr>
              <w:jc w:val="left"/>
              <w:rPr>
                <w:iCs/>
                <w:sz w:val="20"/>
                <w:lang w:val="de-CH"/>
              </w:rPr>
            </w:pPr>
            <w:proofErr w:type="spellStart"/>
            <w:r>
              <w:rPr>
                <w:iCs/>
                <w:sz w:val="20"/>
                <w:lang w:val="de-CH"/>
              </w:rPr>
              <w:t>RegEx</w:t>
            </w:r>
            <w:proofErr w:type="spellEnd"/>
          </w:p>
          <w:p w14:paraId="44928D21" w14:textId="4A8BE82D" w:rsidR="00693FA9" w:rsidRPr="002C2E6F" w:rsidRDefault="00693FA9" w:rsidP="00693FA9">
            <w:pPr>
              <w:jc w:val="left"/>
              <w:rPr>
                <w:iCs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453D128A" w14:textId="46D5F0CE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52FD1305" w14:textId="5E1D67C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3h 50’</w:t>
            </w:r>
          </w:p>
        </w:tc>
        <w:tc>
          <w:tcPr>
            <w:tcW w:w="1843" w:type="dxa"/>
            <w:shd w:val="clear" w:color="auto" w:fill="FFFFFF"/>
          </w:tcPr>
          <w:p w14:paraId="51CF8D51" w14:textId="77777777" w:rsidR="00693FA9" w:rsidRPr="00584AC3" w:rsidRDefault="00693FA9" w:rsidP="00693FA9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5590804D" w14:textId="77777777" w:rsidR="00DF0C50" w:rsidRPr="00584AC3" w:rsidRDefault="00DF0C50">
      <w:pPr>
        <w:rPr>
          <w:lang w:val="de-CH"/>
        </w:rPr>
      </w:pPr>
    </w:p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1723340" w14:textId="77777777">
        <w:tc>
          <w:tcPr>
            <w:tcW w:w="1913" w:type="dxa"/>
          </w:tcPr>
          <w:p w14:paraId="2396F127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70AE1D36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62A39BB9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20EA836C" w14:textId="38137FDF" w:rsidR="007F3D9C" w:rsidRDefault="003A1F00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AF31AA">
              <w:rPr>
                <w:lang w:val="de-CH"/>
              </w:rPr>
              <w:t xml:space="preserve"> und dem eigenen Raspberry</w:t>
            </w:r>
            <w:r w:rsidR="00356242">
              <w:rPr>
                <w:lang w:val="de-CH"/>
              </w:rPr>
              <w:t>.</w:t>
            </w:r>
          </w:p>
          <w:p w14:paraId="0C1A8BCF" w14:textId="3596DA5C" w:rsidR="00356242" w:rsidRPr="00356242" w:rsidRDefault="00356242" w:rsidP="00356242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 xml:space="preserve">Der Leistungsnachweis am 8.Abend ist in Einzelarbeit in der vorgegebenen Zeit zu erstellen </w:t>
            </w:r>
          </w:p>
        </w:tc>
      </w:tr>
    </w:tbl>
    <w:p w14:paraId="45252126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6C68B" w14:textId="77777777" w:rsidR="009A0176" w:rsidRDefault="009A0176">
      <w:r>
        <w:separator/>
      </w:r>
    </w:p>
  </w:endnote>
  <w:endnote w:type="continuationSeparator" w:id="0">
    <w:p w14:paraId="6B5194B3" w14:textId="77777777" w:rsidR="009A0176" w:rsidRDefault="009A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061A5E8C" w14:textId="77777777">
      <w:tc>
        <w:tcPr>
          <w:tcW w:w="4809" w:type="dxa"/>
        </w:tcPr>
        <w:p w14:paraId="1A8B32C1" w14:textId="0A64608C" w:rsidR="00DF0C50" w:rsidRDefault="00981E0F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\HBU\04_PYT2</w:t>
          </w:r>
          <w:r>
            <w:rPr>
              <w:sz w:val="14"/>
              <w:lang w:val="de-CH"/>
            </w:rPr>
            <w:t>\Unterrichtsplan_HFE_PYT2.docx</w:t>
          </w:r>
        </w:p>
      </w:tc>
      <w:tc>
        <w:tcPr>
          <w:tcW w:w="4809" w:type="dxa"/>
        </w:tcPr>
        <w:p w14:paraId="6926CE4F" w14:textId="65A9409E" w:rsidR="00DF0C50" w:rsidRDefault="00981E0F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10.11</w:t>
          </w:r>
          <w:r w:rsidR="00E7514C">
            <w:rPr>
              <w:sz w:val="14"/>
            </w:rPr>
            <w:t>.</w:t>
          </w:r>
          <w:r w:rsidR="007E4F4C">
            <w:rPr>
              <w:sz w:val="14"/>
            </w:rPr>
            <w:t>202</w:t>
          </w:r>
          <w:r w:rsidR="00D6684F">
            <w:rPr>
              <w:sz w:val="14"/>
            </w:rPr>
            <w:t>3</w:t>
          </w:r>
        </w:p>
      </w:tc>
      <w:tc>
        <w:tcPr>
          <w:tcW w:w="5478" w:type="dxa"/>
        </w:tcPr>
        <w:p w14:paraId="10C58F62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5F1BF0E7" w14:textId="77777777">
      <w:trPr>
        <w:cantSplit/>
      </w:trPr>
      <w:tc>
        <w:tcPr>
          <w:tcW w:w="9618" w:type="dxa"/>
          <w:gridSpan w:val="2"/>
        </w:tcPr>
        <w:p w14:paraId="3CA9E053" w14:textId="0FF3CB80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5C0FA43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4DF5B1B9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4CDB" w14:textId="77777777" w:rsidR="009A0176" w:rsidRDefault="009A0176">
      <w:r>
        <w:separator/>
      </w:r>
    </w:p>
  </w:footnote>
  <w:footnote w:type="continuationSeparator" w:id="0">
    <w:p w14:paraId="316C00C0" w14:textId="77777777" w:rsidR="009A0176" w:rsidRDefault="009A0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6DE1" w14:textId="504D9853" w:rsidR="00DF0C50" w:rsidRDefault="002540FA" w:rsidP="00872396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 xml:space="preserve">Python Programmierung </w:t>
    </w:r>
    <w:r w:rsidR="00395A43">
      <w:rPr>
        <w:b/>
        <w:sz w:val="28"/>
        <w:lang w:val="de-CH"/>
      </w:rPr>
      <w:t>2</w:t>
    </w:r>
    <w:r w:rsidR="002C4D5B">
      <w:rPr>
        <w:b/>
        <w:sz w:val="28"/>
        <w:lang w:val="de-CH"/>
      </w:rPr>
      <w:tab/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5A94BD5B" wp14:editId="17313629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983F69" w14:textId="77777777" w:rsidR="00DF0C50" w:rsidRDefault="00DF0C50" w:rsidP="00872396">
    <w:pPr>
      <w:pStyle w:val="Kopfzeile"/>
      <w:tabs>
        <w:tab w:val="right" w:pos="14742"/>
      </w:tabs>
      <w:rPr>
        <w:b/>
        <w:sz w:val="28"/>
        <w:lang w:val="de-CH"/>
      </w:rPr>
    </w:pPr>
  </w:p>
  <w:p w14:paraId="18C55D90" w14:textId="77777777" w:rsidR="00DF0C50" w:rsidRDefault="00E66111" w:rsidP="00872396">
    <w:pPr>
      <w:pStyle w:val="Kopfzeile"/>
      <w:tabs>
        <w:tab w:val="clear" w:pos="4536"/>
        <w:tab w:val="clear" w:pos="9072"/>
        <w:tab w:val="right" w:pos="15026"/>
      </w:tabs>
      <w:spacing w:after="300"/>
      <w:rPr>
        <w:b/>
        <w:sz w:val="28"/>
        <w:lang w:val="de-CH"/>
      </w:rPr>
    </w:pPr>
    <w:r>
      <w:rPr>
        <w:b/>
        <w:sz w:val="28"/>
        <w:lang w:val="de-CH"/>
      </w:rPr>
      <w:t>Unterrichtsplan</w:t>
    </w:r>
    <w:r>
      <w:rPr>
        <w:b/>
        <w:sz w:val="28"/>
        <w:lang w:val="de-CH"/>
      </w:rPr>
      <w:tab/>
    </w:r>
    <w:r w:rsidR="00BF7564">
      <w:rPr>
        <w:b/>
        <w:sz w:val="28"/>
        <w:lang w:val="de-CH"/>
      </w:rPr>
      <w:t>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252371"/>
    <w:multiLevelType w:val="hybridMultilevel"/>
    <w:tmpl w:val="98626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3F06"/>
    <w:multiLevelType w:val="hybridMultilevel"/>
    <w:tmpl w:val="212CED4E"/>
    <w:lvl w:ilvl="0" w:tplc="DF044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C5C7E99"/>
    <w:multiLevelType w:val="hybridMultilevel"/>
    <w:tmpl w:val="224AE9A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602EB"/>
    <w:multiLevelType w:val="hybridMultilevel"/>
    <w:tmpl w:val="5A3ABF4C"/>
    <w:lvl w:ilvl="0" w:tplc="C1AA4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517A1B"/>
    <w:multiLevelType w:val="hybridMultilevel"/>
    <w:tmpl w:val="504E3B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96AB1"/>
    <w:multiLevelType w:val="hybridMultilevel"/>
    <w:tmpl w:val="C83097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C341EF"/>
    <w:multiLevelType w:val="hybridMultilevel"/>
    <w:tmpl w:val="4912A2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44B18"/>
    <w:multiLevelType w:val="hybridMultilevel"/>
    <w:tmpl w:val="2BD4E77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480755"/>
    <w:multiLevelType w:val="hybridMultilevel"/>
    <w:tmpl w:val="F42A9C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5842A5"/>
    <w:multiLevelType w:val="hybridMultilevel"/>
    <w:tmpl w:val="F1307A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D61DA"/>
    <w:multiLevelType w:val="hybridMultilevel"/>
    <w:tmpl w:val="39C8F9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9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35" w15:restartNumberingAfterBreak="0">
    <w:nsid w:val="77DF6F22"/>
    <w:multiLevelType w:val="hybridMultilevel"/>
    <w:tmpl w:val="A866E650"/>
    <w:lvl w:ilvl="0" w:tplc="D2A0F3E8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655430">
    <w:abstractNumId w:val="28"/>
  </w:num>
  <w:num w:numId="2" w16cid:durableId="831144362">
    <w:abstractNumId w:val="1"/>
  </w:num>
  <w:num w:numId="3" w16cid:durableId="2027712360">
    <w:abstractNumId w:val="10"/>
  </w:num>
  <w:num w:numId="4" w16cid:durableId="920722876">
    <w:abstractNumId w:val="20"/>
  </w:num>
  <w:num w:numId="5" w16cid:durableId="1551651821">
    <w:abstractNumId w:val="30"/>
  </w:num>
  <w:num w:numId="6" w16cid:durableId="1981570294">
    <w:abstractNumId w:val="0"/>
  </w:num>
  <w:num w:numId="7" w16cid:durableId="1699087656">
    <w:abstractNumId w:val="9"/>
  </w:num>
  <w:num w:numId="8" w16cid:durableId="1406025669">
    <w:abstractNumId w:val="25"/>
  </w:num>
  <w:num w:numId="9" w16cid:durableId="482434256">
    <w:abstractNumId w:val="5"/>
  </w:num>
  <w:num w:numId="10" w16cid:durableId="2115326576">
    <w:abstractNumId w:val="21"/>
  </w:num>
  <w:num w:numId="11" w16cid:durableId="104037312">
    <w:abstractNumId w:val="32"/>
  </w:num>
  <w:num w:numId="12" w16cid:durableId="1394230294">
    <w:abstractNumId w:val="3"/>
  </w:num>
  <w:num w:numId="13" w16cid:durableId="1989940983">
    <w:abstractNumId w:val="18"/>
  </w:num>
  <w:num w:numId="14" w16cid:durableId="532577874">
    <w:abstractNumId w:val="33"/>
  </w:num>
  <w:num w:numId="15" w16cid:durableId="1872109330">
    <w:abstractNumId w:val="13"/>
  </w:num>
  <w:num w:numId="16" w16cid:durableId="419764802">
    <w:abstractNumId w:val="34"/>
  </w:num>
  <w:num w:numId="17" w16cid:durableId="1051152160">
    <w:abstractNumId w:val="8"/>
  </w:num>
  <w:num w:numId="18" w16cid:durableId="1425372341">
    <w:abstractNumId w:val="36"/>
  </w:num>
  <w:num w:numId="19" w16cid:durableId="62071890">
    <w:abstractNumId w:val="11"/>
  </w:num>
  <w:num w:numId="20" w16cid:durableId="2033679528">
    <w:abstractNumId w:val="7"/>
  </w:num>
  <w:num w:numId="21" w16cid:durableId="1009065497">
    <w:abstractNumId w:val="29"/>
  </w:num>
  <w:num w:numId="22" w16cid:durableId="1035348913">
    <w:abstractNumId w:val="4"/>
  </w:num>
  <w:num w:numId="23" w16cid:durableId="734085850">
    <w:abstractNumId w:val="31"/>
  </w:num>
  <w:num w:numId="24" w16cid:durableId="301930833">
    <w:abstractNumId w:val="37"/>
  </w:num>
  <w:num w:numId="25" w16cid:durableId="1050425358">
    <w:abstractNumId w:val="22"/>
  </w:num>
  <w:num w:numId="26" w16cid:durableId="913315307">
    <w:abstractNumId w:val="2"/>
  </w:num>
  <w:num w:numId="27" w16cid:durableId="340661694">
    <w:abstractNumId w:val="24"/>
  </w:num>
  <w:num w:numId="28" w16cid:durableId="1102729632">
    <w:abstractNumId w:val="14"/>
  </w:num>
  <w:num w:numId="29" w16cid:durableId="1650746417">
    <w:abstractNumId w:val="12"/>
  </w:num>
  <w:num w:numId="30" w16cid:durableId="1813476101">
    <w:abstractNumId w:val="15"/>
  </w:num>
  <w:num w:numId="31" w16cid:durableId="1116870802">
    <w:abstractNumId w:val="23"/>
  </w:num>
  <w:num w:numId="32" w16cid:durableId="1810324094">
    <w:abstractNumId w:val="26"/>
  </w:num>
  <w:num w:numId="33" w16cid:durableId="2146044660">
    <w:abstractNumId w:val="27"/>
  </w:num>
  <w:num w:numId="34" w16cid:durableId="840512705">
    <w:abstractNumId w:val="6"/>
  </w:num>
  <w:num w:numId="35" w16cid:durableId="1661228669">
    <w:abstractNumId w:val="16"/>
  </w:num>
  <w:num w:numId="36" w16cid:durableId="352806936">
    <w:abstractNumId w:val="19"/>
  </w:num>
  <w:num w:numId="37" w16cid:durableId="252015911">
    <w:abstractNumId w:val="17"/>
  </w:num>
  <w:num w:numId="38" w16cid:durableId="15638067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2660D"/>
    <w:rsid w:val="00032A2D"/>
    <w:rsid w:val="00037EBB"/>
    <w:rsid w:val="00054E71"/>
    <w:rsid w:val="000567E4"/>
    <w:rsid w:val="000731B4"/>
    <w:rsid w:val="00075FDF"/>
    <w:rsid w:val="000765F6"/>
    <w:rsid w:val="000845C0"/>
    <w:rsid w:val="00085C6C"/>
    <w:rsid w:val="00086559"/>
    <w:rsid w:val="00091D8B"/>
    <w:rsid w:val="00096E0B"/>
    <w:rsid w:val="00097E73"/>
    <w:rsid w:val="000A6792"/>
    <w:rsid w:val="000C5DE8"/>
    <w:rsid w:val="000C644E"/>
    <w:rsid w:val="000D58DB"/>
    <w:rsid w:val="000E0D26"/>
    <w:rsid w:val="000E6CFD"/>
    <w:rsid w:val="000E7B3C"/>
    <w:rsid w:val="000E7EAE"/>
    <w:rsid w:val="000F1186"/>
    <w:rsid w:val="000F2555"/>
    <w:rsid w:val="000F2D96"/>
    <w:rsid w:val="000F6DB5"/>
    <w:rsid w:val="001245B9"/>
    <w:rsid w:val="001249F0"/>
    <w:rsid w:val="0015048D"/>
    <w:rsid w:val="00155634"/>
    <w:rsid w:val="00156DAE"/>
    <w:rsid w:val="00167F87"/>
    <w:rsid w:val="00176550"/>
    <w:rsid w:val="00176A05"/>
    <w:rsid w:val="0018312E"/>
    <w:rsid w:val="00190735"/>
    <w:rsid w:val="0019166F"/>
    <w:rsid w:val="00194964"/>
    <w:rsid w:val="00195FD0"/>
    <w:rsid w:val="00196E9F"/>
    <w:rsid w:val="001B20C1"/>
    <w:rsid w:val="001B5E7A"/>
    <w:rsid w:val="001C4FF0"/>
    <w:rsid w:val="001D1796"/>
    <w:rsid w:val="001D1C2E"/>
    <w:rsid w:val="001D22C4"/>
    <w:rsid w:val="001D346D"/>
    <w:rsid w:val="001D4D3A"/>
    <w:rsid w:val="001F03A5"/>
    <w:rsid w:val="00202458"/>
    <w:rsid w:val="00207329"/>
    <w:rsid w:val="00210BEC"/>
    <w:rsid w:val="00224359"/>
    <w:rsid w:val="0022448A"/>
    <w:rsid w:val="00226197"/>
    <w:rsid w:val="00230791"/>
    <w:rsid w:val="002310E3"/>
    <w:rsid w:val="00231F30"/>
    <w:rsid w:val="002354DD"/>
    <w:rsid w:val="002437B2"/>
    <w:rsid w:val="002540FA"/>
    <w:rsid w:val="00264F01"/>
    <w:rsid w:val="00283DB1"/>
    <w:rsid w:val="002873F4"/>
    <w:rsid w:val="002907A2"/>
    <w:rsid w:val="00291EEB"/>
    <w:rsid w:val="002C2E6F"/>
    <w:rsid w:val="002C4D5B"/>
    <w:rsid w:val="002F7023"/>
    <w:rsid w:val="0030688D"/>
    <w:rsid w:val="003075E3"/>
    <w:rsid w:val="00341791"/>
    <w:rsid w:val="00343F33"/>
    <w:rsid w:val="00356242"/>
    <w:rsid w:val="003737ED"/>
    <w:rsid w:val="00385C42"/>
    <w:rsid w:val="0039535F"/>
    <w:rsid w:val="00395A43"/>
    <w:rsid w:val="00396906"/>
    <w:rsid w:val="003A1F00"/>
    <w:rsid w:val="003A360B"/>
    <w:rsid w:val="003D52A5"/>
    <w:rsid w:val="003D6C66"/>
    <w:rsid w:val="003E2E9F"/>
    <w:rsid w:val="003E461C"/>
    <w:rsid w:val="003E7930"/>
    <w:rsid w:val="003F45CE"/>
    <w:rsid w:val="00402B7C"/>
    <w:rsid w:val="00403CED"/>
    <w:rsid w:val="00426C1A"/>
    <w:rsid w:val="00432A00"/>
    <w:rsid w:val="00433AE5"/>
    <w:rsid w:val="00435127"/>
    <w:rsid w:val="004373B1"/>
    <w:rsid w:val="00447693"/>
    <w:rsid w:val="004641D5"/>
    <w:rsid w:val="004653E7"/>
    <w:rsid w:val="00494339"/>
    <w:rsid w:val="004A667F"/>
    <w:rsid w:val="004A713E"/>
    <w:rsid w:val="004B3631"/>
    <w:rsid w:val="004D4344"/>
    <w:rsid w:val="004D711C"/>
    <w:rsid w:val="004E1619"/>
    <w:rsid w:val="004E30D6"/>
    <w:rsid w:val="004E3A3C"/>
    <w:rsid w:val="004E54AE"/>
    <w:rsid w:val="004E5751"/>
    <w:rsid w:val="00502502"/>
    <w:rsid w:val="00520B97"/>
    <w:rsid w:val="005328CF"/>
    <w:rsid w:val="005354A0"/>
    <w:rsid w:val="00535CCA"/>
    <w:rsid w:val="0053763E"/>
    <w:rsid w:val="005454C1"/>
    <w:rsid w:val="00546341"/>
    <w:rsid w:val="00552F43"/>
    <w:rsid w:val="0055306A"/>
    <w:rsid w:val="00566A9D"/>
    <w:rsid w:val="00584AC3"/>
    <w:rsid w:val="005B1802"/>
    <w:rsid w:val="005B4421"/>
    <w:rsid w:val="005B4FC3"/>
    <w:rsid w:val="005D6467"/>
    <w:rsid w:val="005E1DC8"/>
    <w:rsid w:val="005F5411"/>
    <w:rsid w:val="00615241"/>
    <w:rsid w:val="00620988"/>
    <w:rsid w:val="00650005"/>
    <w:rsid w:val="00655A2B"/>
    <w:rsid w:val="00672200"/>
    <w:rsid w:val="006860F2"/>
    <w:rsid w:val="00693FA9"/>
    <w:rsid w:val="0069454F"/>
    <w:rsid w:val="0069459A"/>
    <w:rsid w:val="006A1475"/>
    <w:rsid w:val="006A3EF2"/>
    <w:rsid w:val="006B0440"/>
    <w:rsid w:val="006B08EB"/>
    <w:rsid w:val="006B190E"/>
    <w:rsid w:val="006D2E1A"/>
    <w:rsid w:val="006D4EF6"/>
    <w:rsid w:val="006D5A22"/>
    <w:rsid w:val="006E78F7"/>
    <w:rsid w:val="00704141"/>
    <w:rsid w:val="007060FA"/>
    <w:rsid w:val="007133FB"/>
    <w:rsid w:val="007170AA"/>
    <w:rsid w:val="00725A3B"/>
    <w:rsid w:val="00726C3E"/>
    <w:rsid w:val="00731A77"/>
    <w:rsid w:val="00735935"/>
    <w:rsid w:val="00741C12"/>
    <w:rsid w:val="007440AA"/>
    <w:rsid w:val="007463B0"/>
    <w:rsid w:val="00767E8D"/>
    <w:rsid w:val="007701B5"/>
    <w:rsid w:val="00770B45"/>
    <w:rsid w:val="00776C0C"/>
    <w:rsid w:val="007772D7"/>
    <w:rsid w:val="0078034E"/>
    <w:rsid w:val="00783440"/>
    <w:rsid w:val="007845A5"/>
    <w:rsid w:val="00794AD9"/>
    <w:rsid w:val="00795E35"/>
    <w:rsid w:val="007A75C9"/>
    <w:rsid w:val="007B391A"/>
    <w:rsid w:val="007C5FF3"/>
    <w:rsid w:val="007E4F4C"/>
    <w:rsid w:val="007F39F6"/>
    <w:rsid w:val="007F3D9C"/>
    <w:rsid w:val="00811ACC"/>
    <w:rsid w:val="00822D75"/>
    <w:rsid w:val="00825698"/>
    <w:rsid w:val="008329EA"/>
    <w:rsid w:val="00832C06"/>
    <w:rsid w:val="00846B7C"/>
    <w:rsid w:val="00853BF8"/>
    <w:rsid w:val="00870483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15F30"/>
    <w:rsid w:val="0092314C"/>
    <w:rsid w:val="00926D5E"/>
    <w:rsid w:val="0093693D"/>
    <w:rsid w:val="00960FB7"/>
    <w:rsid w:val="0097707A"/>
    <w:rsid w:val="00981E0F"/>
    <w:rsid w:val="009839AE"/>
    <w:rsid w:val="009863B4"/>
    <w:rsid w:val="00996A31"/>
    <w:rsid w:val="009A0176"/>
    <w:rsid w:val="009B1C69"/>
    <w:rsid w:val="009B7AFF"/>
    <w:rsid w:val="009D011D"/>
    <w:rsid w:val="009D274A"/>
    <w:rsid w:val="009D7F2A"/>
    <w:rsid w:val="009E1CEF"/>
    <w:rsid w:val="009E3BC0"/>
    <w:rsid w:val="00A103CB"/>
    <w:rsid w:val="00A1288D"/>
    <w:rsid w:val="00A14935"/>
    <w:rsid w:val="00A15AEF"/>
    <w:rsid w:val="00A263F7"/>
    <w:rsid w:val="00A36A3E"/>
    <w:rsid w:val="00A5114F"/>
    <w:rsid w:val="00A61CD9"/>
    <w:rsid w:val="00A64553"/>
    <w:rsid w:val="00A650E8"/>
    <w:rsid w:val="00A70680"/>
    <w:rsid w:val="00A957AD"/>
    <w:rsid w:val="00AA114A"/>
    <w:rsid w:val="00AB0EDB"/>
    <w:rsid w:val="00AC0087"/>
    <w:rsid w:val="00AC258A"/>
    <w:rsid w:val="00AC5A28"/>
    <w:rsid w:val="00AF31AA"/>
    <w:rsid w:val="00AF6293"/>
    <w:rsid w:val="00AF6CE5"/>
    <w:rsid w:val="00B05584"/>
    <w:rsid w:val="00B06FE2"/>
    <w:rsid w:val="00B10AC9"/>
    <w:rsid w:val="00B11844"/>
    <w:rsid w:val="00B119DD"/>
    <w:rsid w:val="00B1749D"/>
    <w:rsid w:val="00B24F50"/>
    <w:rsid w:val="00B334B9"/>
    <w:rsid w:val="00B35357"/>
    <w:rsid w:val="00B459EC"/>
    <w:rsid w:val="00B46BFA"/>
    <w:rsid w:val="00B514D3"/>
    <w:rsid w:val="00B52A6E"/>
    <w:rsid w:val="00B679A5"/>
    <w:rsid w:val="00B75928"/>
    <w:rsid w:val="00B76318"/>
    <w:rsid w:val="00BA7992"/>
    <w:rsid w:val="00BB0769"/>
    <w:rsid w:val="00BB5428"/>
    <w:rsid w:val="00BC1E58"/>
    <w:rsid w:val="00BD5610"/>
    <w:rsid w:val="00BD6F12"/>
    <w:rsid w:val="00BD77BD"/>
    <w:rsid w:val="00BE44E1"/>
    <w:rsid w:val="00BF7564"/>
    <w:rsid w:val="00C02E1B"/>
    <w:rsid w:val="00C04AC7"/>
    <w:rsid w:val="00C1613E"/>
    <w:rsid w:val="00C224D5"/>
    <w:rsid w:val="00C252F9"/>
    <w:rsid w:val="00C27651"/>
    <w:rsid w:val="00C510AA"/>
    <w:rsid w:val="00C5231E"/>
    <w:rsid w:val="00C574B1"/>
    <w:rsid w:val="00C63462"/>
    <w:rsid w:val="00C65510"/>
    <w:rsid w:val="00C7185F"/>
    <w:rsid w:val="00C71B96"/>
    <w:rsid w:val="00C75260"/>
    <w:rsid w:val="00C77228"/>
    <w:rsid w:val="00C92C77"/>
    <w:rsid w:val="00CA05F9"/>
    <w:rsid w:val="00CA4CC4"/>
    <w:rsid w:val="00CB6F11"/>
    <w:rsid w:val="00CC3704"/>
    <w:rsid w:val="00CD423D"/>
    <w:rsid w:val="00CE2C1F"/>
    <w:rsid w:val="00CE574C"/>
    <w:rsid w:val="00CE631E"/>
    <w:rsid w:val="00D000E8"/>
    <w:rsid w:val="00D20C73"/>
    <w:rsid w:val="00D223A4"/>
    <w:rsid w:val="00D35526"/>
    <w:rsid w:val="00D6049E"/>
    <w:rsid w:val="00D6684F"/>
    <w:rsid w:val="00D87B56"/>
    <w:rsid w:val="00DA2953"/>
    <w:rsid w:val="00DB76F0"/>
    <w:rsid w:val="00DF0C50"/>
    <w:rsid w:val="00DF749C"/>
    <w:rsid w:val="00E073D5"/>
    <w:rsid w:val="00E07E29"/>
    <w:rsid w:val="00E16F39"/>
    <w:rsid w:val="00E235F5"/>
    <w:rsid w:val="00E26E21"/>
    <w:rsid w:val="00E31986"/>
    <w:rsid w:val="00E4371B"/>
    <w:rsid w:val="00E56DBA"/>
    <w:rsid w:val="00E66111"/>
    <w:rsid w:val="00E6691C"/>
    <w:rsid w:val="00E70F77"/>
    <w:rsid w:val="00E73A38"/>
    <w:rsid w:val="00E7514C"/>
    <w:rsid w:val="00E75350"/>
    <w:rsid w:val="00E764DB"/>
    <w:rsid w:val="00E8580C"/>
    <w:rsid w:val="00E9069E"/>
    <w:rsid w:val="00E93483"/>
    <w:rsid w:val="00EA2BEB"/>
    <w:rsid w:val="00EA4C3F"/>
    <w:rsid w:val="00EB2116"/>
    <w:rsid w:val="00EC5AB3"/>
    <w:rsid w:val="00ED2DD6"/>
    <w:rsid w:val="00ED42CF"/>
    <w:rsid w:val="00ED4777"/>
    <w:rsid w:val="00EE4B8A"/>
    <w:rsid w:val="00F02948"/>
    <w:rsid w:val="00F066D0"/>
    <w:rsid w:val="00F21583"/>
    <w:rsid w:val="00F32BFD"/>
    <w:rsid w:val="00F40055"/>
    <w:rsid w:val="00F61264"/>
    <w:rsid w:val="00F62264"/>
    <w:rsid w:val="00F80310"/>
    <w:rsid w:val="00F8373E"/>
    <w:rsid w:val="00F86068"/>
    <w:rsid w:val="00F958C2"/>
    <w:rsid w:val="00FA3249"/>
    <w:rsid w:val="00FD1398"/>
    <w:rsid w:val="00FD2824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AFDEBD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6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1</Pages>
  <Words>361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38</cp:revision>
  <cp:lastPrinted>2023-11-10T09:13:00Z</cp:lastPrinted>
  <dcterms:created xsi:type="dcterms:W3CDTF">2022-07-01T14:26:00Z</dcterms:created>
  <dcterms:modified xsi:type="dcterms:W3CDTF">2023-11-10T09:13:00Z</dcterms:modified>
</cp:coreProperties>
</file>